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6A3" w:rsidRDefault="002C1C97" w:rsidP="00EF46A3">
      <w:pPr>
        <w:pStyle w:val="SemFormatao"/>
        <w:sectPr w:rsidR="00EF46A3" w:rsidSect="009B01DC">
          <w:headerReference w:type="default" r:id="rId7"/>
          <w:footerReference w:type="first" r:id="rId8"/>
          <w:pgSz w:w="11906" w:h="16838" w:code="9"/>
          <w:pgMar w:top="96" w:right="176" w:bottom="731" w:left="176" w:header="0" w:footer="0" w:gutter="0"/>
          <w:pgNumType w:fmt="lowerRoman"/>
          <w:cols w:space="708"/>
          <w:docGrid w:linePitch="360"/>
        </w:sectPr>
      </w:pPr>
      <w:r>
        <w:rPr>
          <w:noProof/>
          <w:lang w:eastAsia="pt-BR"/>
        </w:rPr>
        <w:pict>
          <v:shapetype id="_x0000_t202" coordsize="21600,21600" o:spt="202" path="m,l,21600r21600,l21600,xe">
            <v:stroke joinstyle="miter"/>
            <v:path gradientshapeok="t" o:connecttype="rect"/>
          </v:shapetype>
          <v:shape id="Caixa de texto 5" o:spid="_x0000_s1026" type="#_x0000_t202" style="position:absolute;left:0;text-align:left;margin-left:119.05pt;margin-top:260.6pt;width:338.9pt;height:4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" filled="f" stroked="f">
            <v:textbox>
              <w:txbxContent>
                <w:p w:rsidR="000D6A7C" w:rsidRDefault="000D6A7C" w:rsidP="00EF46A3">
                  <w:pPr>
                    <w:pStyle w:val="Autorcapa"/>
                  </w:pPr>
                  <w:r>
                    <w:t>IGOR RODRIGUES DA COSTA</w:t>
                  </w: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Pr="00CE0012" w:rsidRDefault="000D6A7C" w:rsidP="00EF46A3">
                  <w:pPr>
                    <w:pStyle w:val="Espao"/>
                  </w:pPr>
                </w:p>
                <w:p w:rsidR="000D6A7C" w:rsidRDefault="000D6A7C" w:rsidP="00EF46A3">
                  <w:pPr>
                    <w:pStyle w:val="Titulocapa"/>
                  </w:pPr>
                  <w:r>
                    <w:t>Locos anônimos</w:t>
                  </w:r>
                </w:p>
                <w:p w:rsidR="000D6A7C" w:rsidRPr="00CE0012" w:rsidRDefault="000D6A7C" w:rsidP="00EF46A3">
                  <w:pPr>
                    <w:pStyle w:val="Espao"/>
                  </w:pPr>
                </w:p>
                <w:p w:rsidR="000D6A7C" w:rsidRPr="00CE0012" w:rsidRDefault="000D6A7C" w:rsidP="00EF46A3">
                  <w:pPr>
                    <w:pStyle w:val="Espao"/>
                  </w:pPr>
                </w:p>
                <w:p w:rsidR="000D6A7C" w:rsidRPr="00CE0012"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Default="000D6A7C" w:rsidP="00EF46A3">
                  <w:pPr>
                    <w:pStyle w:val="Espao"/>
                  </w:pPr>
                </w:p>
                <w:p w:rsidR="000D6A7C" w:rsidRPr="00CE0012" w:rsidRDefault="000D6A7C" w:rsidP="00EF46A3">
                  <w:pPr>
                    <w:pStyle w:val="Espao"/>
                  </w:pPr>
                </w:p>
                <w:p w:rsidR="000D6A7C" w:rsidRPr="00CE0012" w:rsidRDefault="000D6A7C" w:rsidP="00EF46A3">
                  <w:pPr>
                    <w:pStyle w:val="Espao"/>
                  </w:pPr>
                </w:p>
                <w:p w:rsidR="000D6A7C" w:rsidRPr="00CE0012" w:rsidRDefault="000D6A7C" w:rsidP="00EF46A3">
                  <w:pPr>
                    <w:pStyle w:val="Espao"/>
                  </w:pPr>
                </w:p>
                <w:p w:rsidR="000D6A7C" w:rsidRPr="00CE0012" w:rsidRDefault="000D6A7C" w:rsidP="00EF46A3">
                  <w:pPr>
                    <w:pStyle w:val="Espao"/>
                  </w:pPr>
                </w:p>
                <w:p w:rsidR="000D6A7C" w:rsidRDefault="000D6A7C" w:rsidP="00EF46A3">
                  <w:pPr>
                    <w:pStyle w:val="Espao"/>
                  </w:pPr>
                </w:p>
                <w:p w:rsidR="000D6A7C" w:rsidRPr="00CE0012" w:rsidRDefault="000D6A7C" w:rsidP="00EF46A3">
                  <w:pPr>
                    <w:pStyle w:val="Espao"/>
                  </w:pPr>
                </w:p>
                <w:p w:rsidR="000D6A7C" w:rsidRDefault="000D6A7C" w:rsidP="00EF46A3">
                  <w:pPr>
                    <w:pStyle w:val="SemFormatao"/>
                  </w:pPr>
                  <w:r>
                    <w:t>Rio de Janeiro</w:t>
                  </w:r>
                </w:p>
                <w:p w:rsidR="000D6A7C" w:rsidRPr="00CE0012" w:rsidRDefault="000D6A7C" w:rsidP="00EF46A3">
                  <w:pPr>
                    <w:pStyle w:val="SemFormatao"/>
                  </w:pPr>
                  <w:r>
                    <w:t>2015</w:t>
                  </w:r>
                </w:p>
              </w:txbxContent>
            </v:textbox>
          </v:shape>
        </w:pict>
      </w:r>
    </w:p>
    <w:p w:rsidR="00EF46A3" w:rsidRPr="003E624E" w:rsidRDefault="00EF46A3" w:rsidP="00EF46A3">
      <w:pPr>
        <w:pStyle w:val="SemFormatao"/>
      </w:pPr>
      <w:r w:rsidRPr="003E624E">
        <w:lastRenderedPageBreak/>
        <w:t>UNIVERSIDADE FEDERAL DO RIO DE JANEIRO</w:t>
      </w:r>
    </w:p>
    <w:p w:rsidR="00EF46A3" w:rsidRPr="003E624E" w:rsidRDefault="00EF46A3" w:rsidP="009C1D8E">
      <w:pPr>
        <w:pStyle w:val="SemFormatao"/>
      </w:pPr>
      <w:r w:rsidRPr="003E624E">
        <w:t xml:space="preserve">INSTITUTO DE </w:t>
      </w:r>
      <w:r w:rsidR="009C1D8E">
        <w:t>BIOQUÍMICA MÉDICA LEOPOLDO DE MEIS</w:t>
      </w:r>
    </w:p>
    <w:p w:rsidR="00EF46A3" w:rsidRDefault="00EF46A3" w:rsidP="00EF46A3">
      <w:pPr>
        <w:pStyle w:val="SemFormatao"/>
      </w:pPr>
      <w:r w:rsidRPr="003E624E">
        <w:t>PROGRAMA DE PÓS-GRADUAÇÃO</w:t>
      </w:r>
      <w:r w:rsidR="009C1D8E">
        <w:t xml:space="preserve"> EM QUÍMICA BIOLÓGICA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9C1D8E" w:rsidP="00EF46A3">
      <w:pPr>
        <w:pStyle w:val="Autor"/>
      </w:pPr>
      <w:r>
        <w:t>IGOR RODRIGUES DA COSTA</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600049" w:rsidRDefault="00C343D9" w:rsidP="00EF46A3">
      <w:pPr>
        <w:pStyle w:val="Ttulodissertao"/>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EF46A3" w:rsidP="00EF46A3">
      <w:pPr>
        <w:pStyle w:val="Folhaderosto"/>
        <w:rPr>
          <w:rFonts w:ascii="Calibri" w:hAnsi="Calibri"/>
          <w:lang w:eastAsia="pt-BR"/>
        </w:rPr>
      </w:pPr>
      <w:r>
        <w:rPr>
          <w:lang w:eastAsia="pt-BR"/>
        </w:rPr>
        <w:t xml:space="preserve">Dissertação de Mestrado apresentada ao Programa de Pós-Graduação em </w:t>
      </w:r>
      <w:r w:rsidR="009C1D8E">
        <w:rPr>
          <w:lang w:eastAsia="pt-BR"/>
        </w:rPr>
        <w:t>Química Biológica</w:t>
      </w:r>
      <w:r>
        <w:rPr>
          <w:lang w:eastAsia="pt-BR"/>
        </w:rPr>
        <w:t xml:space="preserve">, Instituto de </w:t>
      </w:r>
      <w:r w:rsidR="009C1D8E">
        <w:rPr>
          <w:lang w:eastAsia="pt-BR"/>
        </w:rPr>
        <w:t>Bioquímica Médica Leopoldo de Meis</w:t>
      </w:r>
      <w:r>
        <w:rPr>
          <w:lang w:eastAsia="pt-BR"/>
        </w:rPr>
        <w:t>, Universidade Federal do Rio de Janeiro, como requisito parcia</w:t>
      </w:r>
      <w:r w:rsidR="003E64D4">
        <w:rPr>
          <w:lang w:eastAsia="pt-BR"/>
        </w:rPr>
        <w:t>l à obtenção do título de Mestre</w:t>
      </w:r>
      <w:r>
        <w:rPr>
          <w:lang w:eastAsia="pt-BR"/>
        </w:rPr>
        <w:t>.</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3857B4" w:rsidRDefault="00EF46A3" w:rsidP="00EF46A3">
      <w:pPr>
        <w:pStyle w:val="Espao"/>
        <w:rPr>
          <w:rFonts w:ascii="Calibri" w:hAnsi="Calibri"/>
          <w:lang w:eastAsia="pt-BR"/>
        </w:rPr>
      </w:pPr>
    </w:p>
    <w:p w:rsidR="00EF46A3" w:rsidRDefault="00EF46A3" w:rsidP="00EF46A3">
      <w:pPr>
        <w:pStyle w:val="Orientador"/>
      </w:pPr>
      <w:r w:rsidRPr="001434C7">
        <w:t>Orientador:</w:t>
      </w:r>
      <w:r w:rsidR="00167617">
        <w:t xml:space="preserve"> </w:t>
      </w:r>
      <w:r w:rsidRPr="001434C7">
        <w:t xml:space="preserve">Prof. </w:t>
      </w:r>
      <w:r w:rsidR="009C1D8E">
        <w:t>Francisco Prosdocimi,</w:t>
      </w:r>
      <w:r w:rsidRPr="001434C7">
        <w:t>Ph.D</w:t>
      </w:r>
    </w:p>
    <w:p w:rsidR="00EF46A3" w:rsidRPr="009C1D8E" w:rsidRDefault="00EF46A3" w:rsidP="00EF46A3">
      <w:pPr>
        <w:pStyle w:val="Orientador"/>
        <w:rPr>
          <w:lang w:val="en-US"/>
        </w:rPr>
      </w:pPr>
      <w:r w:rsidRPr="009C1D8E">
        <w:rPr>
          <w:lang w:val="en-US"/>
        </w:rPr>
        <w:t xml:space="preserve">Co-orientador: </w:t>
      </w:r>
      <w:r w:rsidR="002860C7">
        <w:rPr>
          <w:lang w:val="en-US"/>
        </w:rPr>
        <w:t xml:space="preserve">Prof. </w:t>
      </w:r>
      <w:r w:rsidR="009C1D8E" w:rsidRPr="009C1D8E">
        <w:rPr>
          <w:lang w:val="en-US"/>
        </w:rPr>
        <w:t>William Bryan Jennings</w:t>
      </w:r>
      <w:r w:rsidRPr="009C1D8E">
        <w:rPr>
          <w:lang w:val="en-US"/>
        </w:rPr>
        <w:t>, Ph.D</w:t>
      </w: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Pr="009C1D8E" w:rsidRDefault="00EF46A3" w:rsidP="00EF46A3">
      <w:pPr>
        <w:pStyle w:val="Espao"/>
        <w:rPr>
          <w:lang w:val="en-US"/>
        </w:rPr>
      </w:pPr>
    </w:p>
    <w:p w:rsidR="00EF46A3" w:rsidRDefault="00EF46A3" w:rsidP="00EF46A3">
      <w:pPr>
        <w:pStyle w:val="SemFormatao"/>
      </w:pPr>
      <w:r>
        <w:t>Rio de Janeiro</w:t>
      </w:r>
    </w:p>
    <w:p w:rsidR="00EF46A3" w:rsidRDefault="00EF46A3" w:rsidP="00EF46A3">
      <w:pPr>
        <w:pStyle w:val="SemFormatao"/>
      </w:pPr>
      <w:r>
        <w:t>201</w:t>
      </w:r>
      <w:r w:rsidR="007E306F">
        <w:t>5</w:t>
      </w:r>
      <w:r>
        <w:br w:type="page"/>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p w:rsidR="00C343D9" w:rsidRDefault="00C343D9" w:rsidP="00EF46A3">
      <w:pPr>
        <w:pStyle w:val="Espao"/>
      </w:pPr>
    </w:p>
    <w:tbl>
      <w:tblPr>
        <w:tblStyle w:val="Tabelacomgrade"/>
        <w:tblW w:w="7087" w:type="dxa"/>
        <w:tblInd w:w="1101" w:type="dxa"/>
        <w:tblLook w:val="04A0"/>
      </w:tblPr>
      <w:tblGrid>
        <w:gridCol w:w="7087"/>
      </w:tblGrid>
      <w:tr w:rsidR="00C343D9" w:rsidTr="00C343D9">
        <w:tc>
          <w:tcPr>
            <w:tcW w:w="7087" w:type="dxa"/>
            <w:vAlign w:val="center"/>
          </w:tcPr>
          <w:p w:rsidR="00C343D9" w:rsidRPr="00FD427C" w:rsidRDefault="00C343D9" w:rsidP="00C343D9">
            <w:pPr>
              <w:rPr>
                <w:color w:val="000000"/>
                <w:lang w:val="pt-BR"/>
              </w:rPr>
            </w:pPr>
            <w:r>
              <w:rPr>
                <w:color w:val="000000"/>
                <w:lang w:val="pt-BR"/>
              </w:rPr>
              <w:t>Costa, Igor Rodrigues da</w:t>
            </w:r>
          </w:p>
          <w:p w:rsidR="00C343D9" w:rsidRPr="00FD427C" w:rsidRDefault="00C343D9" w:rsidP="009B01DC">
            <w:pPr>
              <w:ind w:left="602" w:right="346" w:firstLine="362"/>
              <w:rPr>
                <w:color w:val="000000"/>
                <w:lang w:val="pt-BR"/>
              </w:rPr>
            </w:pPr>
            <w:r>
              <w:rPr>
                <w:color w:val="000000"/>
                <w:lang w:val="pt-BR"/>
              </w:rPr>
              <w:t>Locos Anônimos</w:t>
            </w:r>
            <w:r w:rsidRPr="00FD427C">
              <w:rPr>
                <w:color w:val="000000"/>
                <w:lang w:val="pt-BR"/>
              </w:rPr>
              <w:t xml:space="preserve">/ </w:t>
            </w:r>
            <w:r>
              <w:rPr>
                <w:color w:val="000000"/>
                <w:lang w:val="pt-BR"/>
              </w:rPr>
              <w:t>Igor Rodrigues da Costa</w:t>
            </w:r>
            <w:r w:rsidRPr="00FD427C">
              <w:rPr>
                <w:color w:val="000000"/>
                <w:lang w:val="pt-BR"/>
              </w:rPr>
              <w:t xml:space="preserve">. –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UFRJ/</w:t>
            </w:r>
            <w:r>
              <w:rPr>
                <w:color w:val="000000"/>
                <w:lang w:val="pt-BR"/>
              </w:rPr>
              <w:t>IBqM</w:t>
            </w:r>
            <w:r w:rsidRPr="00FD427C">
              <w:rPr>
                <w:color w:val="000000"/>
                <w:lang w:val="pt-BR"/>
              </w:rPr>
              <w:t>, 201</w:t>
            </w:r>
            <w:r>
              <w:rPr>
                <w:color w:val="000000"/>
                <w:lang w:val="pt-BR"/>
              </w:rPr>
              <w:t>5</w:t>
            </w:r>
            <w:r w:rsidRPr="00FD427C">
              <w:rPr>
                <w:color w:val="000000"/>
                <w:lang w:val="pt-BR"/>
              </w:rPr>
              <w:t>.</w:t>
            </w:r>
          </w:p>
          <w:p w:rsidR="00C343D9" w:rsidRPr="00FD427C" w:rsidRDefault="00C343D9" w:rsidP="00C343D9">
            <w:pPr>
              <w:ind w:left="602" w:right="346" w:firstLine="362"/>
              <w:rPr>
                <w:color w:val="000000"/>
                <w:lang w:val="pt-BR"/>
              </w:rPr>
            </w:pPr>
            <w:r w:rsidRPr="00FD427C">
              <w:rPr>
                <w:color w:val="000000"/>
                <w:lang w:val="pt-BR"/>
              </w:rPr>
              <w:t xml:space="preserve">XXII, 132 p.: il.; </w:t>
            </w:r>
            <w:smartTag w:uri="urn:schemas-microsoft-com:office:smarttags" w:element="metricconverter">
              <w:smartTagPr>
                <w:attr w:name="ProductID" w:val="29,7 cm"/>
              </w:smartTagPr>
              <w:r w:rsidRPr="00FD427C">
                <w:rPr>
                  <w:color w:val="000000"/>
                  <w:lang w:val="pt-BR"/>
                </w:rPr>
                <w:t>29,7 cm</w:t>
              </w:r>
            </w:smartTag>
            <w:r w:rsidRPr="00FD427C">
              <w:rPr>
                <w:color w:val="000000"/>
                <w:lang w:val="pt-BR"/>
              </w:rPr>
              <w:t>.</w:t>
            </w:r>
          </w:p>
          <w:p w:rsidR="00C343D9" w:rsidRPr="00FD427C" w:rsidRDefault="00C343D9" w:rsidP="009B01DC">
            <w:pPr>
              <w:ind w:left="602" w:right="346" w:firstLine="362"/>
              <w:rPr>
                <w:color w:val="000000"/>
                <w:lang w:val="pt-BR"/>
              </w:rPr>
            </w:pPr>
            <w:smartTag w:uri="schemas-houaiss/mini" w:element="verbetes">
              <w:r w:rsidRPr="00FD427C">
                <w:rPr>
                  <w:color w:val="000000"/>
                  <w:lang w:val="pt-BR"/>
                </w:rPr>
                <w:t>Orientador</w:t>
              </w:r>
              <w:r w:rsidR="002860C7">
                <w:rPr>
                  <w:color w:val="000000"/>
                  <w:lang w:val="pt-BR"/>
                </w:rPr>
                <w:t>es</w:t>
              </w:r>
            </w:smartTag>
            <w:r w:rsidRPr="00FD427C">
              <w:rPr>
                <w:color w:val="000000"/>
                <w:lang w:val="pt-BR"/>
              </w:rPr>
              <w:t xml:space="preserve">: </w:t>
            </w:r>
            <w:r>
              <w:rPr>
                <w:color w:val="000000"/>
                <w:lang w:val="pt-BR"/>
              </w:rPr>
              <w:t>Francisco Prosdocimi</w:t>
            </w:r>
            <w:r w:rsidR="002860C7">
              <w:rPr>
                <w:color w:val="000000"/>
                <w:lang w:val="pt-BR"/>
              </w:rPr>
              <w:t>, William Bryan Jennings</w:t>
            </w:r>
          </w:p>
          <w:p w:rsidR="00C343D9" w:rsidRPr="00FD427C" w:rsidRDefault="00C343D9" w:rsidP="009B01DC">
            <w:pPr>
              <w:ind w:left="602" w:right="346" w:firstLine="362"/>
              <w:rPr>
                <w:color w:val="000000"/>
                <w:lang w:val="pt-BR"/>
              </w:rPr>
            </w:pPr>
            <w:r>
              <w:rPr>
                <w:color w:val="000000"/>
                <w:lang w:val="pt-BR"/>
              </w:rPr>
              <w:t>Dissertação</w:t>
            </w:r>
            <w:r w:rsidRPr="00FD427C">
              <w:rPr>
                <w:color w:val="000000"/>
                <w:lang w:val="pt-BR"/>
              </w:rPr>
              <w:t xml:space="preserve"> (</w:t>
            </w:r>
            <w:r>
              <w:rPr>
                <w:color w:val="000000"/>
                <w:lang w:val="pt-BR"/>
              </w:rPr>
              <w:t>mestrado) – UFRJ/IBqM/</w:t>
            </w:r>
            <w:smartTag w:uri="schemas-houaiss/mini" w:element="verbetes">
              <w:r w:rsidRPr="00FD427C">
                <w:rPr>
                  <w:color w:val="000000"/>
                  <w:lang w:val="pt-BR"/>
                </w:rPr>
                <w:t>Programa</w:t>
              </w:r>
            </w:smartTag>
            <w:r w:rsidRPr="00FD427C">
              <w:rPr>
                <w:color w:val="000000"/>
                <w:lang w:val="pt-BR"/>
              </w:rPr>
              <w:t xml:space="preserve"> de </w:t>
            </w:r>
            <w:r>
              <w:rPr>
                <w:color w:val="000000"/>
                <w:lang w:val="pt-BR"/>
              </w:rPr>
              <w:t>Pós-graduação em Química Biológica</w:t>
            </w:r>
            <w:r w:rsidRPr="00FD427C">
              <w:rPr>
                <w:color w:val="000000"/>
                <w:lang w:val="pt-BR"/>
              </w:rPr>
              <w:t>, 201</w:t>
            </w:r>
            <w:r>
              <w:rPr>
                <w:color w:val="000000"/>
                <w:lang w:val="pt-BR"/>
              </w:rPr>
              <w:t>5</w:t>
            </w:r>
            <w:r w:rsidRPr="00FD427C">
              <w:rPr>
                <w:color w:val="000000"/>
                <w:lang w:val="pt-BR"/>
              </w:rPr>
              <w:t>.</w:t>
            </w:r>
          </w:p>
          <w:p w:rsidR="00C343D9" w:rsidRPr="00FD427C" w:rsidRDefault="00C343D9" w:rsidP="009B01DC">
            <w:pPr>
              <w:ind w:left="602" w:right="346" w:firstLine="362"/>
              <w:rPr>
                <w:color w:val="000000"/>
                <w:lang w:val="pt-BR"/>
              </w:rPr>
            </w:pPr>
            <w:r w:rsidRPr="00FD427C">
              <w:rPr>
                <w:color w:val="000000"/>
                <w:lang w:val="pt-BR"/>
              </w:rPr>
              <w:t xml:space="preserve">1. </w:t>
            </w:r>
            <w:r>
              <w:rPr>
                <w:color w:val="000000"/>
                <w:lang w:val="pt-BR"/>
              </w:rPr>
              <w:t>Locos Anônimos</w:t>
            </w:r>
            <w:r w:rsidRPr="00FD427C">
              <w:rPr>
                <w:color w:val="000000"/>
                <w:lang w:val="pt-BR"/>
              </w:rPr>
              <w:t xml:space="preserve">. 2. </w:t>
            </w:r>
            <w:r>
              <w:rPr>
                <w:color w:val="000000"/>
                <w:lang w:val="pt-BR"/>
              </w:rPr>
              <w:t>Bioinformática</w:t>
            </w:r>
            <w:r w:rsidRPr="00FD427C">
              <w:rPr>
                <w:color w:val="000000"/>
                <w:lang w:val="pt-BR"/>
              </w:rPr>
              <w:t xml:space="preserve">. 3. </w:t>
            </w:r>
            <w:r>
              <w:rPr>
                <w:color w:val="000000"/>
                <w:lang w:val="pt-BR"/>
              </w:rPr>
              <w:t>Genômica Comparativa.</w:t>
            </w:r>
            <w:r w:rsidRPr="00FD427C">
              <w:rPr>
                <w:color w:val="000000"/>
                <w:lang w:val="pt-BR"/>
              </w:rPr>
              <w:t xml:space="preserve"> II. </w:t>
            </w:r>
            <w:smartTag w:uri="schemas-houaiss/mini" w:element="verbetes">
              <w:r w:rsidRPr="00FD427C">
                <w:rPr>
                  <w:color w:val="000000"/>
                  <w:lang w:val="pt-BR"/>
                </w:rPr>
                <w:t>Universidade</w:t>
              </w:r>
              <w:r w:rsidR="002860C7">
                <w:rPr>
                  <w:color w:val="000000"/>
                  <w:lang w:val="pt-BR"/>
                </w:rPr>
                <w:t xml:space="preserve"> </w:t>
              </w:r>
            </w:smartTag>
            <w:smartTag w:uri="schemas-houaiss/mini" w:element="verbetes">
              <w:r w:rsidRPr="00FD427C">
                <w:rPr>
                  <w:color w:val="000000"/>
                  <w:lang w:val="pt-BR"/>
                </w:rPr>
                <w:t>Federal</w:t>
              </w:r>
            </w:smartTag>
            <w:r w:rsidRPr="00FD427C">
              <w:rPr>
                <w:color w:val="000000"/>
                <w:lang w:val="pt-BR"/>
              </w:rPr>
              <w:t xml:space="preserve"> do </w:t>
            </w:r>
            <w:smartTag w:uri="schemas-houaiss/acao" w:element="dm">
              <w:r w:rsidRPr="00FD427C">
                <w:rPr>
                  <w:color w:val="000000"/>
                  <w:lang w:val="pt-BR"/>
                </w:rPr>
                <w:t>Rio</w:t>
              </w:r>
            </w:smartTag>
            <w:r w:rsidRPr="00FD427C">
              <w:rPr>
                <w:color w:val="000000"/>
                <w:lang w:val="pt-BR"/>
              </w:rPr>
              <w:t xml:space="preserve"> de </w:t>
            </w:r>
            <w:smartTag w:uri="schemas-houaiss/mini" w:element="verbetes">
              <w:r w:rsidRPr="00FD427C">
                <w:rPr>
                  <w:color w:val="000000"/>
                  <w:lang w:val="pt-BR"/>
                </w:rPr>
                <w:t>Janeiro</w:t>
              </w:r>
            </w:smartTag>
            <w:r w:rsidRPr="00FD427C">
              <w:rPr>
                <w:color w:val="000000"/>
                <w:lang w:val="pt-BR"/>
              </w:rPr>
              <w:t xml:space="preserve">, </w:t>
            </w:r>
            <w:r>
              <w:rPr>
                <w:color w:val="000000"/>
                <w:lang w:val="pt-BR"/>
              </w:rPr>
              <w:t xml:space="preserve">Instituto de Bioquímica Médica Leopoldo de Meis, </w:t>
            </w:r>
            <w:r w:rsidRPr="00FD427C">
              <w:rPr>
                <w:color w:val="000000"/>
                <w:lang w:val="pt-BR"/>
              </w:rPr>
              <w:t xml:space="preserve">Programa de </w:t>
            </w:r>
            <w:r>
              <w:rPr>
                <w:color w:val="000000"/>
                <w:lang w:val="pt-BR"/>
              </w:rPr>
              <w:t>Pós-graduação em Química Biológica</w:t>
            </w:r>
            <w:r w:rsidRPr="00FD427C">
              <w:rPr>
                <w:color w:val="000000"/>
                <w:lang w:val="pt-BR"/>
              </w:rPr>
              <w:t xml:space="preserve">. III. </w:t>
            </w:r>
            <w:smartTag w:uri="schemas-houaiss/mini" w:element="verbetes">
              <w:r w:rsidRPr="00FD427C">
                <w:rPr>
                  <w:color w:val="000000"/>
                  <w:lang w:val="pt-BR"/>
                </w:rPr>
                <w:t>Título</w:t>
              </w:r>
            </w:smartTag>
            <w:r w:rsidRPr="00FD427C">
              <w:rPr>
                <w:color w:val="000000"/>
                <w:lang w:val="pt-BR"/>
              </w:rPr>
              <w:t>.</w:t>
            </w:r>
          </w:p>
          <w:p w:rsidR="00C343D9" w:rsidRPr="00FD427C" w:rsidRDefault="00C343D9" w:rsidP="009B01DC">
            <w:pPr>
              <w:ind w:left="602" w:right="346" w:firstLine="362"/>
              <w:rPr>
                <w:color w:val="000000"/>
                <w:lang w:val="pt-BR"/>
              </w:rPr>
            </w:pPr>
          </w:p>
        </w:tc>
      </w:tr>
    </w:tbl>
    <w:p w:rsidR="00EF46A3" w:rsidRDefault="00EF46A3" w:rsidP="00EF46A3">
      <w:pPr>
        <w:pStyle w:val="SemFormatao"/>
      </w:pPr>
      <w:r>
        <w:br w:type="page"/>
      </w:r>
    </w:p>
    <w:p w:rsidR="00EF46A3" w:rsidRPr="00416414" w:rsidRDefault="00C343D9" w:rsidP="00EF46A3">
      <w:pPr>
        <w:pStyle w:val="Autor"/>
        <w:rPr>
          <w:sz w:val="28"/>
        </w:rPr>
      </w:pPr>
      <w:r>
        <w:rPr>
          <w:sz w:val="28"/>
        </w:rPr>
        <w:lastRenderedPageBreak/>
        <w:t>IGOR RODRIGUES DA COSTA</w:t>
      </w:r>
    </w:p>
    <w:p w:rsidR="00EF46A3" w:rsidRDefault="00EF46A3" w:rsidP="00EF46A3">
      <w:pPr>
        <w:pStyle w:val="Espao"/>
      </w:pPr>
    </w:p>
    <w:p w:rsidR="00EF46A3" w:rsidRDefault="00EF46A3" w:rsidP="00EF46A3">
      <w:pPr>
        <w:pStyle w:val="Espao"/>
      </w:pPr>
    </w:p>
    <w:p w:rsidR="00EF46A3" w:rsidRPr="003E624E" w:rsidRDefault="00C343D9" w:rsidP="00EF46A3">
      <w:pPr>
        <w:pStyle w:val="Ttulodissertao"/>
        <w:rPr>
          <w:sz w:val="28"/>
        </w:rPr>
      </w:pPr>
      <w:r>
        <w:t>LOCOS ANÔNIMOS</w:t>
      </w:r>
    </w:p>
    <w:p w:rsidR="00EF46A3" w:rsidRPr="003857B4" w:rsidRDefault="00EF46A3" w:rsidP="00EF46A3">
      <w:pPr>
        <w:pStyle w:val="Espao"/>
        <w:rPr>
          <w:rFonts w:ascii="Calibri" w:hAnsi="Calibri"/>
          <w:lang w:eastAsia="pt-BR"/>
        </w:rPr>
      </w:pPr>
    </w:p>
    <w:p w:rsidR="00EF46A3" w:rsidRPr="003857B4" w:rsidRDefault="00EF46A3" w:rsidP="00EF46A3">
      <w:pPr>
        <w:pStyle w:val="Espao"/>
        <w:rPr>
          <w:rFonts w:ascii="Calibri" w:hAnsi="Calibri"/>
          <w:lang w:eastAsia="pt-BR"/>
        </w:rPr>
      </w:pPr>
    </w:p>
    <w:p w:rsidR="00EF46A3" w:rsidRPr="003857B4" w:rsidRDefault="00C343D9" w:rsidP="00EF46A3">
      <w:pPr>
        <w:pStyle w:val="Folhaderosto"/>
        <w:rPr>
          <w:rFonts w:ascii="Calibri" w:hAnsi="Calibri"/>
          <w:lang w:eastAsia="pt-BR"/>
        </w:rPr>
      </w:pPr>
      <w:r>
        <w:rPr>
          <w:lang w:eastAsia="pt-BR"/>
        </w:rPr>
        <w:t>Dissertação de Mestrado apresentada ao Programa de Pós-Graduação em Química Biológica, Instituto de Bioquímica Médica Leopoldo de Meis, Universidade Federal do Rio de Janeiro, como requisito parcial à obtenção do título de Mestre.</w:t>
      </w:r>
    </w:p>
    <w:p w:rsidR="00EF46A3" w:rsidRPr="003857B4" w:rsidRDefault="00EF46A3" w:rsidP="00EF46A3">
      <w:pPr>
        <w:pStyle w:val="Espao"/>
        <w:rPr>
          <w:rFonts w:ascii="Calibri" w:hAnsi="Calibri"/>
          <w:lang w:eastAsia="pt-BR"/>
        </w:rPr>
      </w:pPr>
    </w:p>
    <w:p w:rsidR="00EF46A3" w:rsidRDefault="00EF46A3" w:rsidP="00EF46A3">
      <w:pPr>
        <w:pStyle w:val="Espao"/>
        <w:rPr>
          <w:rFonts w:ascii="Calibri" w:hAnsi="Calibri"/>
        </w:rPr>
      </w:pPr>
    </w:p>
    <w:p w:rsidR="00EF46A3" w:rsidRPr="00416414" w:rsidRDefault="00C343D9" w:rsidP="00EF46A3">
      <w:pPr>
        <w:pStyle w:val="SemFormatao"/>
        <w:spacing w:after="360"/>
        <w:jc w:val="left"/>
        <w:rPr>
          <w:sz w:val="22"/>
          <w:lang w:eastAsia="pt-BR"/>
        </w:rPr>
      </w:pPr>
      <w:r>
        <w:rPr>
          <w:sz w:val="22"/>
          <w:lang w:eastAsia="pt-BR"/>
        </w:rPr>
        <w:t xml:space="preserve">Aprovada </w:t>
      </w:r>
      <w:r w:rsidR="00B648B3">
        <w:rPr>
          <w:sz w:val="22"/>
          <w:lang w:eastAsia="pt-BR"/>
        </w:rPr>
        <w:t xml:space="preserve">em    /   /   </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Pr="00BF2669" w:rsidRDefault="00EF46A3" w:rsidP="00EF46A3">
      <w:pPr>
        <w:pStyle w:val="Espao"/>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rsidR="00C343D9">
        <w:t>Francisco Prosdocimi</w:t>
      </w:r>
      <w:r w:rsidRPr="001434C7">
        <w:t>, Ph.D</w:t>
      </w:r>
      <w:r>
        <w:t>, UFRJ</w:t>
      </w:r>
    </w:p>
    <w:p w:rsidR="00EF46A3" w:rsidRDefault="00EF46A3" w:rsidP="00EF46A3">
      <w:pPr>
        <w:pStyle w:val="Banca"/>
      </w:pPr>
    </w:p>
    <w:p w:rsidR="00EF46A3" w:rsidRDefault="00EF46A3" w:rsidP="00EF46A3">
      <w:pPr>
        <w:pStyle w:val="Banca"/>
      </w:pPr>
    </w:p>
    <w:p w:rsidR="00EF46A3" w:rsidRPr="00BF2669" w:rsidRDefault="00EF46A3" w:rsidP="00EF46A3">
      <w:pPr>
        <w:pStyle w:val="Banca"/>
      </w:pPr>
    </w:p>
    <w:p w:rsidR="00EF46A3" w:rsidRPr="00B648B3" w:rsidRDefault="00EF46A3" w:rsidP="00EF46A3">
      <w:pPr>
        <w:pStyle w:val="Banca"/>
        <w:rPr>
          <w:lang w:val="en-US"/>
        </w:rPr>
      </w:pPr>
      <w:r w:rsidRPr="00B648B3">
        <w:rPr>
          <w:lang w:val="en-US"/>
        </w:rPr>
        <w:t>______________________________________________________</w:t>
      </w:r>
    </w:p>
    <w:p w:rsidR="00EF46A3" w:rsidRPr="00C343D9" w:rsidRDefault="002860C7" w:rsidP="00EF46A3">
      <w:pPr>
        <w:pStyle w:val="Banca"/>
        <w:rPr>
          <w:lang w:val="en-US"/>
        </w:rPr>
      </w:pPr>
      <w:r>
        <w:rPr>
          <w:lang w:val="en-US"/>
        </w:rPr>
        <w:t xml:space="preserve">Prof. William </w:t>
      </w:r>
      <w:r w:rsidR="00C343D9" w:rsidRPr="00C343D9">
        <w:rPr>
          <w:lang w:val="en-US"/>
        </w:rPr>
        <w:t>Bryan Jennings</w:t>
      </w:r>
      <w:r w:rsidR="00EF46A3" w:rsidRPr="00C343D9">
        <w:rPr>
          <w:lang w:val="en-US"/>
        </w:rPr>
        <w:t>, Ph.D, UFRJ</w:t>
      </w: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C343D9" w:rsidRDefault="00EF46A3" w:rsidP="00EF46A3">
      <w:pPr>
        <w:pStyle w:val="Banca"/>
        <w:rPr>
          <w:lang w:val="en-US"/>
        </w:rPr>
      </w:pPr>
    </w:p>
    <w:p w:rsidR="00EF46A3" w:rsidRPr="00B648B3" w:rsidRDefault="00EF46A3" w:rsidP="00EF46A3">
      <w:pPr>
        <w:pStyle w:val="Banca"/>
        <w:rPr>
          <w:lang w:val="en-US"/>
        </w:rPr>
      </w:pPr>
      <w:r w:rsidRPr="00B648B3">
        <w:rPr>
          <w:lang w:val="en-US"/>
        </w:rPr>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pStyle w:val="Banca"/>
      </w:pPr>
    </w:p>
    <w:p w:rsidR="00EF46A3" w:rsidRDefault="00EF46A3" w:rsidP="00EF46A3">
      <w:pPr>
        <w:pStyle w:val="Banca"/>
      </w:pPr>
    </w:p>
    <w:p w:rsidR="00EF46A3" w:rsidRDefault="00EF46A3" w:rsidP="00EF46A3">
      <w:pPr>
        <w:pStyle w:val="Banca"/>
      </w:pPr>
    </w:p>
    <w:p w:rsidR="00EF46A3" w:rsidRPr="00BF2669" w:rsidRDefault="00EF46A3" w:rsidP="00EF46A3">
      <w:pPr>
        <w:pStyle w:val="Banca"/>
      </w:pPr>
      <w:r w:rsidRPr="00BF2669">
        <w:t>______________________________________________________</w:t>
      </w:r>
    </w:p>
    <w:p w:rsidR="00EF46A3" w:rsidRDefault="00EF46A3" w:rsidP="00EF46A3">
      <w:pPr>
        <w:pStyle w:val="Banca"/>
      </w:pPr>
      <w:r w:rsidRPr="001434C7">
        <w:t xml:space="preserve">Prof. </w:t>
      </w:r>
      <w:r>
        <w:t>&lt;Nome do membro da banca&gt;</w:t>
      </w:r>
      <w:r w:rsidRPr="001434C7">
        <w:t xml:space="preserve">, </w:t>
      </w:r>
      <w:r>
        <w:t xml:space="preserve">&lt;título ex.: </w:t>
      </w:r>
      <w:r w:rsidRPr="001434C7">
        <w:t>Ph.D</w:t>
      </w:r>
      <w:r>
        <w:t>, DSc&gt;, &lt;filiação ex.: UFRJ&gt;</w:t>
      </w:r>
    </w:p>
    <w:p w:rsidR="00EF46A3" w:rsidRDefault="00EF46A3" w:rsidP="00EF46A3">
      <w:pPr>
        <w:spacing w:line="240" w:lineRule="auto"/>
        <w:ind w:firstLine="708"/>
        <w:rPr>
          <w:rFonts w:ascii="TimesNewRoman" w:hAnsi="TimesNewRoman" w:cs="TimesNewRoman"/>
          <w:lang w:eastAsia="pt-BR"/>
        </w:rPr>
        <w:sectPr w:rsidR="00EF46A3" w:rsidSect="009B01DC">
          <w:headerReference w:type="default" r:id="rId9"/>
          <w:pgSz w:w="11906" w:h="16838" w:code="9"/>
          <w:pgMar w:top="1701" w:right="1134" w:bottom="1134" w:left="1701" w:header="709" w:footer="709" w:gutter="0"/>
          <w:pgNumType w:fmt="lowerRoman"/>
          <w:cols w:space="708"/>
          <w:docGrid w:linePitch="360"/>
        </w:sect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FA6106" w:rsidP="00EF46A3">
      <w:pPr>
        <w:pStyle w:val="Dedicatria"/>
        <w:rPr>
          <w:rFonts w:ascii="Calibri" w:eastAsia="Calibri" w:hAnsi="Calibri" w:cs="Calibri"/>
        </w:rPr>
      </w:pPr>
      <w:r>
        <w:t>A você, caro leitor</w:t>
      </w:r>
    </w:p>
    <w:p w:rsidR="00EF46A3" w:rsidRDefault="00EF46A3" w:rsidP="00EF46A3">
      <w:pPr>
        <w:pStyle w:val="Titulopr-textual"/>
      </w:pPr>
      <w:r w:rsidRPr="004E3319">
        <w:lastRenderedPageBreak/>
        <w:t>Agradecimentos</w:t>
      </w:r>
    </w:p>
    <w:p w:rsidR="00EF46A3" w:rsidRPr="000738FC" w:rsidRDefault="00EF46A3" w:rsidP="00EF46A3">
      <w:pPr>
        <w:ind w:left="720" w:firstLine="0"/>
      </w:pPr>
    </w:p>
    <w:p w:rsidR="00EF46A3" w:rsidRDefault="00EF46A3" w:rsidP="00EF46A3">
      <w:pPr>
        <w:spacing w:after="200" w:line="276" w:lineRule="auto"/>
        <w:ind w:firstLine="0"/>
        <w:jc w:val="left"/>
        <w:rPr>
          <w:rFonts w:eastAsia="Times New Roman" w:cs="Times New Roman"/>
          <w:sz w:val="14"/>
          <w:lang w:eastAsia="ar-SA"/>
        </w:rPr>
      </w:pPr>
      <w:r>
        <w:br w:type="page"/>
      </w: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Default="00EF46A3" w:rsidP="00EF46A3">
      <w:pPr>
        <w:pStyle w:val="Espao"/>
        <w:rPr>
          <w:rFonts w:ascii="Calibri" w:hAnsi="Calibri"/>
        </w:rPr>
      </w:pPr>
    </w:p>
    <w:p w:rsidR="00EF46A3" w:rsidRPr="00E203E3" w:rsidRDefault="00EF46A3" w:rsidP="00EF46A3">
      <w:pPr>
        <w:pStyle w:val="Epgrafe"/>
        <w:rPr>
          <w:rFonts w:ascii="Calibri" w:eastAsia="Calibri" w:hAnsi="Calibri" w:cs="Calibri"/>
        </w:rPr>
      </w:pPr>
      <w:r>
        <w:t>&lt;Epígrafe&gt;</w:t>
      </w:r>
    </w:p>
    <w:p w:rsidR="00EF46A3" w:rsidRPr="001434C7" w:rsidRDefault="00EF46A3" w:rsidP="00EF46A3">
      <w:pPr>
        <w:pStyle w:val="Titulopr-textual"/>
        <w:rPr>
          <w:lang w:eastAsia="pt-BR"/>
        </w:rPr>
      </w:pPr>
      <w:r w:rsidRPr="001434C7">
        <w:rPr>
          <w:lang w:eastAsia="pt-BR"/>
        </w:rPr>
        <w:lastRenderedPageBreak/>
        <w:t>Resumo</w:t>
      </w:r>
    </w:p>
    <w:p w:rsidR="00EF46A3" w:rsidRDefault="00EF46A3" w:rsidP="00EF46A3">
      <w:pPr>
        <w:pStyle w:val="Espao"/>
      </w:pPr>
    </w:p>
    <w:p w:rsidR="00EF46A3" w:rsidRPr="00F310A3" w:rsidRDefault="00C343D9" w:rsidP="00EF46A3">
      <w:pPr>
        <w:pStyle w:val="SemFormatao"/>
        <w:jc w:val="both"/>
      </w:pPr>
      <w:r>
        <w:t>COSTA</w:t>
      </w:r>
      <w:r w:rsidR="00EF46A3" w:rsidRPr="007B1D7A">
        <w:t xml:space="preserve">, </w:t>
      </w:r>
      <w:r>
        <w:t>Igor Rodrigues da</w:t>
      </w:r>
      <w:r w:rsidR="00EF46A3" w:rsidRPr="007B1D7A">
        <w:t xml:space="preserve">. </w:t>
      </w:r>
      <w:r>
        <w:rPr>
          <w:b/>
        </w:rPr>
        <w:t>Locos Anônimos</w:t>
      </w:r>
      <w:r w:rsidR="00EF46A3" w:rsidRPr="007B1D7A">
        <w:t xml:space="preserve">. </w:t>
      </w:r>
      <w:r>
        <w:t>2015</w:t>
      </w:r>
      <w:r w:rsidR="00EF46A3" w:rsidRPr="007B1D7A">
        <w:t xml:space="preserve">. &lt;número de folhas&gt;. </w:t>
      </w:r>
      <w:r w:rsidR="00EF46A3">
        <w:t>Tese</w:t>
      </w:r>
      <w:r w:rsidR="00EF46A3" w:rsidRPr="007B1D7A">
        <w:t xml:space="preserve"> (</w:t>
      </w:r>
      <w:r w:rsidR="00EF46A3">
        <w:t xml:space="preserve">Mestrado </w:t>
      </w:r>
      <w:r w:rsidR="00EF46A3" w:rsidRPr="007B1D7A">
        <w:t xml:space="preserve">em </w:t>
      </w:r>
      <w:r>
        <w:t>Química Biológica</w:t>
      </w:r>
      <w:r w:rsidR="00EF46A3" w:rsidRPr="007B1D7A">
        <w:t xml:space="preserve">) – Instituto de </w:t>
      </w:r>
      <w:r>
        <w:t>Bioquímica Médica Leopoldo de Meis</w:t>
      </w:r>
      <w:r w:rsidR="00EF46A3" w:rsidRPr="007B1D7A">
        <w:t xml:space="preserve">, Universidade Federal do Rio de Janeiro, Rio de Janeiro, </w:t>
      </w:r>
      <w:r>
        <w:t>2015</w:t>
      </w:r>
      <w:r w:rsidR="00EF46A3"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w:t>
      </w:r>
      <w:r w:rsidR="00C343D9">
        <w:rPr>
          <w:lang w:eastAsia="pt-BR"/>
        </w:rPr>
        <w:t>o, 500 palavras e no mínimo</w:t>
      </w:r>
      <w:r>
        <w:rPr>
          <w:lang w:eastAsia="pt-BR"/>
        </w:rPr>
        <w:t xml:space="preserve"> 150 palavras.</w:t>
      </w:r>
      <w:r w:rsidR="00167617">
        <w:rPr>
          <w:lang w:eastAsia="pt-BR"/>
        </w:rPr>
        <w:t xml:space="preserve"> </w:t>
      </w:r>
      <w:r>
        <w:rPr>
          <w:lang w:eastAsia="pt-BR"/>
        </w:rPr>
        <w:t>Sugere-se que o resumo venha antecedido por uma referência bibliográfica do trabalho.</w:t>
      </w:r>
    </w:p>
    <w:p w:rsidR="00EF46A3" w:rsidRDefault="00EF46A3" w:rsidP="00EF46A3">
      <w:pPr>
        <w:pStyle w:val="Espao"/>
      </w:pPr>
    </w:p>
    <w:p w:rsidR="00EF46A3" w:rsidRDefault="00EF46A3" w:rsidP="00EF46A3">
      <w:pPr>
        <w:ind w:firstLine="0"/>
        <w:rPr>
          <w:lang w:eastAsia="pt-BR"/>
        </w:rPr>
      </w:pPr>
      <w:r>
        <w:rPr>
          <w:lang w:eastAsia="pt-BR"/>
        </w:rPr>
        <w:t>Palavras-chave: &lt;lista de palavras-chave&gt;</w:t>
      </w:r>
    </w:p>
    <w:p w:rsidR="00EF46A3" w:rsidRPr="00F93E54" w:rsidRDefault="00EF46A3" w:rsidP="00EF46A3">
      <w:pPr>
        <w:pStyle w:val="Titulopr-textual"/>
        <w:rPr>
          <w:lang w:eastAsia="pt-BR"/>
        </w:rPr>
      </w:pPr>
      <w:r w:rsidRPr="00F93E54">
        <w:rPr>
          <w:lang w:eastAsia="pt-BR"/>
        </w:rPr>
        <w:lastRenderedPageBreak/>
        <w:t>Abstract</w:t>
      </w:r>
    </w:p>
    <w:p w:rsidR="00EF46A3" w:rsidRDefault="00EF46A3" w:rsidP="00EF46A3">
      <w:pPr>
        <w:pStyle w:val="Espao"/>
      </w:pPr>
    </w:p>
    <w:p w:rsidR="00C343D9" w:rsidRPr="00F310A3" w:rsidRDefault="00C343D9" w:rsidP="00C343D9">
      <w:pPr>
        <w:pStyle w:val="SemFormatao"/>
        <w:jc w:val="both"/>
      </w:pPr>
      <w:r>
        <w:t>COSTA</w:t>
      </w:r>
      <w:r w:rsidRPr="007B1D7A">
        <w:t xml:space="preserve">, </w:t>
      </w:r>
      <w:r>
        <w:t>Igor Rodrigues da</w:t>
      </w:r>
      <w:r w:rsidRPr="007B1D7A">
        <w:t xml:space="preserve">. </w:t>
      </w:r>
      <w:r>
        <w:rPr>
          <w:b/>
        </w:rPr>
        <w:t>Locos Anônimos</w:t>
      </w:r>
      <w:r w:rsidRPr="007B1D7A">
        <w:t xml:space="preserve">. </w:t>
      </w:r>
      <w:r>
        <w:t>2015</w:t>
      </w:r>
      <w:r w:rsidRPr="007B1D7A">
        <w:t xml:space="preserve">. &lt;número de folhas&gt;. </w:t>
      </w:r>
      <w:r>
        <w:t>Tese</w:t>
      </w:r>
      <w:r w:rsidRPr="007B1D7A">
        <w:t xml:space="preserve"> (</w:t>
      </w:r>
      <w:r>
        <w:t xml:space="preserve">Mestrado </w:t>
      </w:r>
      <w:r w:rsidRPr="007B1D7A">
        <w:t xml:space="preserve">em </w:t>
      </w:r>
      <w:r>
        <w:t>Química Biológica</w:t>
      </w:r>
      <w:r w:rsidRPr="007B1D7A">
        <w:t xml:space="preserve">) – Instituto de </w:t>
      </w:r>
      <w:r>
        <w:t>Bioquímica Médica Leopoldo de Meis</w:t>
      </w:r>
      <w:r w:rsidRPr="007B1D7A">
        <w:t xml:space="preserve">, Universidade Federal do Rio de Janeiro, Rio de Janeiro, </w:t>
      </w:r>
      <w:r>
        <w:t>2015</w:t>
      </w:r>
      <w:r w:rsidRPr="007B1D7A">
        <w:t>.</w:t>
      </w:r>
    </w:p>
    <w:p w:rsidR="00EF46A3" w:rsidRDefault="00EF46A3" w:rsidP="00EF46A3">
      <w:pPr>
        <w:pStyle w:val="Espao"/>
      </w:pPr>
    </w:p>
    <w:p w:rsidR="00EF46A3" w:rsidRDefault="00EF46A3" w:rsidP="00EF46A3">
      <w:pPr>
        <w:pStyle w:val="Espao"/>
      </w:pPr>
    </w:p>
    <w:p w:rsidR="00EF46A3" w:rsidRDefault="00EF46A3" w:rsidP="00EF46A3">
      <w:pPr>
        <w:pStyle w:val="Espao"/>
      </w:pPr>
    </w:p>
    <w:p w:rsidR="00EF46A3" w:rsidRDefault="00EF46A3" w:rsidP="00EF46A3">
      <w:pPr>
        <w:rPr>
          <w:lang w:eastAsia="pt-BR"/>
        </w:rPr>
      </w:pPr>
      <w:r>
        <w:rPr>
          <w:lang w:eastAsia="pt-BR"/>
        </w:rPr>
        <w:t>O resumo deve ser redigido em só parágrafo, de preferência, na 3ª pessoa do singular e o verbo na voz ativa com, no máximo, 500 palavras e no mínimo  150 palavras.Sugere-se que o resumo venha antecedido por uma referência bibliográfica do trabalho.</w:t>
      </w:r>
    </w:p>
    <w:p w:rsidR="00EF46A3" w:rsidRDefault="00EF46A3" w:rsidP="00EF46A3">
      <w:pPr>
        <w:pStyle w:val="Espao"/>
      </w:pPr>
    </w:p>
    <w:p w:rsidR="00EF46A3" w:rsidRDefault="00EF46A3" w:rsidP="00EF46A3">
      <w:pPr>
        <w:pStyle w:val="SemFormatao"/>
        <w:jc w:val="both"/>
        <w:rPr>
          <w:lang w:eastAsia="pt-BR"/>
        </w:rPr>
      </w:pPr>
      <w:r>
        <w:rPr>
          <w:lang w:eastAsia="pt-BR"/>
        </w:rPr>
        <w:t>Keywords: &lt;lista de palavras-chave&gt;</w:t>
      </w:r>
    </w:p>
    <w:p w:rsidR="00EF46A3" w:rsidRDefault="00EF46A3" w:rsidP="00EF46A3">
      <w:pPr>
        <w:pStyle w:val="Sumrio1"/>
      </w:pPr>
    </w:p>
    <w:p w:rsidR="00EF46A3" w:rsidRDefault="00EF46A3" w:rsidP="00EF46A3">
      <w:pPr>
        <w:pStyle w:val="Titulosumrio-listas"/>
      </w:pPr>
      <w:r>
        <w:lastRenderedPageBreak/>
        <w:t>Lista de Figuras</w:t>
      </w:r>
    </w:p>
    <w:p w:rsidR="00DD3516" w:rsidRDefault="002C1C97">
      <w:pPr>
        <w:pStyle w:val="ndicedeilustraes"/>
        <w:tabs>
          <w:tab w:val="right" w:leader="dot" w:pos="9061"/>
        </w:tabs>
        <w:rPr>
          <w:rFonts w:eastAsiaTheme="minorEastAsia" w:cstheme="minorBidi"/>
          <w:noProof/>
          <w:sz w:val="22"/>
          <w:szCs w:val="22"/>
          <w:lang w:eastAsia="pt-BR"/>
        </w:rPr>
      </w:pPr>
      <w:r w:rsidRPr="002C1C97">
        <w:rPr>
          <w:smallCaps/>
          <w:sz w:val="20"/>
        </w:rPr>
        <w:fldChar w:fldCharType="begin"/>
      </w:r>
      <w:r w:rsidR="00EF46A3">
        <w:rPr>
          <w:smallCaps/>
          <w:sz w:val="20"/>
        </w:rPr>
        <w:instrText xml:space="preserve"> TOC \h \z \c "Figura" </w:instrText>
      </w:r>
      <w:r w:rsidRPr="002C1C97">
        <w:rPr>
          <w:smallCaps/>
          <w:sz w:val="20"/>
        </w:rPr>
        <w:fldChar w:fldCharType="separate"/>
      </w:r>
      <w:hyperlink w:anchor="_Toc426371352" w:history="1">
        <w:r w:rsidR="00DD3516" w:rsidRPr="00D31939">
          <w:rPr>
            <w:rStyle w:val="Hyperlink"/>
          </w:rPr>
          <w:t>Figura 1: Frequência das topologias observadas</w:t>
        </w:r>
        <w:r w:rsidR="00DD3516">
          <w:rPr>
            <w:noProof/>
            <w:webHidden/>
          </w:rPr>
          <w:tab/>
        </w:r>
        <w:r>
          <w:rPr>
            <w:noProof/>
            <w:webHidden/>
          </w:rPr>
          <w:fldChar w:fldCharType="begin"/>
        </w:r>
        <w:r w:rsidR="00DD3516">
          <w:rPr>
            <w:noProof/>
            <w:webHidden/>
          </w:rPr>
          <w:instrText xml:space="preserve"> PAGEREF _Toc426371352 \h </w:instrText>
        </w:r>
        <w:r>
          <w:rPr>
            <w:noProof/>
            <w:webHidden/>
          </w:rPr>
        </w:r>
        <w:r>
          <w:rPr>
            <w:noProof/>
            <w:webHidden/>
          </w:rPr>
          <w:fldChar w:fldCharType="separate"/>
        </w:r>
        <w:r w:rsidR="00DD3516">
          <w:rPr>
            <w:noProof/>
            <w:webHidden/>
          </w:rPr>
          <w:t>23</w:t>
        </w:r>
        <w:r>
          <w:rPr>
            <w:noProof/>
            <w:webHidden/>
          </w:rPr>
          <w:fldChar w:fldCharType="end"/>
        </w:r>
      </w:hyperlink>
    </w:p>
    <w:p w:rsidR="00EF46A3" w:rsidRPr="00FB6E81" w:rsidRDefault="002C1C97" w:rsidP="00EF46A3">
      <w:pPr>
        <w:pStyle w:val="Titulosumrio-listas"/>
      </w:pPr>
      <w:r>
        <w:rPr>
          <w:smallCaps/>
          <w:sz w:val="20"/>
          <w:szCs w:val="20"/>
        </w:rPr>
        <w:lastRenderedPageBreak/>
        <w:fldChar w:fldCharType="end"/>
      </w:r>
      <w:r w:rsidR="00EF46A3" w:rsidRPr="00FB6E81">
        <w:t xml:space="preserve">Lista de </w:t>
      </w:r>
      <w:r w:rsidR="00EF46A3">
        <w:t>Tabelas</w:t>
      </w:r>
    </w:p>
    <w:p w:rsidR="00EF46A3" w:rsidRDefault="002C1C97" w:rsidP="00EF46A3">
      <w:pPr>
        <w:pStyle w:val="ndicedeilustraes"/>
        <w:tabs>
          <w:tab w:val="right" w:leader="dot" w:pos="9061"/>
        </w:tabs>
        <w:rPr>
          <w:rFonts w:eastAsiaTheme="minorEastAsia" w:cstheme="minorBidi"/>
          <w:noProof/>
          <w:sz w:val="22"/>
          <w:szCs w:val="22"/>
          <w:lang w:eastAsia="pt-BR"/>
        </w:rPr>
      </w:pPr>
      <w:r>
        <w:fldChar w:fldCharType="begin"/>
      </w:r>
      <w:r w:rsidR="00EF46A3">
        <w:instrText xml:space="preserve"> TOC \h \z \c "Quadro" </w:instrText>
      </w:r>
      <w:r>
        <w:fldChar w:fldCharType="separate"/>
      </w:r>
      <w:hyperlink w:anchor="_Toc338858942" w:history="1">
        <w:r w:rsidR="00EF46A3" w:rsidRPr="00CD64AD">
          <w:rPr>
            <w:rStyle w:val="Hyperlink"/>
          </w:rPr>
          <w:t>Quadro 1: &lt;descrição da tabela&gt;</w:t>
        </w:r>
        <w:r w:rsidR="00EF46A3">
          <w:rPr>
            <w:noProof/>
            <w:webHidden/>
          </w:rPr>
          <w:tab/>
        </w:r>
        <w:r>
          <w:rPr>
            <w:noProof/>
            <w:webHidden/>
          </w:rPr>
          <w:fldChar w:fldCharType="begin"/>
        </w:r>
        <w:r w:rsidR="00EF46A3">
          <w:rPr>
            <w:noProof/>
            <w:webHidden/>
          </w:rPr>
          <w:instrText xml:space="preserve"> PAGEREF _Toc338858942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2C1C97" w:rsidP="00EF46A3">
      <w:pPr>
        <w:pStyle w:val="ndicedeilustraes"/>
        <w:tabs>
          <w:tab w:val="right" w:leader="dot" w:pos="9061"/>
        </w:tabs>
        <w:rPr>
          <w:rFonts w:eastAsiaTheme="minorEastAsia" w:cstheme="minorBidi"/>
          <w:noProof/>
          <w:sz w:val="22"/>
          <w:szCs w:val="22"/>
          <w:lang w:eastAsia="pt-BR"/>
        </w:rPr>
      </w:pPr>
      <w:hyperlink w:anchor="_Toc338858943" w:history="1">
        <w:r w:rsidR="00EF46A3" w:rsidRPr="00CD64AD">
          <w:rPr>
            <w:rStyle w:val="Hyperlink"/>
          </w:rPr>
          <w:t>Quadro 2: &lt;descrição da tabela&gt;</w:t>
        </w:r>
        <w:r w:rsidR="00EF46A3">
          <w:rPr>
            <w:noProof/>
            <w:webHidden/>
          </w:rPr>
          <w:tab/>
        </w:r>
        <w:r>
          <w:rPr>
            <w:noProof/>
            <w:webHidden/>
          </w:rPr>
          <w:fldChar w:fldCharType="begin"/>
        </w:r>
        <w:r w:rsidR="00EF46A3">
          <w:rPr>
            <w:noProof/>
            <w:webHidden/>
          </w:rPr>
          <w:instrText xml:space="preserve"> PAGEREF _Toc338858943 \h </w:instrText>
        </w:r>
        <w:r>
          <w:rPr>
            <w:noProof/>
            <w:webHidden/>
          </w:rPr>
        </w:r>
        <w:r>
          <w:rPr>
            <w:noProof/>
            <w:webHidden/>
          </w:rPr>
          <w:fldChar w:fldCharType="separate"/>
        </w:r>
        <w:r w:rsidR="00B95B97">
          <w:rPr>
            <w:noProof/>
            <w:webHidden/>
          </w:rPr>
          <w:t>3</w:t>
        </w:r>
        <w:r>
          <w:rPr>
            <w:noProof/>
            <w:webHidden/>
          </w:rPr>
          <w:fldChar w:fldCharType="end"/>
        </w:r>
      </w:hyperlink>
    </w:p>
    <w:p w:rsidR="00EF46A3" w:rsidRDefault="002C1C97" w:rsidP="00EF46A3">
      <w:pPr>
        <w:pStyle w:val="ndicedeilustraes"/>
        <w:tabs>
          <w:tab w:val="right" w:leader="dot" w:pos="9061"/>
        </w:tabs>
      </w:pPr>
      <w:r>
        <w:fldChar w:fldCharType="end"/>
      </w:r>
    </w:p>
    <w:p w:rsidR="00EF46A3" w:rsidRDefault="00EF46A3" w:rsidP="00EF46A3">
      <w:pPr>
        <w:pStyle w:val="Titulosumrio-listas"/>
      </w:pPr>
      <w:r w:rsidRPr="00FB6E81">
        <w:lastRenderedPageBreak/>
        <w:t xml:space="preserve">Lista de </w:t>
      </w:r>
      <w:r>
        <w:t>Siglas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EF46A3" w:rsidTr="009B01DC">
        <w:tc>
          <w:tcPr>
            <w:tcW w:w="2093" w:type="dxa"/>
          </w:tcPr>
          <w:p w:rsidR="00EF46A3" w:rsidRDefault="001D688B" w:rsidP="009B01DC">
            <w:pPr>
              <w:ind w:firstLine="0"/>
            </w:pPr>
            <w:r>
              <w:t>AL</w:t>
            </w:r>
          </w:p>
        </w:tc>
        <w:tc>
          <w:tcPr>
            <w:tcW w:w="7118" w:type="dxa"/>
          </w:tcPr>
          <w:p w:rsidR="00EF46A3" w:rsidRPr="00CA1127" w:rsidRDefault="00CA1127" w:rsidP="00CA1127">
            <w:pPr>
              <w:ind w:firstLine="0"/>
              <w:rPr>
                <w:u w:val="single"/>
                <w:lang w:val="pt-BR"/>
              </w:rPr>
            </w:pPr>
            <w:r>
              <w:rPr>
                <w:lang w:val="pt-BR"/>
              </w:rPr>
              <w:t>Loco Anônimo</w:t>
            </w:r>
          </w:p>
        </w:tc>
      </w:tr>
      <w:tr w:rsidR="00EF46A3" w:rsidTr="009B01DC">
        <w:tc>
          <w:tcPr>
            <w:tcW w:w="2093" w:type="dxa"/>
          </w:tcPr>
          <w:p w:rsidR="00EF46A3" w:rsidRDefault="00DD3516" w:rsidP="009B01DC">
            <w:pPr>
              <w:ind w:firstLine="0"/>
            </w:pPr>
            <w:r>
              <w:t>SNP</w:t>
            </w:r>
          </w:p>
        </w:tc>
        <w:tc>
          <w:tcPr>
            <w:tcW w:w="7118" w:type="dxa"/>
          </w:tcPr>
          <w:p w:rsidR="00EF46A3" w:rsidRPr="00DD3516" w:rsidRDefault="00DD3516" w:rsidP="00DD3516">
            <w:pPr>
              <w:ind w:firstLine="0"/>
              <w:rPr>
                <w:i/>
                <w:lang w:val="pt-BR"/>
              </w:rPr>
            </w:pPr>
            <w:r>
              <w:rPr>
                <w:i/>
                <w:lang w:val="pt-BR"/>
              </w:rPr>
              <w:t>Single Nugleotide Polymorphism</w:t>
            </w:r>
          </w:p>
        </w:tc>
      </w:tr>
      <w:tr w:rsidR="00EF46A3" w:rsidTr="009B01DC">
        <w:tc>
          <w:tcPr>
            <w:tcW w:w="2093" w:type="dxa"/>
          </w:tcPr>
          <w:p w:rsidR="00EF46A3" w:rsidRDefault="00EF46A3" w:rsidP="009B01DC">
            <w:pPr>
              <w:ind w:firstLine="0"/>
            </w:pPr>
            <w:r>
              <w:t>&lt;sigla 3&gt;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4&gt;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r w:rsidR="00EF46A3" w:rsidTr="009B01DC">
        <w:tc>
          <w:tcPr>
            <w:tcW w:w="2093" w:type="dxa"/>
          </w:tcPr>
          <w:p w:rsidR="00EF46A3" w:rsidRDefault="00EF46A3" w:rsidP="009B01DC">
            <w:pPr>
              <w:ind w:firstLine="0"/>
            </w:pPr>
            <w:r>
              <w:t>&lt;sigla 5&gt;</w:t>
            </w:r>
          </w:p>
        </w:tc>
        <w:tc>
          <w:tcPr>
            <w:tcW w:w="7118" w:type="dxa"/>
          </w:tcPr>
          <w:p w:rsidR="00EF46A3" w:rsidRPr="00B95B97" w:rsidRDefault="00EF46A3" w:rsidP="009B01DC">
            <w:pPr>
              <w:ind w:firstLine="0"/>
              <w:rPr>
                <w:lang w:val="pt-BR"/>
              </w:rPr>
            </w:pPr>
            <w:r w:rsidRPr="00B95B97">
              <w:rPr>
                <w:lang w:val="pt-BR"/>
              </w:rPr>
              <w:t>&lt;palavras e expressões correspondentes grafadas por extenso&gt;</w:t>
            </w:r>
          </w:p>
        </w:tc>
      </w:tr>
    </w:tbl>
    <w:p w:rsidR="00EF46A3" w:rsidRPr="00FB6E81" w:rsidRDefault="00EF46A3" w:rsidP="00EF46A3">
      <w:pPr>
        <w:ind w:firstLine="0"/>
      </w:pPr>
    </w:p>
    <w:p w:rsidR="00EF46A3" w:rsidRDefault="00EF46A3" w:rsidP="00EF46A3">
      <w:pPr>
        <w:pStyle w:val="Titulosumrio-listas"/>
      </w:pPr>
      <w:r>
        <w:lastRenderedPageBreak/>
        <w:t>Sumário</w:t>
      </w:r>
    </w:p>
    <w:p w:rsidR="00DD3516" w:rsidRDefault="002C1C97">
      <w:pPr>
        <w:pStyle w:val="Sumrio1"/>
        <w:rPr>
          <w:rFonts w:eastAsiaTheme="minorEastAsia"/>
          <w:b w:val="0"/>
          <w:noProof/>
          <w:sz w:val="22"/>
          <w:szCs w:val="22"/>
          <w:lang w:eastAsia="pt-BR"/>
        </w:rPr>
      </w:pPr>
      <w:r>
        <w:fldChar w:fldCharType="begin"/>
      </w:r>
      <w:r w:rsidR="00EF46A3">
        <w:instrText xml:space="preserve"> TOC \o "1-3" \h \z \u </w:instrText>
      </w:r>
      <w:r>
        <w:fldChar w:fldCharType="separate"/>
      </w:r>
      <w:hyperlink w:anchor="_Toc426371675" w:history="1">
        <w:r w:rsidR="00DD3516" w:rsidRPr="00D42EB8">
          <w:rPr>
            <w:rStyle w:val="Hyperlink"/>
          </w:rPr>
          <w:t>1</w:t>
        </w:r>
        <w:r w:rsidR="00DD3516">
          <w:rPr>
            <w:rFonts w:eastAsiaTheme="minorEastAsia"/>
            <w:b w:val="0"/>
            <w:noProof/>
            <w:sz w:val="22"/>
            <w:szCs w:val="22"/>
            <w:lang w:eastAsia="pt-BR"/>
          </w:rPr>
          <w:tab/>
        </w:r>
        <w:r w:rsidR="00DD3516" w:rsidRPr="00D42EB8">
          <w:rPr>
            <w:rStyle w:val="Hyperlink"/>
          </w:rPr>
          <w:t>Introdução</w:t>
        </w:r>
        <w:r w:rsidR="00DD3516">
          <w:rPr>
            <w:noProof/>
            <w:webHidden/>
          </w:rPr>
          <w:tab/>
        </w:r>
        <w:r>
          <w:rPr>
            <w:noProof/>
            <w:webHidden/>
          </w:rPr>
          <w:fldChar w:fldCharType="begin"/>
        </w:r>
        <w:r w:rsidR="00DD3516">
          <w:rPr>
            <w:noProof/>
            <w:webHidden/>
          </w:rPr>
          <w:instrText xml:space="preserve"> PAGEREF _Toc426371675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2C1C97">
      <w:pPr>
        <w:pStyle w:val="Sumrio2"/>
        <w:rPr>
          <w:rFonts w:eastAsiaTheme="minorEastAsia"/>
          <w:noProof/>
          <w:sz w:val="22"/>
          <w:szCs w:val="22"/>
          <w:lang w:eastAsia="pt-BR"/>
        </w:rPr>
      </w:pPr>
      <w:hyperlink w:anchor="_Toc426371676" w:history="1">
        <w:r w:rsidR="00DD3516" w:rsidRPr="00D42EB8">
          <w:rPr>
            <w:rStyle w:val="Hyperlink"/>
          </w:rPr>
          <w:t>1.1</w:t>
        </w:r>
        <w:r w:rsidR="00DD3516">
          <w:rPr>
            <w:rFonts w:eastAsiaTheme="minorEastAsia"/>
            <w:noProof/>
            <w:sz w:val="22"/>
            <w:szCs w:val="22"/>
            <w:lang w:eastAsia="pt-BR"/>
          </w:rPr>
          <w:tab/>
        </w:r>
        <w:r w:rsidR="00DD3516" w:rsidRPr="00D42EB8">
          <w:rPr>
            <w:rStyle w:val="Hyperlink"/>
          </w:rPr>
          <w:t>Genômica</w:t>
        </w:r>
        <w:r w:rsidR="00DD3516">
          <w:rPr>
            <w:noProof/>
            <w:webHidden/>
          </w:rPr>
          <w:tab/>
        </w:r>
        <w:r>
          <w:rPr>
            <w:noProof/>
            <w:webHidden/>
          </w:rPr>
          <w:fldChar w:fldCharType="begin"/>
        </w:r>
        <w:r w:rsidR="00DD3516">
          <w:rPr>
            <w:noProof/>
            <w:webHidden/>
          </w:rPr>
          <w:instrText xml:space="preserve"> PAGEREF _Toc426371676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2C1C97">
      <w:pPr>
        <w:pStyle w:val="Sumrio3"/>
        <w:rPr>
          <w:rFonts w:eastAsiaTheme="minorEastAsia"/>
          <w:noProof/>
          <w:sz w:val="22"/>
          <w:szCs w:val="22"/>
          <w:lang w:eastAsia="pt-BR"/>
        </w:rPr>
      </w:pPr>
      <w:hyperlink w:anchor="_Toc426371677" w:history="1">
        <w:r w:rsidR="00DD3516" w:rsidRPr="00D42EB8">
          <w:rPr>
            <w:rStyle w:val="Hyperlink"/>
          </w:rPr>
          <w:t>1.1.1</w:t>
        </w:r>
        <w:r w:rsidR="00DD3516">
          <w:rPr>
            <w:rFonts w:eastAsiaTheme="minorEastAsia"/>
            <w:noProof/>
            <w:sz w:val="22"/>
            <w:szCs w:val="22"/>
            <w:lang w:eastAsia="pt-BR"/>
          </w:rPr>
          <w:tab/>
        </w:r>
        <w:r w:rsidR="00DD3516" w:rsidRPr="00D42EB8">
          <w:rPr>
            <w:rStyle w:val="Hyperlink"/>
          </w:rPr>
          <w:t>Sequenciamento de nova geração</w:t>
        </w:r>
        <w:r w:rsidR="00DD3516">
          <w:rPr>
            <w:noProof/>
            <w:webHidden/>
          </w:rPr>
          <w:tab/>
        </w:r>
        <w:r>
          <w:rPr>
            <w:noProof/>
            <w:webHidden/>
          </w:rPr>
          <w:fldChar w:fldCharType="begin"/>
        </w:r>
        <w:r w:rsidR="00DD3516">
          <w:rPr>
            <w:noProof/>
            <w:webHidden/>
          </w:rPr>
          <w:instrText xml:space="preserve"> PAGEREF _Toc426371677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2C1C97">
      <w:pPr>
        <w:pStyle w:val="Sumrio3"/>
        <w:rPr>
          <w:rFonts w:eastAsiaTheme="minorEastAsia"/>
          <w:noProof/>
          <w:sz w:val="22"/>
          <w:szCs w:val="22"/>
          <w:lang w:eastAsia="pt-BR"/>
        </w:rPr>
      </w:pPr>
      <w:hyperlink w:anchor="_Toc426371678" w:history="1">
        <w:r w:rsidR="00DD3516" w:rsidRPr="00D42EB8">
          <w:rPr>
            <w:rStyle w:val="Hyperlink"/>
          </w:rPr>
          <w:t>1.1.2</w:t>
        </w:r>
        <w:r w:rsidR="00DD3516">
          <w:rPr>
            <w:rFonts w:eastAsiaTheme="minorEastAsia"/>
            <w:noProof/>
            <w:sz w:val="22"/>
            <w:szCs w:val="22"/>
            <w:lang w:eastAsia="pt-BR"/>
          </w:rPr>
          <w:tab/>
        </w:r>
        <w:r w:rsidR="00DD3516" w:rsidRPr="00D42EB8">
          <w:rPr>
            <w:rStyle w:val="Hyperlink"/>
          </w:rPr>
          <w:t>Genomas completos e parciais</w:t>
        </w:r>
        <w:r w:rsidR="00DD3516">
          <w:rPr>
            <w:noProof/>
            <w:webHidden/>
          </w:rPr>
          <w:tab/>
        </w:r>
        <w:r>
          <w:rPr>
            <w:noProof/>
            <w:webHidden/>
          </w:rPr>
          <w:fldChar w:fldCharType="begin"/>
        </w:r>
        <w:r w:rsidR="00DD3516">
          <w:rPr>
            <w:noProof/>
            <w:webHidden/>
          </w:rPr>
          <w:instrText xml:space="preserve"> PAGEREF _Toc426371678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2C1C97">
      <w:pPr>
        <w:pStyle w:val="Sumrio2"/>
        <w:rPr>
          <w:rFonts w:eastAsiaTheme="minorEastAsia"/>
          <w:noProof/>
          <w:sz w:val="22"/>
          <w:szCs w:val="22"/>
          <w:lang w:eastAsia="pt-BR"/>
        </w:rPr>
      </w:pPr>
      <w:hyperlink w:anchor="_Toc426371679" w:history="1">
        <w:r w:rsidR="00DD3516" w:rsidRPr="00D42EB8">
          <w:rPr>
            <w:rStyle w:val="Hyperlink"/>
          </w:rPr>
          <w:t>1.2</w:t>
        </w:r>
        <w:r w:rsidR="00DD3516">
          <w:rPr>
            <w:rFonts w:eastAsiaTheme="minorEastAsia"/>
            <w:noProof/>
            <w:sz w:val="22"/>
            <w:szCs w:val="22"/>
            <w:lang w:eastAsia="pt-BR"/>
          </w:rPr>
          <w:tab/>
        </w:r>
        <w:r w:rsidR="00DD3516" w:rsidRPr="00D42EB8">
          <w:rPr>
            <w:rStyle w:val="Hyperlink"/>
          </w:rPr>
          <w:t>Genômica Computacional</w:t>
        </w:r>
        <w:r w:rsidR="00DD3516">
          <w:rPr>
            <w:noProof/>
            <w:webHidden/>
          </w:rPr>
          <w:tab/>
        </w:r>
        <w:r>
          <w:rPr>
            <w:noProof/>
            <w:webHidden/>
          </w:rPr>
          <w:fldChar w:fldCharType="begin"/>
        </w:r>
        <w:r w:rsidR="00DD3516">
          <w:rPr>
            <w:noProof/>
            <w:webHidden/>
          </w:rPr>
          <w:instrText xml:space="preserve"> PAGEREF _Toc426371679 \h </w:instrText>
        </w:r>
        <w:r>
          <w:rPr>
            <w:noProof/>
            <w:webHidden/>
          </w:rPr>
        </w:r>
        <w:r>
          <w:rPr>
            <w:noProof/>
            <w:webHidden/>
          </w:rPr>
          <w:fldChar w:fldCharType="separate"/>
        </w:r>
        <w:r w:rsidR="00DD3516">
          <w:rPr>
            <w:noProof/>
            <w:webHidden/>
          </w:rPr>
          <w:t>15</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0" w:history="1">
        <w:r w:rsidR="00DD3516" w:rsidRPr="00D42EB8">
          <w:rPr>
            <w:rStyle w:val="Hyperlink"/>
          </w:rPr>
          <w:t>1.2.1</w:t>
        </w:r>
        <w:r w:rsidR="00DD3516">
          <w:rPr>
            <w:rFonts w:eastAsiaTheme="minorEastAsia"/>
            <w:noProof/>
            <w:sz w:val="22"/>
            <w:szCs w:val="22"/>
            <w:lang w:eastAsia="pt-BR"/>
          </w:rPr>
          <w:tab/>
        </w:r>
        <w:r w:rsidR="00DD3516" w:rsidRPr="00D42EB8">
          <w:rPr>
            <w:rStyle w:val="Hyperlink"/>
          </w:rPr>
          <w:t>Bancos de dados</w:t>
        </w:r>
        <w:r w:rsidR="00DD3516">
          <w:rPr>
            <w:noProof/>
            <w:webHidden/>
          </w:rPr>
          <w:tab/>
        </w:r>
        <w:r>
          <w:rPr>
            <w:noProof/>
            <w:webHidden/>
          </w:rPr>
          <w:fldChar w:fldCharType="begin"/>
        </w:r>
        <w:r w:rsidR="00DD3516">
          <w:rPr>
            <w:noProof/>
            <w:webHidden/>
          </w:rPr>
          <w:instrText xml:space="preserve"> PAGEREF _Toc426371680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1" w:history="1">
        <w:r w:rsidR="00DD3516" w:rsidRPr="00D42EB8">
          <w:rPr>
            <w:rStyle w:val="Hyperlink"/>
          </w:rPr>
          <w:t>1.2.2</w:t>
        </w:r>
        <w:r w:rsidR="00DD3516">
          <w:rPr>
            <w:rFonts w:eastAsiaTheme="minorEastAsia"/>
            <w:noProof/>
            <w:sz w:val="22"/>
            <w:szCs w:val="22"/>
            <w:lang w:eastAsia="pt-BR"/>
          </w:rPr>
          <w:tab/>
        </w:r>
        <w:r w:rsidR="00DD3516" w:rsidRPr="00D42EB8">
          <w:rPr>
            <w:rStyle w:val="Hyperlink"/>
          </w:rPr>
          <w:t>Softwares para análise de dados</w:t>
        </w:r>
        <w:r w:rsidR="00DD3516">
          <w:rPr>
            <w:noProof/>
            <w:webHidden/>
          </w:rPr>
          <w:tab/>
        </w:r>
        <w:r>
          <w:rPr>
            <w:noProof/>
            <w:webHidden/>
          </w:rPr>
          <w:fldChar w:fldCharType="begin"/>
        </w:r>
        <w:r w:rsidR="00DD3516">
          <w:rPr>
            <w:noProof/>
            <w:webHidden/>
          </w:rPr>
          <w:instrText xml:space="preserve"> PAGEREF _Toc426371681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2C1C97">
      <w:pPr>
        <w:pStyle w:val="Sumrio2"/>
        <w:rPr>
          <w:rFonts w:eastAsiaTheme="minorEastAsia"/>
          <w:noProof/>
          <w:sz w:val="22"/>
          <w:szCs w:val="22"/>
          <w:lang w:eastAsia="pt-BR"/>
        </w:rPr>
      </w:pPr>
      <w:hyperlink w:anchor="_Toc426371682" w:history="1">
        <w:r w:rsidR="00DD3516" w:rsidRPr="00D42EB8">
          <w:rPr>
            <w:rStyle w:val="Hyperlink"/>
          </w:rPr>
          <w:t>1.3</w:t>
        </w:r>
        <w:r w:rsidR="00DD3516">
          <w:rPr>
            <w:rFonts w:eastAsiaTheme="minorEastAsia"/>
            <w:noProof/>
            <w:sz w:val="22"/>
            <w:szCs w:val="22"/>
            <w:lang w:eastAsia="pt-BR"/>
          </w:rPr>
          <w:tab/>
        </w:r>
        <w:r w:rsidR="00DD3516" w:rsidRPr="00D42EB8">
          <w:rPr>
            <w:rStyle w:val="Hyperlink"/>
          </w:rPr>
          <w:t>Genética de População</w:t>
        </w:r>
        <w:r w:rsidR="00DD3516">
          <w:rPr>
            <w:noProof/>
            <w:webHidden/>
          </w:rPr>
          <w:tab/>
        </w:r>
        <w:r>
          <w:rPr>
            <w:noProof/>
            <w:webHidden/>
          </w:rPr>
          <w:fldChar w:fldCharType="begin"/>
        </w:r>
        <w:r w:rsidR="00DD3516">
          <w:rPr>
            <w:noProof/>
            <w:webHidden/>
          </w:rPr>
          <w:instrText xml:space="preserve"> PAGEREF _Toc426371682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3" w:history="1">
        <w:r w:rsidR="00DD3516" w:rsidRPr="00D42EB8">
          <w:rPr>
            <w:rStyle w:val="Hyperlink"/>
          </w:rPr>
          <w:t>1.3.1</w:t>
        </w:r>
        <w:r w:rsidR="00DD3516">
          <w:rPr>
            <w:rFonts w:eastAsiaTheme="minorEastAsia"/>
            <w:noProof/>
            <w:sz w:val="22"/>
            <w:szCs w:val="22"/>
            <w:lang w:eastAsia="pt-BR"/>
          </w:rPr>
          <w:tab/>
        </w:r>
        <w:r w:rsidR="00DD3516" w:rsidRPr="00D42EB8">
          <w:rPr>
            <w:rStyle w:val="Hyperlink"/>
          </w:rPr>
          <w:t>Parâmetros de interesse para estudo</w:t>
        </w:r>
        <w:r w:rsidR="00DD3516">
          <w:rPr>
            <w:noProof/>
            <w:webHidden/>
          </w:rPr>
          <w:tab/>
        </w:r>
        <w:r>
          <w:rPr>
            <w:noProof/>
            <w:webHidden/>
          </w:rPr>
          <w:fldChar w:fldCharType="begin"/>
        </w:r>
        <w:r w:rsidR="00DD3516">
          <w:rPr>
            <w:noProof/>
            <w:webHidden/>
          </w:rPr>
          <w:instrText xml:space="preserve"> PAGEREF _Toc426371683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4" w:history="1">
        <w:r w:rsidR="00DD3516" w:rsidRPr="00D42EB8">
          <w:rPr>
            <w:rStyle w:val="Hyperlink"/>
          </w:rPr>
          <w:t>1.3.2</w:t>
        </w:r>
        <w:r w:rsidR="00DD3516">
          <w:rPr>
            <w:rFonts w:eastAsiaTheme="minorEastAsia"/>
            <w:noProof/>
            <w:sz w:val="22"/>
            <w:szCs w:val="22"/>
            <w:lang w:eastAsia="pt-BR"/>
          </w:rPr>
          <w:tab/>
        </w:r>
        <w:r w:rsidR="00DD3516" w:rsidRPr="00D42EB8">
          <w:rPr>
            <w:rStyle w:val="Hyperlink"/>
          </w:rPr>
          <w:t xml:space="preserve">O modelo dos </w:t>
        </w:r>
        <w:r w:rsidR="00DD3516" w:rsidRPr="00D42EB8">
          <w:rPr>
            <w:rStyle w:val="Hyperlink"/>
            <w:i/>
          </w:rPr>
          <w:t>Hominidae</w:t>
        </w:r>
        <w:r w:rsidR="00DD3516" w:rsidRPr="00D42EB8">
          <w:rPr>
            <w:rStyle w:val="Hyperlink"/>
          </w:rPr>
          <w:t xml:space="preserve"> na genética de população</w:t>
        </w:r>
        <w:r w:rsidR="00DD3516">
          <w:rPr>
            <w:noProof/>
            <w:webHidden/>
          </w:rPr>
          <w:tab/>
        </w:r>
        <w:r>
          <w:rPr>
            <w:noProof/>
            <w:webHidden/>
          </w:rPr>
          <w:fldChar w:fldCharType="begin"/>
        </w:r>
        <w:r w:rsidR="00DD3516">
          <w:rPr>
            <w:noProof/>
            <w:webHidden/>
          </w:rPr>
          <w:instrText xml:space="preserve"> PAGEREF _Toc426371684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2C1C97">
      <w:pPr>
        <w:pStyle w:val="Sumrio2"/>
        <w:rPr>
          <w:rFonts w:eastAsiaTheme="minorEastAsia"/>
          <w:noProof/>
          <w:sz w:val="22"/>
          <w:szCs w:val="22"/>
          <w:lang w:eastAsia="pt-BR"/>
        </w:rPr>
      </w:pPr>
      <w:hyperlink w:anchor="_Toc426371685" w:history="1">
        <w:r w:rsidR="00DD3516" w:rsidRPr="00D42EB8">
          <w:rPr>
            <w:rStyle w:val="Hyperlink"/>
          </w:rPr>
          <w:t>1.4</w:t>
        </w:r>
        <w:r w:rsidR="00DD3516">
          <w:rPr>
            <w:rFonts w:eastAsiaTheme="minorEastAsia"/>
            <w:noProof/>
            <w:sz w:val="22"/>
            <w:szCs w:val="22"/>
            <w:lang w:eastAsia="pt-BR"/>
          </w:rPr>
          <w:tab/>
        </w:r>
        <w:r w:rsidR="00DD3516" w:rsidRPr="00D42EB8">
          <w:rPr>
            <w:rStyle w:val="Hyperlink"/>
          </w:rPr>
          <w:t>Marcadores genéticos</w:t>
        </w:r>
        <w:r w:rsidR="00DD3516">
          <w:rPr>
            <w:noProof/>
            <w:webHidden/>
          </w:rPr>
          <w:tab/>
        </w:r>
        <w:r>
          <w:rPr>
            <w:noProof/>
            <w:webHidden/>
          </w:rPr>
          <w:fldChar w:fldCharType="begin"/>
        </w:r>
        <w:r w:rsidR="00DD3516">
          <w:rPr>
            <w:noProof/>
            <w:webHidden/>
          </w:rPr>
          <w:instrText xml:space="preserve"> PAGEREF _Toc426371685 \h </w:instrText>
        </w:r>
        <w:r>
          <w:rPr>
            <w:noProof/>
            <w:webHidden/>
          </w:rPr>
        </w:r>
        <w:r>
          <w:rPr>
            <w:noProof/>
            <w:webHidden/>
          </w:rPr>
          <w:fldChar w:fldCharType="separate"/>
        </w:r>
        <w:r w:rsidR="00DD3516">
          <w:rPr>
            <w:noProof/>
            <w:webHidden/>
          </w:rPr>
          <w:t>16</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6" w:history="1">
        <w:r w:rsidR="00DD3516" w:rsidRPr="00D42EB8">
          <w:rPr>
            <w:rStyle w:val="Hyperlink"/>
          </w:rPr>
          <w:t>1.4.1</w:t>
        </w:r>
        <w:r w:rsidR="00DD3516">
          <w:rPr>
            <w:rFonts w:eastAsiaTheme="minorEastAsia"/>
            <w:noProof/>
            <w:sz w:val="22"/>
            <w:szCs w:val="22"/>
            <w:lang w:eastAsia="pt-BR"/>
          </w:rPr>
          <w:tab/>
        </w:r>
        <w:r w:rsidR="00DD3516" w:rsidRPr="00D42EB8">
          <w:rPr>
            <w:rStyle w:val="Hyperlink"/>
          </w:rPr>
          <w:t>Utilidade dos marcadores genéticos</w:t>
        </w:r>
        <w:r w:rsidR="00DD3516">
          <w:rPr>
            <w:noProof/>
            <w:webHidden/>
          </w:rPr>
          <w:tab/>
        </w:r>
        <w:r>
          <w:rPr>
            <w:noProof/>
            <w:webHidden/>
          </w:rPr>
          <w:fldChar w:fldCharType="begin"/>
        </w:r>
        <w:r w:rsidR="00DD3516">
          <w:rPr>
            <w:noProof/>
            <w:webHidden/>
          </w:rPr>
          <w:instrText xml:space="preserve"> PAGEREF _Toc426371686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7" w:history="1">
        <w:r w:rsidR="00DD3516" w:rsidRPr="00D42EB8">
          <w:rPr>
            <w:rStyle w:val="Hyperlink"/>
          </w:rPr>
          <w:t>1.4.2</w:t>
        </w:r>
        <w:r w:rsidR="00DD3516">
          <w:rPr>
            <w:rFonts w:eastAsiaTheme="minorEastAsia"/>
            <w:noProof/>
            <w:sz w:val="22"/>
            <w:szCs w:val="22"/>
            <w:lang w:eastAsia="pt-BR"/>
          </w:rPr>
          <w:tab/>
        </w:r>
        <w:r w:rsidR="00DD3516" w:rsidRPr="00D42EB8">
          <w:rPr>
            <w:rStyle w:val="Hyperlink"/>
          </w:rPr>
          <w:t>Microssatélites</w:t>
        </w:r>
        <w:r w:rsidR="00DD3516">
          <w:rPr>
            <w:noProof/>
            <w:webHidden/>
          </w:rPr>
          <w:tab/>
        </w:r>
        <w:r>
          <w:rPr>
            <w:noProof/>
            <w:webHidden/>
          </w:rPr>
          <w:fldChar w:fldCharType="begin"/>
        </w:r>
        <w:r w:rsidR="00DD3516">
          <w:rPr>
            <w:noProof/>
            <w:webHidden/>
          </w:rPr>
          <w:instrText xml:space="preserve"> PAGEREF _Toc426371687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8" w:history="1">
        <w:r w:rsidR="00DD3516" w:rsidRPr="00D42EB8">
          <w:rPr>
            <w:rStyle w:val="Hyperlink"/>
          </w:rPr>
          <w:t>1.4.3</w:t>
        </w:r>
        <w:r w:rsidR="00DD3516">
          <w:rPr>
            <w:rFonts w:eastAsiaTheme="minorEastAsia"/>
            <w:noProof/>
            <w:sz w:val="22"/>
            <w:szCs w:val="22"/>
            <w:lang w:eastAsia="pt-BR"/>
          </w:rPr>
          <w:tab/>
        </w:r>
        <w:r w:rsidR="00DD3516" w:rsidRPr="00D42EB8">
          <w:rPr>
            <w:rStyle w:val="Hyperlink"/>
          </w:rPr>
          <w:t>SNPs</w:t>
        </w:r>
        <w:r w:rsidR="00DD3516">
          <w:rPr>
            <w:noProof/>
            <w:webHidden/>
          </w:rPr>
          <w:tab/>
        </w:r>
        <w:r>
          <w:rPr>
            <w:noProof/>
            <w:webHidden/>
          </w:rPr>
          <w:fldChar w:fldCharType="begin"/>
        </w:r>
        <w:r w:rsidR="00DD3516">
          <w:rPr>
            <w:noProof/>
            <w:webHidden/>
          </w:rPr>
          <w:instrText xml:space="preserve"> PAGEREF _Toc426371688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2C1C97">
      <w:pPr>
        <w:pStyle w:val="Sumrio3"/>
        <w:rPr>
          <w:rFonts w:eastAsiaTheme="minorEastAsia"/>
          <w:noProof/>
          <w:sz w:val="22"/>
          <w:szCs w:val="22"/>
          <w:lang w:eastAsia="pt-BR"/>
        </w:rPr>
      </w:pPr>
      <w:hyperlink w:anchor="_Toc426371689" w:history="1">
        <w:r w:rsidR="00DD3516" w:rsidRPr="00D42EB8">
          <w:rPr>
            <w:rStyle w:val="Hyperlink"/>
          </w:rPr>
          <w:t>1.4.4</w:t>
        </w:r>
        <w:r w:rsidR="00DD3516">
          <w:rPr>
            <w:rFonts w:eastAsiaTheme="minorEastAsia"/>
            <w:noProof/>
            <w:sz w:val="22"/>
            <w:szCs w:val="22"/>
            <w:lang w:eastAsia="pt-BR"/>
          </w:rPr>
          <w:tab/>
        </w:r>
        <w:r w:rsidR="00DD3516" w:rsidRPr="00D42EB8">
          <w:rPr>
            <w:rStyle w:val="Hyperlink"/>
          </w:rPr>
          <w:t>Locos Anônimos</w:t>
        </w:r>
        <w:r w:rsidR="00DD3516">
          <w:rPr>
            <w:noProof/>
            <w:webHidden/>
          </w:rPr>
          <w:tab/>
        </w:r>
        <w:r>
          <w:rPr>
            <w:noProof/>
            <w:webHidden/>
          </w:rPr>
          <w:fldChar w:fldCharType="begin"/>
        </w:r>
        <w:r w:rsidR="00DD3516">
          <w:rPr>
            <w:noProof/>
            <w:webHidden/>
          </w:rPr>
          <w:instrText xml:space="preserve"> PAGEREF _Toc426371689 \h </w:instrText>
        </w:r>
        <w:r>
          <w:rPr>
            <w:noProof/>
            <w:webHidden/>
          </w:rPr>
        </w:r>
        <w:r>
          <w:rPr>
            <w:noProof/>
            <w:webHidden/>
          </w:rPr>
          <w:fldChar w:fldCharType="separate"/>
        </w:r>
        <w:r w:rsidR="00DD3516">
          <w:rPr>
            <w:noProof/>
            <w:webHidden/>
          </w:rPr>
          <w:t>17</w:t>
        </w:r>
        <w:r>
          <w:rPr>
            <w:noProof/>
            <w:webHidden/>
          </w:rPr>
          <w:fldChar w:fldCharType="end"/>
        </w:r>
      </w:hyperlink>
    </w:p>
    <w:p w:rsidR="00DD3516" w:rsidRDefault="002C1C97">
      <w:pPr>
        <w:pStyle w:val="Sumrio2"/>
        <w:rPr>
          <w:rFonts w:eastAsiaTheme="minorEastAsia"/>
          <w:noProof/>
          <w:sz w:val="22"/>
          <w:szCs w:val="22"/>
          <w:lang w:eastAsia="pt-BR"/>
        </w:rPr>
      </w:pPr>
      <w:hyperlink w:anchor="_Toc426371690" w:history="1">
        <w:r w:rsidR="00DD3516" w:rsidRPr="00D42EB8">
          <w:rPr>
            <w:rStyle w:val="Hyperlink"/>
          </w:rPr>
          <w:t>1.5</w:t>
        </w:r>
        <w:r w:rsidR="00DD3516">
          <w:rPr>
            <w:rFonts w:eastAsiaTheme="minorEastAsia"/>
            <w:noProof/>
            <w:sz w:val="22"/>
            <w:szCs w:val="22"/>
            <w:lang w:eastAsia="pt-BR"/>
          </w:rPr>
          <w:tab/>
        </w:r>
        <w:r w:rsidR="00DD3516" w:rsidRPr="00D42EB8">
          <w:rPr>
            <w:rStyle w:val="Hyperlink"/>
          </w:rPr>
          <w:t>Resumo</w:t>
        </w:r>
        <w:r w:rsidR="00DD3516">
          <w:rPr>
            <w:noProof/>
            <w:webHidden/>
          </w:rPr>
          <w:tab/>
        </w:r>
        <w:r>
          <w:rPr>
            <w:noProof/>
            <w:webHidden/>
          </w:rPr>
          <w:fldChar w:fldCharType="begin"/>
        </w:r>
        <w:r w:rsidR="00DD3516">
          <w:rPr>
            <w:noProof/>
            <w:webHidden/>
          </w:rPr>
          <w:instrText xml:space="preserve"> PAGEREF _Toc426371690 \h </w:instrText>
        </w:r>
        <w:r>
          <w:rPr>
            <w:noProof/>
            <w:webHidden/>
          </w:rPr>
        </w:r>
        <w:r>
          <w:rPr>
            <w:noProof/>
            <w:webHidden/>
          </w:rPr>
          <w:fldChar w:fldCharType="separate"/>
        </w:r>
        <w:r w:rsidR="00DD3516">
          <w:rPr>
            <w:noProof/>
            <w:webHidden/>
          </w:rPr>
          <w:t>18</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691" w:history="1">
        <w:r w:rsidR="00DD3516" w:rsidRPr="00D42EB8">
          <w:rPr>
            <w:rStyle w:val="Hyperlink"/>
          </w:rPr>
          <w:t>2</w:t>
        </w:r>
        <w:r w:rsidR="00DD3516">
          <w:rPr>
            <w:rFonts w:eastAsiaTheme="minorEastAsia"/>
            <w:b w:val="0"/>
            <w:noProof/>
            <w:sz w:val="22"/>
            <w:szCs w:val="22"/>
            <w:lang w:eastAsia="pt-BR"/>
          </w:rPr>
          <w:tab/>
        </w:r>
        <w:r w:rsidR="00DD3516" w:rsidRPr="00D42EB8">
          <w:rPr>
            <w:rStyle w:val="Hyperlink"/>
          </w:rPr>
          <w:t>Objetivo</w:t>
        </w:r>
        <w:r w:rsidR="00DD3516">
          <w:rPr>
            <w:noProof/>
            <w:webHidden/>
          </w:rPr>
          <w:tab/>
        </w:r>
        <w:r>
          <w:rPr>
            <w:noProof/>
            <w:webHidden/>
          </w:rPr>
          <w:fldChar w:fldCharType="begin"/>
        </w:r>
        <w:r w:rsidR="00DD3516">
          <w:rPr>
            <w:noProof/>
            <w:webHidden/>
          </w:rPr>
          <w:instrText xml:space="preserve"> PAGEREF _Toc426371691 \h </w:instrText>
        </w:r>
        <w:r>
          <w:rPr>
            <w:noProof/>
            <w:webHidden/>
          </w:rPr>
        </w:r>
        <w:r>
          <w:rPr>
            <w:noProof/>
            <w:webHidden/>
          </w:rPr>
          <w:fldChar w:fldCharType="separate"/>
        </w:r>
        <w:r w:rsidR="00DD3516">
          <w:rPr>
            <w:noProof/>
            <w:webHidden/>
          </w:rPr>
          <w:t>19</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692" w:history="1">
        <w:r w:rsidR="00DD3516" w:rsidRPr="00D42EB8">
          <w:rPr>
            <w:rStyle w:val="Hyperlink"/>
          </w:rPr>
          <w:t>3</w:t>
        </w:r>
        <w:r w:rsidR="00DD3516">
          <w:rPr>
            <w:rFonts w:eastAsiaTheme="minorEastAsia"/>
            <w:b w:val="0"/>
            <w:noProof/>
            <w:sz w:val="22"/>
            <w:szCs w:val="22"/>
            <w:lang w:eastAsia="pt-BR"/>
          </w:rPr>
          <w:tab/>
        </w:r>
        <w:r w:rsidR="00DD3516" w:rsidRPr="00D42EB8">
          <w:rPr>
            <w:rStyle w:val="Hyperlink"/>
          </w:rPr>
          <w:t>Desenvolvimento</w:t>
        </w:r>
        <w:r w:rsidR="00DD3516">
          <w:rPr>
            <w:noProof/>
            <w:webHidden/>
          </w:rPr>
          <w:tab/>
        </w:r>
        <w:r>
          <w:rPr>
            <w:noProof/>
            <w:webHidden/>
          </w:rPr>
          <w:fldChar w:fldCharType="begin"/>
        </w:r>
        <w:r w:rsidR="00DD3516">
          <w:rPr>
            <w:noProof/>
            <w:webHidden/>
          </w:rPr>
          <w:instrText xml:space="preserve"> PAGEREF _Toc426371692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2C1C97">
      <w:pPr>
        <w:pStyle w:val="Sumrio2"/>
        <w:rPr>
          <w:rFonts w:eastAsiaTheme="minorEastAsia"/>
          <w:noProof/>
          <w:sz w:val="22"/>
          <w:szCs w:val="22"/>
          <w:lang w:eastAsia="pt-BR"/>
        </w:rPr>
      </w:pPr>
      <w:hyperlink w:anchor="_Toc426371693" w:history="1">
        <w:r w:rsidR="00DD3516" w:rsidRPr="00D42EB8">
          <w:rPr>
            <w:rStyle w:val="Hyperlink"/>
          </w:rPr>
          <w:t>3.1</w:t>
        </w:r>
        <w:r w:rsidR="00DD3516">
          <w:rPr>
            <w:rFonts w:eastAsiaTheme="minorEastAsia"/>
            <w:noProof/>
            <w:sz w:val="22"/>
            <w:szCs w:val="22"/>
            <w:lang w:eastAsia="pt-BR"/>
          </w:rPr>
          <w:tab/>
        </w:r>
        <w:r w:rsidR="00DD3516" w:rsidRPr="00D42EB8">
          <w:rPr>
            <w:rStyle w:val="Hyperlink"/>
          </w:rPr>
          <w:t>Programas, bibliotecas e linguagem</w:t>
        </w:r>
        <w:r w:rsidR="00DD3516">
          <w:rPr>
            <w:noProof/>
            <w:webHidden/>
          </w:rPr>
          <w:tab/>
        </w:r>
        <w:r>
          <w:rPr>
            <w:noProof/>
            <w:webHidden/>
          </w:rPr>
          <w:fldChar w:fldCharType="begin"/>
        </w:r>
        <w:r w:rsidR="00DD3516">
          <w:rPr>
            <w:noProof/>
            <w:webHidden/>
          </w:rPr>
          <w:instrText xml:space="preserve"> PAGEREF _Toc426371693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2C1C97">
      <w:pPr>
        <w:pStyle w:val="Sumrio2"/>
        <w:rPr>
          <w:rFonts w:eastAsiaTheme="minorEastAsia"/>
          <w:noProof/>
          <w:sz w:val="22"/>
          <w:szCs w:val="22"/>
          <w:lang w:eastAsia="pt-BR"/>
        </w:rPr>
      </w:pPr>
      <w:hyperlink w:anchor="_Toc426371694" w:history="1">
        <w:r w:rsidR="00DD3516" w:rsidRPr="00D42EB8">
          <w:rPr>
            <w:rStyle w:val="Hyperlink"/>
          </w:rPr>
          <w:t>3.2</w:t>
        </w:r>
        <w:r w:rsidR="00DD3516">
          <w:rPr>
            <w:rFonts w:eastAsiaTheme="minorEastAsia"/>
            <w:noProof/>
            <w:sz w:val="22"/>
            <w:szCs w:val="22"/>
            <w:lang w:eastAsia="pt-BR"/>
          </w:rPr>
          <w:tab/>
        </w:r>
        <w:r w:rsidR="00DD3516" w:rsidRPr="00D42EB8">
          <w:rPr>
            <w:rStyle w:val="Hyperlink"/>
          </w:rPr>
          <w:t>Busca de regiões anônimas e locos putativos</w:t>
        </w:r>
        <w:r w:rsidR="00DD3516">
          <w:rPr>
            <w:noProof/>
            <w:webHidden/>
          </w:rPr>
          <w:tab/>
        </w:r>
        <w:r>
          <w:rPr>
            <w:noProof/>
            <w:webHidden/>
          </w:rPr>
          <w:fldChar w:fldCharType="begin"/>
        </w:r>
        <w:r w:rsidR="00DD3516">
          <w:rPr>
            <w:noProof/>
            <w:webHidden/>
          </w:rPr>
          <w:instrText xml:space="preserve"> PAGEREF _Toc426371694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2C1C97">
      <w:pPr>
        <w:pStyle w:val="Sumrio2"/>
        <w:rPr>
          <w:rFonts w:eastAsiaTheme="minorEastAsia"/>
          <w:noProof/>
          <w:sz w:val="22"/>
          <w:szCs w:val="22"/>
          <w:lang w:eastAsia="pt-BR"/>
        </w:rPr>
      </w:pPr>
      <w:hyperlink w:anchor="_Toc426371695" w:history="1">
        <w:r w:rsidR="00DD3516" w:rsidRPr="00D42EB8">
          <w:rPr>
            <w:rStyle w:val="Hyperlink"/>
          </w:rPr>
          <w:t>3.3</w:t>
        </w:r>
        <w:r w:rsidR="00DD3516">
          <w:rPr>
            <w:rFonts w:eastAsiaTheme="minorEastAsia"/>
            <w:noProof/>
            <w:sz w:val="22"/>
            <w:szCs w:val="22"/>
            <w:lang w:eastAsia="pt-BR"/>
          </w:rPr>
          <w:tab/>
        </w:r>
        <w:r w:rsidR="00DD3516" w:rsidRPr="00D42EB8">
          <w:rPr>
            <w:rStyle w:val="Hyperlink"/>
          </w:rPr>
          <w:t>Busca de homólogos e filtro de cópia única</w:t>
        </w:r>
        <w:r w:rsidR="00DD3516">
          <w:rPr>
            <w:noProof/>
            <w:webHidden/>
          </w:rPr>
          <w:tab/>
        </w:r>
        <w:r>
          <w:rPr>
            <w:noProof/>
            <w:webHidden/>
          </w:rPr>
          <w:fldChar w:fldCharType="begin"/>
        </w:r>
        <w:r w:rsidR="00DD3516">
          <w:rPr>
            <w:noProof/>
            <w:webHidden/>
          </w:rPr>
          <w:instrText xml:space="preserve"> PAGEREF _Toc426371695 \h </w:instrText>
        </w:r>
        <w:r>
          <w:rPr>
            <w:noProof/>
            <w:webHidden/>
          </w:rPr>
        </w:r>
        <w:r>
          <w:rPr>
            <w:noProof/>
            <w:webHidden/>
          </w:rPr>
          <w:fldChar w:fldCharType="separate"/>
        </w:r>
        <w:r w:rsidR="00DD3516">
          <w:rPr>
            <w:noProof/>
            <w:webHidden/>
          </w:rPr>
          <w:t>20</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696" w:history="1">
        <w:r w:rsidR="00DD3516" w:rsidRPr="00D42EB8">
          <w:rPr>
            <w:rStyle w:val="Hyperlink"/>
          </w:rPr>
          <w:t>4</w:t>
        </w:r>
        <w:r w:rsidR="00DD3516">
          <w:rPr>
            <w:rFonts w:eastAsiaTheme="minorEastAsia"/>
            <w:b w:val="0"/>
            <w:noProof/>
            <w:sz w:val="22"/>
            <w:szCs w:val="22"/>
            <w:lang w:eastAsia="pt-BR"/>
          </w:rPr>
          <w:tab/>
        </w:r>
        <w:r w:rsidR="00DD3516" w:rsidRPr="00D42EB8">
          <w:rPr>
            <w:rStyle w:val="Hyperlink"/>
          </w:rPr>
          <w:t>Resultados</w:t>
        </w:r>
        <w:r w:rsidR="00DD3516">
          <w:rPr>
            <w:noProof/>
            <w:webHidden/>
          </w:rPr>
          <w:tab/>
        </w:r>
        <w:r>
          <w:rPr>
            <w:noProof/>
            <w:webHidden/>
          </w:rPr>
          <w:fldChar w:fldCharType="begin"/>
        </w:r>
        <w:r w:rsidR="00DD3516">
          <w:rPr>
            <w:noProof/>
            <w:webHidden/>
          </w:rPr>
          <w:instrText xml:space="preserve"> PAGEREF _Toc426371696 \h </w:instrText>
        </w:r>
        <w:r>
          <w:rPr>
            <w:noProof/>
            <w:webHidden/>
          </w:rPr>
        </w:r>
        <w:r>
          <w:rPr>
            <w:noProof/>
            <w:webHidden/>
          </w:rPr>
          <w:fldChar w:fldCharType="separate"/>
        </w:r>
        <w:r w:rsidR="00DD3516">
          <w:rPr>
            <w:noProof/>
            <w:webHidden/>
          </w:rPr>
          <w:t>21</w:t>
        </w:r>
        <w:r>
          <w:rPr>
            <w:noProof/>
            <w:webHidden/>
          </w:rPr>
          <w:fldChar w:fldCharType="end"/>
        </w:r>
      </w:hyperlink>
    </w:p>
    <w:p w:rsidR="00DD3516" w:rsidRDefault="002C1C97">
      <w:pPr>
        <w:pStyle w:val="Sumrio2"/>
        <w:rPr>
          <w:rFonts w:eastAsiaTheme="minorEastAsia"/>
          <w:noProof/>
          <w:sz w:val="22"/>
          <w:szCs w:val="22"/>
          <w:lang w:eastAsia="pt-BR"/>
        </w:rPr>
      </w:pPr>
      <w:hyperlink w:anchor="_Toc426371697" w:history="1">
        <w:r w:rsidR="00DD3516" w:rsidRPr="00D42EB8">
          <w:rPr>
            <w:rStyle w:val="Hyperlink"/>
          </w:rPr>
          <w:t>4.1</w:t>
        </w:r>
        <w:r w:rsidR="00DD3516">
          <w:rPr>
            <w:rFonts w:eastAsiaTheme="minorEastAsia"/>
            <w:noProof/>
            <w:sz w:val="22"/>
            <w:szCs w:val="22"/>
            <w:lang w:eastAsia="pt-BR"/>
          </w:rPr>
          <w:tab/>
        </w:r>
        <w:r w:rsidR="00DD3516" w:rsidRPr="00D42EB8">
          <w:rPr>
            <w:rStyle w:val="Hyperlink"/>
          </w:rPr>
          <w:t xml:space="preserve">Busca de Locos Anônimos em genomas completos de </w:t>
        </w:r>
        <w:r w:rsidR="00DD3516" w:rsidRPr="00D42EB8">
          <w:rPr>
            <w:rStyle w:val="Hyperlink"/>
            <w:i/>
          </w:rPr>
          <w:t>Hominidae</w:t>
        </w:r>
        <w:r w:rsidR="00DD3516">
          <w:rPr>
            <w:noProof/>
            <w:webHidden/>
          </w:rPr>
          <w:tab/>
        </w:r>
        <w:r>
          <w:rPr>
            <w:noProof/>
            <w:webHidden/>
          </w:rPr>
          <w:fldChar w:fldCharType="begin"/>
        </w:r>
        <w:r w:rsidR="00DD3516">
          <w:rPr>
            <w:noProof/>
            <w:webHidden/>
          </w:rPr>
          <w:instrText xml:space="preserve"> PAGEREF _Toc426371697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698" w:history="1">
        <w:r w:rsidR="00DD3516" w:rsidRPr="00D42EB8">
          <w:rPr>
            <w:rStyle w:val="Hyperlink"/>
          </w:rPr>
          <w:t>4.1.1</w:t>
        </w:r>
        <w:r w:rsidR="00DD3516">
          <w:rPr>
            <w:rFonts w:eastAsiaTheme="minorEastAsia"/>
            <w:noProof/>
            <w:sz w:val="22"/>
            <w:szCs w:val="22"/>
            <w:lang w:eastAsia="pt-BR"/>
          </w:rPr>
          <w:tab/>
        </w:r>
        <w:r w:rsidR="00DD3516" w:rsidRPr="00D42EB8">
          <w:rPr>
            <w:rStyle w:val="Hyperlink"/>
          </w:rPr>
          <w:t>Busca por regiões anônimas</w:t>
        </w:r>
        <w:r w:rsidR="00DD3516">
          <w:rPr>
            <w:noProof/>
            <w:webHidden/>
          </w:rPr>
          <w:tab/>
        </w:r>
        <w:r>
          <w:rPr>
            <w:noProof/>
            <w:webHidden/>
          </w:rPr>
          <w:fldChar w:fldCharType="begin"/>
        </w:r>
        <w:r w:rsidR="00DD3516">
          <w:rPr>
            <w:noProof/>
            <w:webHidden/>
          </w:rPr>
          <w:instrText xml:space="preserve"> PAGEREF _Toc426371698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699" w:history="1">
        <w:r w:rsidR="00DD3516" w:rsidRPr="00D42EB8">
          <w:rPr>
            <w:rStyle w:val="Hyperlink"/>
          </w:rPr>
          <w:t>4.1.2</w:t>
        </w:r>
        <w:r w:rsidR="00DD3516">
          <w:rPr>
            <w:rFonts w:eastAsiaTheme="minorEastAsia"/>
            <w:noProof/>
            <w:sz w:val="22"/>
            <w:szCs w:val="22"/>
            <w:lang w:eastAsia="pt-BR"/>
          </w:rPr>
          <w:tab/>
        </w:r>
        <w:r w:rsidR="00DD3516" w:rsidRPr="00D42EB8">
          <w:rPr>
            <w:rStyle w:val="Hyperlink"/>
          </w:rPr>
          <w:t>Filtragem por conservação e unicidade</w:t>
        </w:r>
        <w:r w:rsidR="00DD3516">
          <w:rPr>
            <w:noProof/>
            <w:webHidden/>
          </w:rPr>
          <w:tab/>
        </w:r>
        <w:r>
          <w:rPr>
            <w:noProof/>
            <w:webHidden/>
          </w:rPr>
          <w:fldChar w:fldCharType="begin"/>
        </w:r>
        <w:r w:rsidR="00DD3516">
          <w:rPr>
            <w:noProof/>
            <w:webHidden/>
          </w:rPr>
          <w:instrText xml:space="preserve"> PAGEREF _Toc426371699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0" w:history="1">
        <w:r w:rsidR="00DD3516" w:rsidRPr="00D42EB8">
          <w:rPr>
            <w:rStyle w:val="Hyperlink"/>
          </w:rPr>
          <w:t>4.1.3</w:t>
        </w:r>
        <w:r w:rsidR="00DD3516">
          <w:rPr>
            <w:rFonts w:eastAsiaTheme="minorEastAsia"/>
            <w:noProof/>
            <w:sz w:val="22"/>
            <w:szCs w:val="22"/>
            <w:lang w:eastAsia="pt-BR"/>
          </w:rPr>
          <w:tab/>
        </w:r>
        <w:r w:rsidR="00DD3516" w:rsidRPr="00D42EB8">
          <w:rPr>
            <w:rStyle w:val="Hyperlink"/>
          </w:rPr>
          <w:t>Alinhamento dos Locos Anônimos</w:t>
        </w:r>
        <w:r w:rsidR="00DD3516">
          <w:rPr>
            <w:noProof/>
            <w:webHidden/>
          </w:rPr>
          <w:tab/>
        </w:r>
        <w:r>
          <w:rPr>
            <w:noProof/>
            <w:webHidden/>
          </w:rPr>
          <w:fldChar w:fldCharType="begin"/>
        </w:r>
        <w:r w:rsidR="00DD3516">
          <w:rPr>
            <w:noProof/>
            <w:webHidden/>
          </w:rPr>
          <w:instrText xml:space="preserve"> PAGEREF _Toc426371700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2"/>
        <w:rPr>
          <w:rFonts w:eastAsiaTheme="minorEastAsia"/>
          <w:noProof/>
          <w:sz w:val="22"/>
          <w:szCs w:val="22"/>
          <w:lang w:eastAsia="pt-BR"/>
        </w:rPr>
      </w:pPr>
      <w:hyperlink w:anchor="_Toc426371701" w:history="1">
        <w:r w:rsidR="00DD3516" w:rsidRPr="00D42EB8">
          <w:rPr>
            <w:rStyle w:val="Hyperlink"/>
          </w:rPr>
          <w:t>4.2</w:t>
        </w:r>
        <w:r w:rsidR="00DD3516">
          <w:rPr>
            <w:rFonts w:eastAsiaTheme="minorEastAsia"/>
            <w:noProof/>
            <w:sz w:val="22"/>
            <w:szCs w:val="22"/>
            <w:lang w:eastAsia="pt-BR"/>
          </w:rPr>
          <w:tab/>
        </w:r>
        <w:r w:rsidR="00DD3516" w:rsidRPr="00D42EB8">
          <w:rPr>
            <w:rStyle w:val="Hyperlink"/>
          </w:rPr>
          <w:t xml:space="preserve">Análise dos Locos Anônimos de </w:t>
        </w:r>
        <w:r w:rsidR="00DD3516" w:rsidRPr="00D42EB8">
          <w:rPr>
            <w:rStyle w:val="Hyperlink"/>
            <w:i/>
          </w:rPr>
          <w:t>Hominidae</w:t>
        </w:r>
        <w:r w:rsidR="00DD3516">
          <w:rPr>
            <w:noProof/>
            <w:webHidden/>
          </w:rPr>
          <w:tab/>
        </w:r>
        <w:r>
          <w:rPr>
            <w:noProof/>
            <w:webHidden/>
          </w:rPr>
          <w:fldChar w:fldCharType="begin"/>
        </w:r>
        <w:r w:rsidR="00DD3516">
          <w:rPr>
            <w:noProof/>
            <w:webHidden/>
          </w:rPr>
          <w:instrText xml:space="preserve"> PAGEREF _Toc426371701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2" w:history="1">
        <w:r w:rsidR="00DD3516" w:rsidRPr="00D42EB8">
          <w:rPr>
            <w:rStyle w:val="Hyperlink"/>
          </w:rPr>
          <w:t>4.2.1</w:t>
        </w:r>
        <w:r w:rsidR="00DD3516">
          <w:rPr>
            <w:rFonts w:eastAsiaTheme="minorEastAsia"/>
            <w:noProof/>
            <w:sz w:val="22"/>
            <w:szCs w:val="22"/>
            <w:lang w:eastAsia="pt-BR"/>
          </w:rPr>
          <w:tab/>
        </w:r>
        <w:r w:rsidR="00DD3516" w:rsidRPr="00D42EB8">
          <w:rPr>
            <w:rStyle w:val="Hyperlink"/>
          </w:rPr>
          <w:t>Mapeamento dos Locos Anônimos por cromossomo</w:t>
        </w:r>
        <w:r w:rsidR="00DD3516">
          <w:rPr>
            <w:noProof/>
            <w:webHidden/>
          </w:rPr>
          <w:tab/>
        </w:r>
        <w:r>
          <w:rPr>
            <w:noProof/>
            <w:webHidden/>
          </w:rPr>
          <w:fldChar w:fldCharType="begin"/>
        </w:r>
        <w:r w:rsidR="00DD3516">
          <w:rPr>
            <w:noProof/>
            <w:webHidden/>
          </w:rPr>
          <w:instrText xml:space="preserve"> PAGEREF _Toc426371702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3" w:history="1">
        <w:r w:rsidR="00DD3516" w:rsidRPr="00D42EB8">
          <w:rPr>
            <w:rStyle w:val="Hyperlink"/>
          </w:rPr>
          <w:t>4.2.2</w:t>
        </w:r>
        <w:r w:rsidR="00DD3516">
          <w:rPr>
            <w:rFonts w:eastAsiaTheme="minorEastAsia"/>
            <w:noProof/>
            <w:sz w:val="22"/>
            <w:szCs w:val="22"/>
            <w:lang w:eastAsia="pt-BR"/>
          </w:rPr>
          <w:tab/>
        </w:r>
        <w:r w:rsidR="00DD3516" w:rsidRPr="00D42EB8">
          <w:rPr>
            <w:rStyle w:val="Hyperlink"/>
          </w:rPr>
          <w:t>Modelos de substituição</w:t>
        </w:r>
        <w:r w:rsidR="00DD3516">
          <w:rPr>
            <w:noProof/>
            <w:webHidden/>
          </w:rPr>
          <w:tab/>
        </w:r>
        <w:r>
          <w:rPr>
            <w:noProof/>
            <w:webHidden/>
          </w:rPr>
          <w:fldChar w:fldCharType="begin"/>
        </w:r>
        <w:r w:rsidR="00DD3516">
          <w:rPr>
            <w:noProof/>
            <w:webHidden/>
          </w:rPr>
          <w:instrText xml:space="preserve"> PAGEREF _Toc426371703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4" w:history="1">
        <w:r w:rsidR="00DD3516" w:rsidRPr="00D42EB8">
          <w:rPr>
            <w:rStyle w:val="Hyperlink"/>
          </w:rPr>
          <w:t>4.2.3</w:t>
        </w:r>
        <w:r w:rsidR="00DD3516">
          <w:rPr>
            <w:rFonts w:eastAsiaTheme="minorEastAsia"/>
            <w:noProof/>
            <w:sz w:val="22"/>
            <w:szCs w:val="22"/>
            <w:lang w:eastAsia="pt-BR"/>
          </w:rPr>
          <w:tab/>
        </w:r>
        <w:r w:rsidR="00DD3516" w:rsidRPr="00D42EB8">
          <w:rPr>
            <w:rStyle w:val="Hyperlink"/>
          </w:rPr>
          <w:t>Filogenia</w:t>
        </w:r>
        <w:r w:rsidR="00DD3516">
          <w:rPr>
            <w:noProof/>
            <w:webHidden/>
          </w:rPr>
          <w:tab/>
        </w:r>
        <w:r>
          <w:rPr>
            <w:noProof/>
            <w:webHidden/>
          </w:rPr>
          <w:fldChar w:fldCharType="begin"/>
        </w:r>
        <w:r w:rsidR="00DD3516">
          <w:rPr>
            <w:noProof/>
            <w:webHidden/>
          </w:rPr>
          <w:instrText xml:space="preserve"> PAGEREF _Toc426371704 \h </w:instrText>
        </w:r>
        <w:r>
          <w:rPr>
            <w:noProof/>
            <w:webHidden/>
          </w:rPr>
        </w:r>
        <w:r>
          <w:rPr>
            <w:noProof/>
            <w:webHidden/>
          </w:rPr>
          <w:fldChar w:fldCharType="separate"/>
        </w:r>
        <w:r w:rsidR="00DD3516">
          <w:rPr>
            <w:noProof/>
            <w:webHidden/>
          </w:rPr>
          <w:t>22</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5" w:history="1">
        <w:r w:rsidR="00DD3516" w:rsidRPr="00D42EB8">
          <w:rPr>
            <w:rStyle w:val="Hyperlink"/>
          </w:rPr>
          <w:t>4.2.4</w:t>
        </w:r>
        <w:r w:rsidR="00DD3516">
          <w:rPr>
            <w:rFonts w:eastAsiaTheme="minorEastAsia"/>
            <w:noProof/>
            <w:sz w:val="22"/>
            <w:szCs w:val="22"/>
            <w:lang w:eastAsia="pt-BR"/>
          </w:rPr>
          <w:tab/>
        </w:r>
        <w:r w:rsidR="00DD3516" w:rsidRPr="00D42EB8">
          <w:rPr>
            <w:rStyle w:val="Hyperlink"/>
          </w:rPr>
          <w:t>Estimativa da população efetiva e tempo de divergência</w:t>
        </w:r>
        <w:r w:rsidR="00DD3516">
          <w:rPr>
            <w:noProof/>
            <w:webHidden/>
          </w:rPr>
          <w:tab/>
        </w:r>
        <w:r>
          <w:rPr>
            <w:noProof/>
            <w:webHidden/>
          </w:rPr>
          <w:fldChar w:fldCharType="begin"/>
        </w:r>
        <w:r w:rsidR="00DD3516">
          <w:rPr>
            <w:noProof/>
            <w:webHidden/>
          </w:rPr>
          <w:instrText xml:space="preserve"> PAGEREF _Toc426371705 \h </w:instrText>
        </w:r>
        <w:r>
          <w:rPr>
            <w:noProof/>
            <w:webHidden/>
          </w:rPr>
        </w:r>
        <w:r>
          <w:rPr>
            <w:noProof/>
            <w:webHidden/>
          </w:rPr>
          <w:fldChar w:fldCharType="separate"/>
        </w:r>
        <w:r w:rsidR="00DD3516">
          <w:rPr>
            <w:noProof/>
            <w:webHidden/>
          </w:rPr>
          <w:t>23</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6" w:history="1">
        <w:r w:rsidR="00DD3516" w:rsidRPr="00D42EB8">
          <w:rPr>
            <w:rStyle w:val="Hyperlink"/>
          </w:rPr>
          <w:t>4.2.5</w:t>
        </w:r>
        <w:r w:rsidR="00DD3516">
          <w:rPr>
            <w:rFonts w:eastAsiaTheme="minorEastAsia"/>
            <w:noProof/>
            <w:sz w:val="22"/>
            <w:szCs w:val="22"/>
            <w:lang w:eastAsia="pt-BR"/>
          </w:rPr>
          <w:tab/>
        </w:r>
        <w:r w:rsidR="00DD3516" w:rsidRPr="00D42EB8">
          <w:rPr>
            <w:rStyle w:val="Hyperlink"/>
          </w:rPr>
          <w:t>CpG e taxa de mutação</w:t>
        </w:r>
        <w:r w:rsidR="00DD3516">
          <w:rPr>
            <w:noProof/>
            <w:webHidden/>
          </w:rPr>
          <w:tab/>
        </w:r>
        <w:r>
          <w:rPr>
            <w:noProof/>
            <w:webHidden/>
          </w:rPr>
          <w:fldChar w:fldCharType="begin"/>
        </w:r>
        <w:r w:rsidR="00DD3516">
          <w:rPr>
            <w:noProof/>
            <w:webHidden/>
          </w:rPr>
          <w:instrText xml:space="preserve"> PAGEREF _Toc426371706 \h </w:instrText>
        </w:r>
        <w:r>
          <w:rPr>
            <w:noProof/>
            <w:webHidden/>
          </w:rPr>
        </w:r>
        <w:r>
          <w:rPr>
            <w:noProof/>
            <w:webHidden/>
          </w:rPr>
          <w:fldChar w:fldCharType="separate"/>
        </w:r>
        <w:r w:rsidR="00DD3516">
          <w:rPr>
            <w:noProof/>
            <w:webHidden/>
          </w:rPr>
          <w:t>23</w:t>
        </w:r>
        <w:r>
          <w:rPr>
            <w:noProof/>
            <w:webHidden/>
          </w:rPr>
          <w:fldChar w:fldCharType="end"/>
        </w:r>
      </w:hyperlink>
    </w:p>
    <w:p w:rsidR="00DD3516" w:rsidRDefault="002C1C97">
      <w:pPr>
        <w:pStyle w:val="Sumrio3"/>
        <w:rPr>
          <w:rFonts w:eastAsiaTheme="minorEastAsia"/>
          <w:noProof/>
          <w:sz w:val="22"/>
          <w:szCs w:val="22"/>
          <w:lang w:eastAsia="pt-BR"/>
        </w:rPr>
      </w:pPr>
      <w:hyperlink w:anchor="_Toc426371707" w:history="1">
        <w:r w:rsidR="00DD3516" w:rsidRPr="00D42EB8">
          <w:rPr>
            <w:rStyle w:val="Hyperlink"/>
          </w:rPr>
          <w:t>4.2.6</w:t>
        </w:r>
        <w:r w:rsidR="00DD3516">
          <w:rPr>
            <w:rFonts w:eastAsiaTheme="minorEastAsia"/>
            <w:noProof/>
            <w:sz w:val="22"/>
            <w:szCs w:val="22"/>
            <w:lang w:eastAsia="pt-BR"/>
          </w:rPr>
          <w:tab/>
        </w:r>
        <w:r w:rsidR="00DD3516" w:rsidRPr="00D42EB8">
          <w:rPr>
            <w:rStyle w:val="Hyperlink"/>
          </w:rPr>
          <w:t>Teste de neutralidade</w:t>
        </w:r>
        <w:r w:rsidR="00DD3516">
          <w:rPr>
            <w:noProof/>
            <w:webHidden/>
          </w:rPr>
          <w:tab/>
        </w:r>
        <w:r>
          <w:rPr>
            <w:noProof/>
            <w:webHidden/>
          </w:rPr>
          <w:fldChar w:fldCharType="begin"/>
        </w:r>
        <w:r w:rsidR="00DD3516">
          <w:rPr>
            <w:noProof/>
            <w:webHidden/>
          </w:rPr>
          <w:instrText xml:space="preserve"> PAGEREF _Toc426371707 \h </w:instrText>
        </w:r>
        <w:r>
          <w:rPr>
            <w:noProof/>
            <w:webHidden/>
          </w:rPr>
        </w:r>
        <w:r>
          <w:rPr>
            <w:noProof/>
            <w:webHidden/>
          </w:rPr>
          <w:fldChar w:fldCharType="separate"/>
        </w:r>
        <w:r w:rsidR="00DD3516">
          <w:rPr>
            <w:noProof/>
            <w:webHidden/>
          </w:rPr>
          <w:t>23</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708" w:history="1">
        <w:r w:rsidR="00DD3516" w:rsidRPr="00D42EB8">
          <w:rPr>
            <w:rStyle w:val="Hyperlink"/>
          </w:rPr>
          <w:t>Conclusão</w:t>
        </w:r>
        <w:r w:rsidR="00DD3516">
          <w:rPr>
            <w:noProof/>
            <w:webHidden/>
          </w:rPr>
          <w:tab/>
        </w:r>
        <w:r>
          <w:rPr>
            <w:noProof/>
            <w:webHidden/>
          </w:rPr>
          <w:fldChar w:fldCharType="begin"/>
        </w:r>
        <w:r w:rsidR="00DD3516">
          <w:rPr>
            <w:noProof/>
            <w:webHidden/>
          </w:rPr>
          <w:instrText xml:space="preserve"> PAGEREF _Toc426371708 \h </w:instrText>
        </w:r>
        <w:r>
          <w:rPr>
            <w:noProof/>
            <w:webHidden/>
          </w:rPr>
        </w:r>
        <w:r>
          <w:rPr>
            <w:noProof/>
            <w:webHidden/>
          </w:rPr>
          <w:fldChar w:fldCharType="separate"/>
        </w:r>
        <w:r w:rsidR="00DD3516">
          <w:rPr>
            <w:noProof/>
            <w:webHidden/>
          </w:rPr>
          <w:t>24</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709" w:history="1">
        <w:r w:rsidR="00DD3516" w:rsidRPr="00D42EB8">
          <w:rPr>
            <w:rStyle w:val="Hyperlink"/>
          </w:rPr>
          <w:t>Referências</w:t>
        </w:r>
        <w:r w:rsidR="00DD3516">
          <w:rPr>
            <w:noProof/>
            <w:webHidden/>
          </w:rPr>
          <w:tab/>
        </w:r>
        <w:r>
          <w:rPr>
            <w:noProof/>
            <w:webHidden/>
          </w:rPr>
          <w:fldChar w:fldCharType="begin"/>
        </w:r>
        <w:r w:rsidR="00DD3516">
          <w:rPr>
            <w:noProof/>
            <w:webHidden/>
          </w:rPr>
          <w:instrText xml:space="preserve"> PAGEREF _Toc426371709 \h </w:instrText>
        </w:r>
        <w:r>
          <w:rPr>
            <w:noProof/>
            <w:webHidden/>
          </w:rPr>
        </w:r>
        <w:r>
          <w:rPr>
            <w:noProof/>
            <w:webHidden/>
          </w:rPr>
          <w:fldChar w:fldCharType="separate"/>
        </w:r>
        <w:r w:rsidR="00DD3516">
          <w:rPr>
            <w:noProof/>
            <w:webHidden/>
          </w:rPr>
          <w:t>25</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710" w:history="1">
        <w:r w:rsidR="00DD3516" w:rsidRPr="00D42EB8">
          <w:rPr>
            <w:rStyle w:val="Hyperlink"/>
          </w:rPr>
          <w:t>Glossário</w:t>
        </w:r>
        <w:r w:rsidR="00DD3516">
          <w:rPr>
            <w:noProof/>
            <w:webHidden/>
          </w:rPr>
          <w:tab/>
        </w:r>
        <w:r>
          <w:rPr>
            <w:noProof/>
            <w:webHidden/>
          </w:rPr>
          <w:fldChar w:fldCharType="begin"/>
        </w:r>
        <w:r w:rsidR="00DD3516">
          <w:rPr>
            <w:noProof/>
            <w:webHidden/>
          </w:rPr>
          <w:instrText xml:space="preserve"> PAGEREF _Toc426371710 \h </w:instrText>
        </w:r>
        <w:r>
          <w:rPr>
            <w:noProof/>
            <w:webHidden/>
          </w:rPr>
        </w:r>
        <w:r>
          <w:rPr>
            <w:noProof/>
            <w:webHidden/>
          </w:rPr>
          <w:fldChar w:fldCharType="separate"/>
        </w:r>
        <w:r w:rsidR="00DD3516">
          <w:rPr>
            <w:noProof/>
            <w:webHidden/>
          </w:rPr>
          <w:t>26</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711" w:history="1">
        <w:r w:rsidR="00DD3516" w:rsidRPr="00D42EB8">
          <w:rPr>
            <w:rStyle w:val="Hyperlink"/>
          </w:rPr>
          <w:t>Anexos</w:t>
        </w:r>
        <w:r w:rsidR="00DD3516">
          <w:rPr>
            <w:noProof/>
            <w:webHidden/>
          </w:rPr>
          <w:tab/>
        </w:r>
        <w:r>
          <w:rPr>
            <w:noProof/>
            <w:webHidden/>
          </w:rPr>
          <w:fldChar w:fldCharType="begin"/>
        </w:r>
        <w:r w:rsidR="00DD3516">
          <w:rPr>
            <w:noProof/>
            <w:webHidden/>
          </w:rPr>
          <w:instrText xml:space="preserve"> PAGEREF _Toc426371711 \h </w:instrText>
        </w:r>
        <w:r>
          <w:rPr>
            <w:noProof/>
            <w:webHidden/>
          </w:rPr>
        </w:r>
        <w:r>
          <w:rPr>
            <w:noProof/>
            <w:webHidden/>
          </w:rPr>
          <w:fldChar w:fldCharType="separate"/>
        </w:r>
        <w:r w:rsidR="00DD3516">
          <w:rPr>
            <w:noProof/>
            <w:webHidden/>
          </w:rPr>
          <w:t>27</w:t>
        </w:r>
        <w:r>
          <w:rPr>
            <w:noProof/>
            <w:webHidden/>
          </w:rPr>
          <w:fldChar w:fldCharType="end"/>
        </w:r>
      </w:hyperlink>
    </w:p>
    <w:p w:rsidR="00DD3516" w:rsidRDefault="002C1C97">
      <w:pPr>
        <w:pStyle w:val="Sumrio2"/>
        <w:rPr>
          <w:rFonts w:eastAsiaTheme="minorEastAsia"/>
          <w:noProof/>
          <w:sz w:val="22"/>
          <w:szCs w:val="22"/>
          <w:lang w:eastAsia="pt-BR"/>
        </w:rPr>
      </w:pPr>
      <w:hyperlink w:anchor="_Toc426371712" w:history="1">
        <w:r w:rsidR="00DD3516" w:rsidRPr="00D42EB8">
          <w:rPr>
            <w:rStyle w:val="Hyperlink"/>
          </w:rPr>
          <w:t>ANEXO A –Decaimento exponencial do custo de sequenciamento</w:t>
        </w:r>
        <w:r w:rsidR="00DD3516">
          <w:rPr>
            <w:noProof/>
            <w:webHidden/>
          </w:rPr>
          <w:tab/>
        </w:r>
        <w:r>
          <w:rPr>
            <w:noProof/>
            <w:webHidden/>
          </w:rPr>
          <w:fldChar w:fldCharType="begin"/>
        </w:r>
        <w:r w:rsidR="00DD3516">
          <w:rPr>
            <w:noProof/>
            <w:webHidden/>
          </w:rPr>
          <w:instrText xml:space="preserve"> PAGEREF _Toc426371712 \h </w:instrText>
        </w:r>
        <w:r>
          <w:rPr>
            <w:noProof/>
            <w:webHidden/>
          </w:rPr>
        </w:r>
        <w:r>
          <w:rPr>
            <w:noProof/>
            <w:webHidden/>
          </w:rPr>
          <w:fldChar w:fldCharType="separate"/>
        </w:r>
        <w:r w:rsidR="00DD3516">
          <w:rPr>
            <w:noProof/>
            <w:webHidden/>
          </w:rPr>
          <w:t>27</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713" w:history="1">
        <w:r w:rsidR="00DD3516" w:rsidRPr="00D42EB8">
          <w:rPr>
            <w:rStyle w:val="Hyperlink"/>
          </w:rPr>
          <w:t>Apêndices</w:t>
        </w:r>
        <w:r w:rsidR="00DD3516">
          <w:rPr>
            <w:noProof/>
            <w:webHidden/>
          </w:rPr>
          <w:tab/>
        </w:r>
        <w:r>
          <w:rPr>
            <w:noProof/>
            <w:webHidden/>
          </w:rPr>
          <w:fldChar w:fldCharType="begin"/>
        </w:r>
        <w:r w:rsidR="00DD3516">
          <w:rPr>
            <w:noProof/>
            <w:webHidden/>
          </w:rPr>
          <w:instrText xml:space="preserve"> PAGEREF _Toc426371713 \h </w:instrText>
        </w:r>
        <w:r>
          <w:rPr>
            <w:noProof/>
            <w:webHidden/>
          </w:rPr>
        </w:r>
        <w:r>
          <w:rPr>
            <w:noProof/>
            <w:webHidden/>
          </w:rPr>
          <w:fldChar w:fldCharType="separate"/>
        </w:r>
        <w:r w:rsidR="00DD3516">
          <w:rPr>
            <w:noProof/>
            <w:webHidden/>
          </w:rPr>
          <w:t>28</w:t>
        </w:r>
        <w:r>
          <w:rPr>
            <w:noProof/>
            <w:webHidden/>
          </w:rPr>
          <w:fldChar w:fldCharType="end"/>
        </w:r>
      </w:hyperlink>
    </w:p>
    <w:p w:rsidR="00DD3516" w:rsidRDefault="002C1C97">
      <w:pPr>
        <w:pStyle w:val="Sumrio2"/>
        <w:rPr>
          <w:rFonts w:eastAsiaTheme="minorEastAsia"/>
          <w:noProof/>
          <w:sz w:val="22"/>
          <w:szCs w:val="22"/>
          <w:lang w:eastAsia="pt-BR"/>
        </w:rPr>
      </w:pPr>
      <w:hyperlink w:anchor="_Toc426371714" w:history="1">
        <w:r w:rsidR="00DD3516" w:rsidRPr="00D42EB8">
          <w:rPr>
            <w:rStyle w:val="Hyperlink"/>
          </w:rPr>
          <w:t>APÊNDICE A – Código fonte dos programas utilizados</w:t>
        </w:r>
        <w:r w:rsidR="00DD3516">
          <w:rPr>
            <w:noProof/>
            <w:webHidden/>
          </w:rPr>
          <w:tab/>
        </w:r>
        <w:r>
          <w:rPr>
            <w:noProof/>
            <w:webHidden/>
          </w:rPr>
          <w:fldChar w:fldCharType="begin"/>
        </w:r>
        <w:r w:rsidR="00DD3516">
          <w:rPr>
            <w:noProof/>
            <w:webHidden/>
          </w:rPr>
          <w:instrText xml:space="preserve"> PAGEREF _Toc426371714 \h </w:instrText>
        </w:r>
        <w:r>
          <w:rPr>
            <w:noProof/>
            <w:webHidden/>
          </w:rPr>
        </w:r>
        <w:r>
          <w:rPr>
            <w:noProof/>
            <w:webHidden/>
          </w:rPr>
          <w:fldChar w:fldCharType="separate"/>
        </w:r>
        <w:r w:rsidR="00DD3516">
          <w:rPr>
            <w:noProof/>
            <w:webHidden/>
          </w:rPr>
          <w:t>28</w:t>
        </w:r>
        <w:r>
          <w:rPr>
            <w:noProof/>
            <w:webHidden/>
          </w:rPr>
          <w:fldChar w:fldCharType="end"/>
        </w:r>
      </w:hyperlink>
    </w:p>
    <w:p w:rsidR="00DD3516" w:rsidRDefault="002C1C97">
      <w:pPr>
        <w:pStyle w:val="Sumrio1"/>
        <w:rPr>
          <w:rFonts w:eastAsiaTheme="minorEastAsia"/>
          <w:b w:val="0"/>
          <w:noProof/>
          <w:sz w:val="22"/>
          <w:szCs w:val="22"/>
          <w:lang w:eastAsia="pt-BR"/>
        </w:rPr>
      </w:pPr>
      <w:hyperlink w:anchor="_Toc426371715" w:history="1">
        <w:r w:rsidR="00DD3516" w:rsidRPr="00D42EB8">
          <w:rPr>
            <w:rStyle w:val="Hyperlink"/>
          </w:rPr>
          <w:t>Índice</w:t>
        </w:r>
        <w:r w:rsidR="00DD3516">
          <w:rPr>
            <w:noProof/>
            <w:webHidden/>
          </w:rPr>
          <w:tab/>
        </w:r>
        <w:r>
          <w:rPr>
            <w:noProof/>
            <w:webHidden/>
          </w:rPr>
          <w:fldChar w:fldCharType="begin"/>
        </w:r>
        <w:r w:rsidR="00DD3516">
          <w:rPr>
            <w:noProof/>
            <w:webHidden/>
          </w:rPr>
          <w:instrText xml:space="preserve"> PAGEREF _Toc426371715 \h </w:instrText>
        </w:r>
        <w:r>
          <w:rPr>
            <w:noProof/>
            <w:webHidden/>
          </w:rPr>
        </w:r>
        <w:r>
          <w:rPr>
            <w:noProof/>
            <w:webHidden/>
          </w:rPr>
          <w:fldChar w:fldCharType="separate"/>
        </w:r>
        <w:r w:rsidR="00DD3516">
          <w:rPr>
            <w:noProof/>
            <w:webHidden/>
          </w:rPr>
          <w:t>29</w:t>
        </w:r>
        <w:r>
          <w:rPr>
            <w:noProof/>
            <w:webHidden/>
          </w:rPr>
          <w:fldChar w:fldCharType="end"/>
        </w:r>
      </w:hyperlink>
    </w:p>
    <w:p w:rsidR="00EF46A3" w:rsidRDefault="002C1C97" w:rsidP="00EF46A3">
      <w:pPr>
        <w:pStyle w:val="Sumrio1"/>
        <w:sectPr w:rsidR="00EF46A3" w:rsidSect="009B01DC">
          <w:headerReference w:type="default" r:id="rId10"/>
          <w:footerReference w:type="default" r:id="rId11"/>
          <w:pgSz w:w="11906" w:h="16838" w:code="9"/>
          <w:pgMar w:top="1701" w:right="1134" w:bottom="1134" w:left="1701" w:header="709" w:footer="709" w:gutter="0"/>
          <w:pgNumType w:fmt="lowerRoman"/>
          <w:cols w:space="708"/>
          <w:titlePg/>
          <w:docGrid w:linePitch="360"/>
        </w:sectPr>
      </w:pPr>
      <w:r>
        <w:fldChar w:fldCharType="end"/>
      </w:r>
    </w:p>
    <w:p w:rsidR="00EF46A3" w:rsidRPr="00DD3516" w:rsidRDefault="00DD3516" w:rsidP="00DD3516">
      <w:pPr>
        <w:pStyle w:val="Ttulo1semnumerao"/>
      </w:pPr>
      <w:bookmarkStart w:id="0" w:name="_Toc426371675"/>
      <w:bookmarkStart w:id="1" w:name="_Toc326008762"/>
      <w:bookmarkStart w:id="2" w:name="_Toc338855639"/>
      <w:r>
        <w:lastRenderedPageBreak/>
        <w:t>1</w:t>
      </w:r>
      <w:r>
        <w:tab/>
      </w:r>
      <w:r w:rsidR="00EF46A3" w:rsidRPr="00DD3516">
        <w:t>Introdução</w:t>
      </w:r>
      <w:bookmarkEnd w:id="0"/>
    </w:p>
    <w:p w:rsidR="00D765C9" w:rsidRDefault="00D765C9" w:rsidP="00D765C9">
      <w:pPr>
        <w:pStyle w:val="Ttulo2"/>
      </w:pPr>
      <w:bookmarkStart w:id="3" w:name="_Toc426371676"/>
      <w:r>
        <w:t>Genôm</w:t>
      </w:r>
      <w:r w:rsidR="00C2433E">
        <w:t>ica</w:t>
      </w:r>
      <w:bookmarkEnd w:id="3"/>
    </w:p>
    <w:p w:rsidR="00D765C9" w:rsidRDefault="00D765C9" w:rsidP="00D765C9">
      <w:r>
        <w:t xml:space="preserve">O Dicionário Oxford de Inglês possui a seguinte definição para o </w:t>
      </w:r>
      <w:r w:rsidR="00167617">
        <w:t>sufixo</w:t>
      </w:r>
      <w:r>
        <w:t xml:space="preserve"> “</w:t>
      </w:r>
      <w:r w:rsidRPr="00D765C9">
        <w:rPr>
          <w:i/>
        </w:rPr>
        <w:t>-o</w:t>
      </w:r>
      <w:r>
        <w:rPr>
          <w:i/>
        </w:rPr>
        <w:t>me</w:t>
      </w:r>
      <w:r>
        <w:t>”:</w:t>
      </w:r>
    </w:p>
    <w:p w:rsidR="006D636D" w:rsidRDefault="006D636D" w:rsidP="006D636D">
      <w:pPr>
        <w:pStyle w:val="CitaoDireta"/>
        <w:rPr>
          <w:lang w:val="en-US"/>
        </w:rPr>
      </w:pPr>
      <w:r w:rsidRPr="002860C7">
        <w:rPr>
          <w:lang w:val="en-US"/>
        </w:rPr>
        <w:t>“Forming nouns with the sense ’a</w:t>
      </w:r>
      <w:r w:rsidR="00D765C9" w:rsidRPr="002860C7">
        <w:rPr>
          <w:lang w:val="en-US"/>
        </w:rPr>
        <w:t>ll o</w:t>
      </w:r>
      <w:r w:rsidR="00D765C9" w:rsidRPr="00D765C9">
        <w:rPr>
          <w:lang w:val="en-US"/>
        </w:rPr>
        <w:t>f the specified constituents of a cell, cons</w:t>
      </w:r>
      <w:r>
        <w:rPr>
          <w:lang w:val="en-US"/>
        </w:rPr>
        <w:t>idered collectively or in total’.”</w:t>
      </w:r>
    </w:p>
    <w:p w:rsidR="00D765C9" w:rsidRDefault="00D765C9" w:rsidP="00D765C9">
      <w:pPr>
        <w:rPr>
          <w:lang w:val="en-US"/>
        </w:rPr>
      </w:pPr>
    </w:p>
    <w:p w:rsidR="00C2433E" w:rsidRPr="00C2433E" w:rsidRDefault="00C2433E" w:rsidP="00D765C9">
      <w:r w:rsidRPr="00C2433E">
        <w:t>A palavra “gen</w:t>
      </w:r>
      <w:r w:rsidR="00167617">
        <w:t>ô</w:t>
      </w:r>
      <w:r w:rsidRPr="00C2433E">
        <w:t>mica” surgiu em um</w:t>
      </w:r>
      <w:r>
        <w:t>a discussão de</w:t>
      </w:r>
      <w:r w:rsidRPr="00C2433E">
        <w:t xml:space="preserve"> bar </w:t>
      </w:r>
      <w:r>
        <w:t xml:space="preserve">para decidir o nome de uma nova revista científica em 1986 </w:t>
      </w:r>
      <w:r w:rsidR="002C1C97">
        <w:fldChar w:fldCharType="begin"/>
      </w:r>
      <w:r>
        <w:instrText xml:space="preserve"> ADDIN EN.CITE &lt;EndNote&gt;&lt;Cite&gt;&lt;Author&gt;Kuska&lt;/Author&gt;&lt;Year&gt;1998&lt;/Year&gt;&lt;RecNum&gt;232&lt;/RecNum&gt;&lt;DisplayText&gt;[1]&lt;/DisplayText&gt;&lt;record&gt;&lt;rec-number&gt;232&lt;/rec-number&gt;&lt;foreign-keys&gt;&lt;key app="EN" db-id="0v5ve0web5stsve0pag50fr9fesedfrdzd20"&gt;232&lt;/key&gt;&lt;/foreign-keys&gt;&lt;ref-type name="Journal Article"&gt;17&lt;/ref-type&gt;&lt;contributors&gt;&lt;authors&gt;&lt;author&gt;Kuska, B.&lt;/author&gt;&lt;/authors&gt;&lt;/contributors&gt;&lt;titles&gt;&lt;title&gt;Beer, Bethesda, and biology: how &amp;quot;genomics&amp;quot; came into being&lt;/title&gt;&lt;secondary-title&gt;J Natl Cancer Inst&lt;/secondary-title&gt;&lt;alt-title&gt;Journal of the National Cancer Institute&lt;/alt-title&gt;&lt;/titles&gt;&lt;pages&gt;93&lt;/pages&gt;&lt;volume&gt;90&lt;/volume&gt;&lt;number&gt;2&lt;/number&gt;&lt;edition&gt;1998/02/05&lt;/edition&gt;&lt;keywords&gt;&lt;keyword&gt;*Human Genome Project&lt;/keyword&gt;&lt;keyword&gt;Humans&lt;/keyword&gt;&lt;keyword&gt;*Terminology as Topic&lt;/keyword&gt;&lt;/keywords&gt;&lt;dates&gt;&lt;year&gt;1998&lt;/year&gt;&lt;pub-dates&gt;&lt;date&gt;Jan 21&lt;/date&gt;&lt;/pub-dates&gt;&lt;/dates&gt;&lt;isbn&gt;0027-8874 (Print)&amp;#xD;0027-8874 (Linking)&lt;/isbn&gt;&lt;accession-num&gt;9450566&lt;/accession-num&gt;&lt;work-type&gt;News&lt;/work-type&gt;&lt;urls&gt;&lt;related-urls&gt;&lt;url&gt;http://www.ncbi.nlm.nih.gov/pubmed/9450566&lt;/url&gt;&lt;/related-urls&gt;&lt;/urls&gt;&lt;language&gt;eng&lt;/language&gt;&lt;/record&gt;&lt;/Cite&gt;&lt;/EndNote&gt;</w:instrText>
      </w:r>
      <w:r w:rsidR="002C1C97">
        <w:fldChar w:fldCharType="separate"/>
      </w:r>
      <w:r>
        <w:rPr>
          <w:noProof/>
        </w:rPr>
        <w:t>[</w:t>
      </w:r>
      <w:hyperlink w:anchor="_ENREF_1" w:tooltip="Kuska, 1998 #232" w:history="1">
        <w:r w:rsidR="00933C36">
          <w:rPr>
            <w:noProof/>
          </w:rPr>
          <w:t>1</w:t>
        </w:r>
      </w:hyperlink>
      <w:r>
        <w:rPr>
          <w:noProof/>
        </w:rPr>
        <w:t>]</w:t>
      </w:r>
      <w:r w:rsidR="002C1C97">
        <w:fldChar w:fldCharType="end"/>
      </w:r>
      <w:r>
        <w:t>.</w:t>
      </w:r>
      <w:r w:rsidR="00167617">
        <w:t xml:space="preserve"> </w:t>
      </w:r>
      <w:r w:rsidRPr="00726A2C">
        <w:t>TERMINAR</w:t>
      </w:r>
    </w:p>
    <w:p w:rsidR="00D765C9" w:rsidRDefault="00D765C9" w:rsidP="00D765C9">
      <w:pPr>
        <w:pStyle w:val="Ttulo3"/>
      </w:pPr>
      <w:bookmarkStart w:id="4" w:name="_Toc426371677"/>
      <w:r>
        <w:t>Sequenciamento de nova geração</w:t>
      </w:r>
      <w:bookmarkEnd w:id="4"/>
    </w:p>
    <w:p w:rsidR="00B03693" w:rsidRPr="00B03693" w:rsidRDefault="00B03693" w:rsidP="00B03693">
      <w:r>
        <w:t>A nova geração de técnicas para sequenciamento de DNA tem feito com que este seja cada vez mais barato, eficiente e livre de erros</w:t>
      </w:r>
      <w:r w:rsidR="00167617">
        <w:t xml:space="preserve"> </w:t>
      </w:r>
      <w:r w:rsidR="002C1C97">
        <w:fldChar w:fldCharType="begin"/>
      </w:r>
      <w:r w:rsidR="002F01FA">
        <w:instrText xml:space="preserve"> ADDIN EN.CITE &lt;EndNote&gt;&lt;Cite&gt;&lt;Author&gt;Schuster&lt;/Author&gt;&lt;Year&gt;2008&lt;/Year&gt;&lt;RecNum&gt;235&lt;/RecNum&gt;&lt;DisplayText&gt;[2]&lt;/DisplayText&gt;&lt;record&gt;&lt;rec-number&gt;235&lt;/rec-number&gt;&lt;foreign-keys&gt;&lt;key app="EN" db-id="0v5ve0web5stsve0pag50fr9fesedfrdzd20"&gt;235&lt;/key&gt;&lt;/foreign-keys&gt;&lt;ref-type name="Journal Article"&gt;17&lt;/ref-type&gt;&lt;contributors&gt;&lt;authors&gt;&lt;author&gt;Schuster, S. C.&lt;/author&gt;&lt;/authors&gt;&lt;/contributors&gt;&lt;auth-address&gt;Pennsylvania State University, Center for Comparative Genomics and Bioinformatics, 310 Wartik Building, University Park, Pennsylvania 16802, USA. scs@bx.psu.edu&lt;/auth-address&gt;&lt;titles&gt;&lt;title&gt;Next-generation sequencing transforms today&amp;apos;s biology&lt;/title&gt;&lt;secondary-title&gt;Nat Methods&lt;/secondary-title&gt;&lt;alt-title&gt;Nature methods&lt;/alt-title&gt;&lt;/titles&gt;&lt;pages&gt;16-8&lt;/pages&gt;&lt;volume&gt;5&lt;/volume&gt;&lt;number&gt;1&lt;/number&gt;&lt;edition&gt;2008/01/01&lt;/edition&gt;&lt;keywords&gt;&lt;keyword&gt;*Algorithms&lt;/keyword&gt;&lt;keyword&gt;Biology/*trends&lt;/keyword&gt;&lt;keyword&gt;Forecasting&lt;/keyword&gt;&lt;keyword&gt;Oligonucleotide Array Sequence Analysis/*trends&lt;/keyword&gt;&lt;keyword&gt;Sequence Analysis, DNA/*trends&lt;/keyword&gt;&lt;/keywords&gt;&lt;dates&gt;&lt;year&gt;2008&lt;/year&gt;&lt;pub-dates&gt;&lt;date&gt;Jan&lt;/date&gt;&lt;/pub-dates&gt;&lt;/dates&gt;&lt;isbn&gt;1548-7105 (Electronic)&amp;#xD;1548-7091 (Linking)&lt;/isbn&gt;&lt;accession-num&gt;18165802&lt;/accession-num&gt;&lt;work-type&gt;Research Support, Non-U.S. Gov&amp;apos;t&amp;#xD;Review&lt;/work-type&gt;&lt;urls&gt;&lt;related-urls&gt;&lt;url&gt;http://www.ncbi.nlm.nih.gov/pubmed/18165802&lt;/url&gt;&lt;/related-urls&gt;&lt;/urls&gt;&lt;electronic-resource-num&gt;10.1038/nmeth1156&lt;/electronic-resource-num&gt;&lt;language&gt;eng&lt;/language&gt;&lt;/record&gt;&lt;/Cite&gt;&lt;/EndNote&gt;</w:instrText>
      </w:r>
      <w:r w:rsidR="002C1C97">
        <w:fldChar w:fldCharType="separate"/>
      </w:r>
      <w:r w:rsidR="002F01FA">
        <w:rPr>
          <w:noProof/>
        </w:rPr>
        <w:t>[</w:t>
      </w:r>
      <w:hyperlink w:anchor="_ENREF_2" w:tooltip="Schuster, 2008 #235" w:history="1">
        <w:r w:rsidR="00933C36">
          <w:rPr>
            <w:noProof/>
          </w:rPr>
          <w:t>2</w:t>
        </w:r>
      </w:hyperlink>
      <w:r w:rsidR="002F01FA">
        <w:rPr>
          <w:noProof/>
        </w:rPr>
        <w:t>]</w:t>
      </w:r>
      <w:r w:rsidR="002C1C97">
        <w:fldChar w:fldCharType="end"/>
      </w:r>
      <w:r>
        <w:t xml:space="preserve">. A última década viu um decaimento exponencial do preço de sequenciamento </w:t>
      </w:r>
      <w:r w:rsidR="00574333">
        <w:t xml:space="preserve">(ANEXO A) </w:t>
      </w:r>
      <w:r>
        <w:t>que influenciou diretamente no crescimento exponencial da quantidade de genomas completos e parciais disponíveis e publicados</w:t>
      </w:r>
      <w:r w:rsidR="002C1C97">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 </w:instrText>
      </w:r>
      <w:r w:rsidR="002C1C97">
        <w:fldChar w:fldCharType="begin">
          <w:fldData xml:space="preserve">PEVuZE5vdGU+PENpdGU+PEF1dGhvcj5NYXJkaXM8L0F1dGhvcj48WWVhcj4yMDExPC9ZZWFyPjxS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</w:fldData>
        </w:fldChar>
      </w:r>
      <w:r w:rsidR="002F01FA">
        <w:instrText xml:space="preserve"> ADDIN EN.CITE.DATA </w:instrText>
      </w:r>
      <w:r w:rsidR="002C1C97">
        <w:fldChar w:fldCharType="end"/>
      </w:r>
      <w:r w:rsidR="002C1C97">
        <w:fldChar w:fldCharType="separate"/>
      </w:r>
      <w:r w:rsidR="002F01FA">
        <w:rPr>
          <w:noProof/>
        </w:rPr>
        <w:t>[</w:t>
      </w:r>
      <w:hyperlink w:anchor="_ENREF_2" w:tooltip="Schuster, 2008 #235" w:history="1">
        <w:r w:rsidR="00933C36">
          <w:rPr>
            <w:noProof/>
          </w:rPr>
          <w:t>2</w:t>
        </w:r>
      </w:hyperlink>
      <w:r w:rsidR="002F01FA">
        <w:rPr>
          <w:noProof/>
        </w:rPr>
        <w:t>,</w:t>
      </w:r>
      <w:hyperlink w:anchor="_ENREF_3" w:tooltip="Mardis, 2011 #236" w:history="1">
        <w:r w:rsidR="00933C36">
          <w:rPr>
            <w:noProof/>
          </w:rPr>
          <w:t>3</w:t>
        </w:r>
      </w:hyperlink>
      <w:r w:rsidR="002F01FA">
        <w:rPr>
          <w:noProof/>
        </w:rPr>
        <w:t>]</w:t>
      </w:r>
      <w:r w:rsidR="002C1C97">
        <w:fldChar w:fldCharType="end"/>
      </w:r>
      <w:r>
        <w:t>.</w:t>
      </w:r>
      <w:r w:rsidR="001F447E">
        <w:t xml:space="preserve"> TERMINAR (descrever técnicas)</w:t>
      </w:r>
    </w:p>
    <w:p w:rsidR="00D765C9" w:rsidRDefault="00D765C9" w:rsidP="00D765C9">
      <w:pPr>
        <w:pStyle w:val="Ttulo3"/>
      </w:pPr>
      <w:bookmarkStart w:id="5" w:name="_Toc426371678"/>
      <w:r>
        <w:t>Genomas completos e parciais</w:t>
      </w:r>
      <w:bookmarkEnd w:id="5"/>
    </w:p>
    <w:p w:rsidR="00B03693" w:rsidRPr="00A93B3B" w:rsidRDefault="00B03693" w:rsidP="00B03693">
      <w:r>
        <w:t xml:space="preserve">A proliferação destas novas técnicas gerou uma avalanche de projetos que buscam </w:t>
      </w:r>
      <w:r w:rsidR="00A93B3B">
        <w:t xml:space="preserve">a descrição inicial </w:t>
      </w:r>
      <w:r w:rsidR="00DD3516">
        <w:t>dos genomas</w:t>
      </w:r>
      <w:r w:rsidR="00167617">
        <w:t xml:space="preserve"> de </w:t>
      </w:r>
      <w:r w:rsidR="00A93B3B">
        <w:t>espécies modelo</w:t>
      </w:r>
      <w:r w:rsidR="00167617">
        <w:t xml:space="preserve"> e também,</w:t>
      </w:r>
      <w:r w:rsidR="00A93B3B">
        <w:t xml:space="preserve"> cada vez mais, de qualquer organismo de interesse. O sequenciamento completo de um genoma, ainda hoje, não é uma tarefa trivial, pois regiões altamente repetitivas são uma barreira para os </w:t>
      </w:r>
      <w:r w:rsidR="00DD3516">
        <w:t>algoritmos</w:t>
      </w:r>
      <w:r w:rsidR="00A93B3B">
        <w:t xml:space="preserve"> de montagem, já que as técnicas de NGS produzem sequências curtas</w:t>
      </w:r>
      <w:r w:rsidR="002C1C97">
        <w:fldChar w:fldCharType="begin"/>
      </w:r>
      <w:r w:rsidR="002F01FA">
        <w:instrText xml:space="preserve"> ADDIN EN.CITE &lt;EndNote&gt;&lt;Cite&gt;&lt;Author&gt;Koboldt&lt;/Author&gt;&lt;Year&gt;2010&lt;/Year&gt;&lt;RecNum&gt;234&lt;/RecNum&gt;&lt;DisplayText&gt;[4]&lt;/DisplayText&gt;&lt;record&gt;&lt;rec-number&gt;234&lt;/rec-number&gt;&lt;foreign-keys&gt;&lt;key app="EN" db-id="0v5ve0web5stsve0pag50fr9fesedfrdzd20"&gt;234&lt;/key&gt;&lt;/foreign-keys&gt;&lt;ref-type name="Journal Article"&gt;17&lt;/ref-type&gt;&lt;contributors&gt;&lt;authors&gt;&lt;author&gt;Koboldt, D. C.&lt;/author&gt;&lt;author&gt;Ding, L.&lt;/author&gt;&lt;author&gt;Mardis, E. R.&lt;/author&gt;&lt;author&gt;Wilson, R. K.&lt;/author&gt;&lt;/authors&gt;&lt;/contributors&gt;&lt;auth-address&gt;The Genome Center at Washington University, St. Louis, Missouri 63108, USA. dkoboldt@genome.wustl.edu&lt;/auth-address&gt;&lt;titles&gt;&lt;title&gt;Challenges of sequencing human genomes&lt;/title&gt;&lt;secondary-title&gt;Brief Bioinform&lt;/secondary-title&gt;&lt;alt-title&gt;Briefings in bioinformatics&lt;/alt-title&gt;&lt;/titles&gt;&lt;pages&gt;484-98&lt;/pages&gt;&lt;volume&gt;11&lt;/volume&gt;&lt;number&gt;5&lt;/number&gt;&lt;edition&gt;2010/06/04&lt;/edition&gt;&lt;keywords&gt;&lt;keyword&gt;Base Sequence&lt;/keyword&gt;&lt;keyword&gt;Genetic Variation&lt;/keyword&gt;&lt;keyword&gt;*Genome, Human&lt;/keyword&gt;&lt;keyword&gt;Humans&lt;/keyword&gt;&lt;keyword&gt;Neoplasms/genetics&lt;/keyword&gt;&lt;keyword&gt;Sequence Analysis, DNA/instrumentation/*methods&lt;/keyword&gt;&lt;keyword&gt;Software&lt;/keyword&gt;&lt;/keywords&gt;&lt;dates&gt;&lt;year&gt;2010&lt;/year&gt;&lt;pub-dates&gt;&lt;date&gt;Sep&lt;/date&gt;&lt;/pub-dates&gt;&lt;/dates&gt;&lt;isbn&gt;1477-4054 (Electronic)&amp;#xD;1467-5463 (Linking)&lt;/isbn&gt;&lt;accession-num&gt;20519329&lt;/accession-num&gt;&lt;work-type&gt;Research Support, N.I.H., Extramural&amp;#xD;Review&lt;/work-type&gt;&lt;urls&gt;&lt;related-urls&gt;&lt;url&gt;http://www.ncbi.nlm.nih.gov/pubmed/20519329&lt;/url&gt;&lt;/related-urls&gt;&lt;/urls&gt;&lt;custom2&gt;2980933&lt;/custom2&gt;&lt;electronic-resource-num&gt;10.1093/bib/bbq016&lt;/electronic-resource-num&gt;&lt;language&gt;eng&lt;/language&gt;&lt;/record&gt;&lt;/Cite&gt;&lt;/EndNote&gt;</w:instrText>
      </w:r>
      <w:r w:rsidR="002C1C97">
        <w:fldChar w:fldCharType="separate"/>
      </w:r>
      <w:r w:rsidR="002F01FA">
        <w:rPr>
          <w:noProof/>
        </w:rPr>
        <w:t>[</w:t>
      </w:r>
      <w:hyperlink w:anchor="_ENREF_4" w:tooltip="Koboldt, 2010 #234" w:history="1">
        <w:r w:rsidR="00933C36">
          <w:rPr>
            <w:noProof/>
          </w:rPr>
          <w:t>4</w:t>
        </w:r>
      </w:hyperlink>
      <w:r w:rsidR="002F01FA">
        <w:rPr>
          <w:noProof/>
        </w:rPr>
        <w:t>]</w:t>
      </w:r>
      <w:r w:rsidR="002C1C97">
        <w:fldChar w:fldCharType="end"/>
      </w:r>
      <w:r w:rsidR="00A93B3B">
        <w:t xml:space="preserve">. A anotação deste genoma, que envolve a anotação de regiões codificantes e regulatórias, é um processo contínuo e iterativo, novas versões de genomas modelo, como o do </w:t>
      </w:r>
      <w:r w:rsidR="00A93B3B" w:rsidRPr="00A93B3B">
        <w:rPr>
          <w:i/>
        </w:rPr>
        <w:t>Homo Sapiens</w:t>
      </w:r>
      <w:r w:rsidR="00A93B3B">
        <w:rPr>
          <w:i/>
        </w:rPr>
        <w:t>,</w:t>
      </w:r>
      <w:r w:rsidR="00A93B3B">
        <w:t xml:space="preserve"> são lançadas regularmente. Portanto, é muito comum que genomas sejam disponibilizados em estágios iniciais </w:t>
      </w:r>
      <w:r w:rsidR="001F447E">
        <w:t>de montagem e anotação, como genomas parciais.</w:t>
      </w:r>
    </w:p>
    <w:p w:rsidR="00D765C9" w:rsidRDefault="00D765C9" w:rsidP="00D765C9">
      <w:pPr>
        <w:pStyle w:val="Ttulo2"/>
      </w:pPr>
      <w:bookmarkStart w:id="6" w:name="_Toc426371679"/>
      <w:r>
        <w:t>Genômica Computacional</w:t>
      </w:r>
      <w:bookmarkEnd w:id="6"/>
    </w:p>
    <w:p w:rsidR="001F447E" w:rsidRPr="001F447E" w:rsidRDefault="001F447E" w:rsidP="001F447E">
      <w:r>
        <w:t>Da necessidade de explorar essa grande coleção de dados biológicos que se acumula, surgiu a genômica computacional. Esta área se concentra na criação e aplicação de ferramentas para análise, comparação e descrição de genes, genomas e sistemas.</w:t>
      </w:r>
    </w:p>
    <w:p w:rsidR="00D765C9" w:rsidRDefault="00D765C9" w:rsidP="00D765C9">
      <w:pPr>
        <w:pStyle w:val="Ttulo3"/>
      </w:pPr>
      <w:bookmarkStart w:id="7" w:name="_Toc426371680"/>
      <w:r>
        <w:lastRenderedPageBreak/>
        <w:t>Bancos de dados</w:t>
      </w:r>
      <w:bookmarkEnd w:id="7"/>
    </w:p>
    <w:p w:rsidR="001F447E" w:rsidRPr="001F447E" w:rsidRDefault="001F447E" w:rsidP="001F447E">
      <w:r>
        <w:t>Bancos de dados são a matéria-prima dos estudos computacionais em problemas que envolvem “</w:t>
      </w:r>
      <w:r w:rsidRPr="001F447E">
        <w:rPr>
          <w:i/>
        </w:rPr>
        <w:t>Big Data</w:t>
      </w:r>
      <w:r>
        <w:t xml:space="preserve">”. Na biologia computacional, os bancos de dados são gerados para </w:t>
      </w:r>
      <w:r w:rsidR="00DD3516">
        <w:t>organizar</w:t>
      </w:r>
      <w:r w:rsidR="0047300C">
        <w:t xml:space="preserve"> o conhecimento de modo que futuros estudos sejam facilitados. Estes bancos são disponibilizados na internet em grandes plataformas, como a do NCBI para genes</w:t>
      </w:r>
      <w:r w:rsidR="00DD3516">
        <w:t xml:space="preserve"> </w:t>
      </w:r>
      <w:r w:rsidR="002C1C97">
        <w:fldChar w:fldCharType="begin"/>
      </w:r>
      <w:r w:rsidR="002F01FA">
        <w:instrText xml:space="preserve"> ADDIN EN.CITE &lt;EndNote&gt;&lt;Cite&gt;&lt;Author&gt;Brown&lt;/Author&gt;&lt;Year&gt;2015&lt;/Year&gt;&lt;RecNum&gt;231&lt;/RecNum&gt;&lt;DisplayText&gt;[5]&lt;/DisplayText&gt;&lt;record&gt;&lt;rec-number&gt;231&lt;/rec-number&gt;&lt;foreign-keys&gt;&lt;key app="EN" db-id="0v5ve0web5stsve0pag50fr9fesedfrdzd20"&gt;231&lt;/key&gt;&lt;/foreign-keys&gt;&lt;ref-type name="Journal Article"&gt;17&lt;/ref-type&gt;&lt;contributors&gt;&lt;authors&gt;&lt;author&gt;Brown, G. R.&lt;/author&gt;&lt;author&gt;Hem, V.&lt;/author&gt;&lt;author&gt;Katz, K. S.&lt;/author&gt;&lt;author&gt;Ovetsky, M.&lt;/author&gt;&lt;author&gt;Wallin, C.&lt;/author&gt;&lt;author&gt;Ermolaeva, O.&lt;/author&gt;&lt;author&gt;Tolstoy, I.&lt;/author&gt;&lt;author&gt;Tatusova, T.&lt;/author&gt;&lt;author&gt;Pruitt, K. D.&lt;/author&gt;&lt;author&gt;Maglott, D. R.&lt;/author&gt;&lt;author&gt;Murphy, T. D.&lt;/author&gt;&lt;/authors&gt;&lt;/contributors&gt;&lt;auth-address&gt;National Center for Biotechnology Information, National Library of Medicine, National Institutes of Health, Bethesda, MD 20892-6510, USA.&amp;#xD;National Center for Biotechnology Information, National Library of Medicine, National Institutes of Health, Bethesda, MD 20892-6510, USA murphyte@ncbi.nlm.nih.gov.&lt;/auth-address&gt;&lt;titles&gt;&lt;title&gt;Gene: a gene-centered information resource at NCBI&lt;/title&gt;&lt;secondary-title&gt;Nucleic Acids Res&lt;/secondary-title&gt;&lt;alt-title&gt;Nucleic acids research&lt;/alt-title&gt;&lt;/titles&gt;&lt;pages&gt;D36-42&lt;/pages&gt;&lt;volume&gt;43&lt;/volume&gt;&lt;number&gt;Database issue&lt;/number&gt;&lt;edition&gt;2014/10/31&lt;/edition&gt;&lt;keywords&gt;&lt;keyword&gt;*Databases, Genetic&lt;/keyword&gt;&lt;keyword&gt;*Genes&lt;/keyword&gt;&lt;keyword&gt;Genetic Variation&lt;/keyword&gt;&lt;keyword&gt;Genomics&lt;/keyword&gt;&lt;keyword&gt;Internet&lt;/keyword&gt;&lt;keyword&gt;National Library of Medicine (U.S.)&lt;/keyword&gt;&lt;keyword&gt;Phenotype&lt;/keyword&gt;&lt;keyword&gt;United States&lt;/keyword&gt;&lt;/keywords&gt;&lt;dates&gt;&lt;year&gt;2015&lt;/year&gt;&lt;pub-dates&gt;&lt;date&gt;Jan&lt;/date&gt;&lt;/pub-dates&gt;&lt;/dates&gt;&lt;isbn&gt;1362-4962 (Electronic)&amp;#xD;0305-1048 (Linking)&lt;/isbn&gt;&lt;accession-num&gt;25355515&lt;/accession-num&gt;&lt;work-type&gt;Research Support, N.I.H., Intramural&lt;/work-type&gt;&lt;urls&gt;&lt;related-urls&gt;&lt;url&gt;http://www.ncbi.nlm.nih.gov/pubmed/25355515&lt;/url&gt;&lt;/related-urls&gt;&lt;/urls&gt;&lt;custom2&gt;4383897&lt;/custom2&gt;&lt;electronic-resource-num&gt;10.1093/nar/gku1055&lt;/electronic-resource-num&gt;&lt;language&gt;eng&lt;/language&gt;&lt;/record&gt;&lt;/Cite&gt;&lt;/EndNote&gt;</w:instrText>
      </w:r>
      <w:r w:rsidR="002C1C97">
        <w:fldChar w:fldCharType="separate"/>
      </w:r>
      <w:r w:rsidR="002F01FA">
        <w:rPr>
          <w:noProof/>
        </w:rPr>
        <w:t>[</w:t>
      </w:r>
      <w:hyperlink w:anchor="_ENREF_5" w:tooltip="Brown, 2015 #231" w:history="1">
        <w:r w:rsidR="00933C36">
          <w:rPr>
            <w:noProof/>
          </w:rPr>
          <w:t>5</w:t>
        </w:r>
      </w:hyperlink>
      <w:r w:rsidR="002F01FA">
        <w:rPr>
          <w:noProof/>
        </w:rPr>
        <w:t>]</w:t>
      </w:r>
      <w:r w:rsidR="002C1C97">
        <w:fldChar w:fldCharType="end"/>
      </w:r>
      <w:r w:rsidR="0047300C">
        <w:t>, taxonomias</w:t>
      </w:r>
      <w:r w:rsidR="002C1C97">
        <w:fldChar w:fldCharType="begin"/>
      </w:r>
      <w:r w:rsidR="002F01FA">
        <w:instrText xml:space="preserve"> ADDIN EN.CITE &lt;EndNote&gt;&lt;Cite&gt;&lt;Author&gt;Federhen&lt;/Author&gt;&lt;Year&gt;2012&lt;/Year&gt;&lt;RecNum&gt;227&lt;/RecNum&gt;&lt;DisplayText&gt;[6]&lt;/DisplayText&gt;&lt;record&gt;&lt;rec-number&gt;227&lt;/rec-number&gt;&lt;foreign-keys&gt;&lt;key app="EN" db-id="0v5ve0web5stsve0pag50fr9fesedfrdzd20"&gt;227&lt;/key&gt;&lt;/foreign-keys&gt;&lt;ref-type name="Journal Article"&gt;17&lt;/ref-type&gt;&lt;contributors&gt;&lt;authors&gt;&lt;author&gt;Federhen, S.&lt;/author&gt;&lt;/authors&gt;&lt;/contributors&gt;&lt;auth-address&gt;National Center for Biotechnology Information, National Library of Medicine, National Institutes of Health, Bethesda, MD 20894, USA. federhen@ncbi.nlm.nih.gov&lt;/auth-address&gt;&lt;titles&gt;&lt;title&gt;The NCBI Taxonomy database&lt;/title&gt;&lt;secondary-title&gt;Nucleic Acids Res&lt;/secondary-title&gt;&lt;alt-title&gt;Nucleic acids research&lt;/alt-title&gt;&lt;/titles&gt;&lt;pages&gt;D136-43&lt;/pages&gt;&lt;volume&gt;40&lt;/volume&gt;&lt;number&gt;Database issue&lt;/number&gt;&lt;edition&gt;2011/12/06&lt;/edition&gt;&lt;keywords&gt;&lt;keyword&gt;*Databases, Genetic&lt;/keyword&gt;&lt;keyword&gt;*Phylogeny&lt;/keyword&gt;&lt;keyword&gt;Terminology as Topic&lt;/keyword&gt;&lt;/keywords&gt;&lt;dates&gt;&lt;year&gt;2012&lt;/year&gt;&lt;pub-dates&gt;&lt;date&gt;Jan&lt;/date&gt;&lt;/pub-dates&gt;&lt;/dates&gt;&lt;isbn&gt;1362-4962 (Electronic)&amp;#xD;0305-1048 (Linking)&lt;/isbn&gt;&lt;accession-num&gt;22139910&lt;/accession-num&gt;&lt;work-type&gt;Research Support, N.I.H., Intramural&lt;/work-type&gt;&lt;urls&gt;&lt;related-urls&gt;&lt;url&gt;http://www.ncbi.nlm.nih.gov/pubmed/22139910&lt;/url&gt;&lt;/related-urls&gt;&lt;/urls&gt;&lt;custom2&gt;3245000&lt;/custom2&gt;&lt;electronic-resource-num&gt;10.1093/nar/gkr1178&lt;/electronic-resource-num&gt;&lt;language&gt;eng&lt;/language&gt;&lt;/record&gt;&lt;/Cite&gt;&lt;/EndNote&gt;</w:instrText>
      </w:r>
      <w:r w:rsidR="002C1C97">
        <w:fldChar w:fldCharType="separate"/>
      </w:r>
      <w:r w:rsidR="002F01FA">
        <w:rPr>
          <w:noProof/>
        </w:rPr>
        <w:t>[</w:t>
      </w:r>
      <w:hyperlink w:anchor="_ENREF_6" w:tooltip="Federhen, 2012 #227" w:history="1">
        <w:r w:rsidR="00933C36">
          <w:rPr>
            <w:noProof/>
          </w:rPr>
          <w:t>6</w:t>
        </w:r>
      </w:hyperlink>
      <w:r w:rsidR="002F01FA">
        <w:rPr>
          <w:noProof/>
        </w:rPr>
        <w:t>]</w:t>
      </w:r>
      <w:r w:rsidR="002C1C97">
        <w:fldChar w:fldCharType="end"/>
      </w:r>
      <w:r w:rsidR="0047300C">
        <w:t>, proteínas</w:t>
      </w:r>
      <w:r w:rsidR="00167617">
        <w:t xml:space="preserve"> </w:t>
      </w:r>
      <w:r w:rsidR="002C1C97">
        <w:fldChar w:fldCharType="begin"/>
      </w:r>
      <w:r w:rsidR="002F01FA">
        <w:instrText xml:space="preserve"> ADDIN EN.CITE &lt;EndNote&gt;&lt;Cite&gt;&lt;Author&gt;Pruitt&lt;/Author&gt;&lt;Year&gt;2012&lt;/Year&gt;&lt;RecNum&gt;230&lt;/RecNum&gt;&lt;DisplayText&gt;[7]&lt;/DisplayText&gt;&lt;record&gt;&lt;rec-number&gt;230&lt;/rec-number&gt;&lt;foreign-keys&gt;&lt;key app="EN" db-id="0v5ve0web5stsve0pag50fr9fesedfrdzd20"&gt;230&lt;/key&gt;&lt;/foreign-keys&gt;&lt;ref-type name="Journal Article"&gt;17&lt;/ref-type&gt;&lt;contributors&gt;&lt;authors&gt;&lt;author&gt;Pruitt, K. D.&lt;/author&gt;&lt;author&gt;Tatusova, T.&lt;/author&gt;&lt;author&gt;Brown, G. R.&lt;/author&gt;&lt;author&gt;Maglott, D. R.&lt;/author&gt;&lt;/authors&gt;&lt;/contributors&gt;&lt;auth-address&gt;National Center for Biotechnology Information, National Library of Medicine, National Institutes of Health, Building 38A, 8600 Rockville Pike, Bethesda, MD 20894, USA. pruitt@ncbi.nlm.nih.gov&lt;/auth-address&gt;&lt;titles&gt;&lt;title&gt;NCBI Reference Sequences (RefSeq): current status, new features and genome annotation policy&lt;/title&gt;&lt;secondary-title&gt;Nucleic Acids Res&lt;/secondary-title&gt;&lt;alt-title&gt;Nucleic acids research&lt;/alt-title&gt;&lt;/titles&gt;&lt;pages&gt;D130-5&lt;/pages&gt;&lt;volume&gt;40&lt;/volume&gt;&lt;number&gt;Database issue&lt;/number&gt;&lt;edition&gt;2011/11/29&lt;/edition&gt;&lt;keywords&gt;&lt;keyword&gt;*Databases, Genetic&lt;/keyword&gt;&lt;keyword&gt;Genomics/standards&lt;/keyword&gt;&lt;keyword&gt;Humans&lt;/keyword&gt;&lt;keyword&gt;*Molecular Sequence Annotation&lt;/keyword&gt;&lt;keyword&gt;Reference Standards&lt;/keyword&gt;&lt;keyword&gt;Sequence Analysis/*standards&lt;/keyword&gt;&lt;keyword&gt;Sequence Analysis, DNA/standards&lt;/keyword&gt;&lt;keyword&gt;Sequence Analysis, Protein/standards&lt;/keyword&gt;&lt;keyword&gt;Sequence Analysis, RNA/standards&lt;/keyword&gt;&lt;/keywords&gt;&lt;dates&gt;&lt;year&gt;2012&lt;/year&gt;&lt;pub-dates&gt;&lt;date&gt;Jan&lt;/date&gt;&lt;/pub-dates&gt;&lt;/dates&gt;&lt;isbn&gt;1362-4962 (Electronic)&amp;#xD;0305-1048 (Linking)&lt;/isbn&gt;&lt;accession-num&gt;22121212&lt;/accession-num&gt;&lt;work-type&gt;Research Support, N.I.H., Intramural&lt;/work-type&gt;&lt;urls&gt;&lt;related-urls&gt;&lt;url&gt;http://www.ncbi.nlm.nih.gov/pubmed/22121212&lt;/url&gt;&lt;/related-urls&gt;&lt;/urls&gt;&lt;custom2&gt;3245008&lt;/custom2&gt;&lt;electronic-resource-num&gt;10.1093/nar/gkr1079&lt;/electronic-resource-num&gt;&lt;language&gt;eng&lt;/language&gt;&lt;/record&gt;&lt;/Cite&gt;&lt;/EndNote&gt;</w:instrText>
      </w:r>
      <w:r w:rsidR="002C1C97">
        <w:fldChar w:fldCharType="separate"/>
      </w:r>
      <w:r w:rsidR="002F01FA">
        <w:rPr>
          <w:noProof/>
        </w:rPr>
        <w:t>[</w:t>
      </w:r>
      <w:hyperlink w:anchor="_ENREF_7" w:tooltip="Pruitt, 2012 #230" w:history="1">
        <w:r w:rsidR="00933C36">
          <w:rPr>
            <w:noProof/>
          </w:rPr>
          <w:t>7</w:t>
        </w:r>
      </w:hyperlink>
      <w:r w:rsidR="002F01FA">
        <w:rPr>
          <w:noProof/>
        </w:rPr>
        <w:t>]</w:t>
      </w:r>
      <w:r w:rsidR="002C1C97">
        <w:fldChar w:fldCharType="end"/>
      </w:r>
      <w:r w:rsidR="0047300C">
        <w:t>, ou o ENSEMBL</w:t>
      </w:r>
      <w:r w:rsidR="002C1C97">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 </w:instrText>
      </w:r>
      <w:r w:rsidR="002C1C97">
        <w:fldChar w:fldCharType="begin">
          <w:fldData xml:space="preserve">PEVuZE5vdGU+PENpdGU+PEF1dGhvcj5GbGljZWs8L0F1dGhvcj48WWVhcj4yMDE0PC9ZZWFyPjxS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</w:fldData>
        </w:fldChar>
      </w:r>
      <w:r w:rsidR="002F01FA">
        <w:instrText xml:space="preserve"> ADDIN EN.CITE.DATA </w:instrText>
      </w:r>
      <w:r w:rsidR="002C1C97">
        <w:fldChar w:fldCharType="end"/>
      </w:r>
      <w:r w:rsidR="002C1C97">
        <w:fldChar w:fldCharType="separate"/>
      </w:r>
      <w:r w:rsidR="002F01FA">
        <w:rPr>
          <w:noProof/>
        </w:rPr>
        <w:t>[</w:t>
      </w:r>
      <w:hyperlink w:anchor="_ENREF_8" w:tooltip="Flicek, 2014 #233" w:history="1">
        <w:r w:rsidR="00933C36">
          <w:rPr>
            <w:noProof/>
          </w:rPr>
          <w:t>8</w:t>
        </w:r>
      </w:hyperlink>
      <w:r w:rsidR="002F01FA">
        <w:rPr>
          <w:noProof/>
        </w:rPr>
        <w:t>]</w:t>
      </w:r>
      <w:r w:rsidR="002C1C97">
        <w:fldChar w:fldCharType="end"/>
      </w:r>
      <w:r w:rsidR="0047300C">
        <w:t>, um banco de dados de genomas completos para organismos modelo.</w:t>
      </w:r>
    </w:p>
    <w:p w:rsidR="00D765C9" w:rsidRDefault="00D765C9" w:rsidP="00D765C9">
      <w:pPr>
        <w:pStyle w:val="Ttulo3"/>
      </w:pPr>
      <w:bookmarkStart w:id="8" w:name="_Toc426371681"/>
      <w:r>
        <w:t>Softwares para análise de dados</w:t>
      </w:r>
      <w:bookmarkEnd w:id="8"/>
    </w:p>
    <w:p w:rsidR="0047300C" w:rsidRPr="0047300C" w:rsidRDefault="0047300C" w:rsidP="0047300C"/>
    <w:p w:rsidR="00D765C9" w:rsidRDefault="00D765C9" w:rsidP="00D765C9">
      <w:pPr>
        <w:pStyle w:val="Ttulo2"/>
      </w:pPr>
      <w:bookmarkStart w:id="9" w:name="_Toc426371682"/>
      <w:r>
        <w:t>Genética de População</w:t>
      </w:r>
      <w:bookmarkEnd w:id="9"/>
    </w:p>
    <w:p w:rsidR="00C2433E" w:rsidRPr="00C2433E" w:rsidRDefault="00C2433E" w:rsidP="00C2433E">
      <w:r>
        <w:t>Para entender a dinâmica da evolução, migração e a história de diversos indivíduos de uma mesma espécie, é preciso observá-los no nível molecular. As pistas de eventos passados podem ser observadas no DNA, sendo esta muitas vezes a única maneira de reconstruir os passos das populações e entender as pressões seletivas atuantes.</w:t>
      </w:r>
    </w:p>
    <w:p w:rsidR="00D765C9" w:rsidRDefault="00D765C9" w:rsidP="00D765C9">
      <w:pPr>
        <w:pStyle w:val="Ttulo3"/>
      </w:pPr>
      <w:bookmarkStart w:id="10" w:name="_Toc426371683"/>
      <w:r>
        <w:t>Parâmetros de interesse para estudo</w:t>
      </w:r>
      <w:bookmarkEnd w:id="10"/>
    </w:p>
    <w:p w:rsidR="00726A2C" w:rsidRPr="00726A2C" w:rsidRDefault="00726A2C" w:rsidP="00726A2C">
      <w:r>
        <w:t xml:space="preserve">Quando </w:t>
      </w:r>
    </w:p>
    <w:p w:rsidR="00D765C9" w:rsidRDefault="00D765C9" w:rsidP="00D765C9">
      <w:pPr>
        <w:pStyle w:val="Ttulo4"/>
      </w:pPr>
      <w:r>
        <w:t xml:space="preserve">Estimativa de tempo de divergência </w:t>
      </w:r>
    </w:p>
    <w:p w:rsidR="00D765C9" w:rsidRPr="00B648B3" w:rsidRDefault="00D765C9" w:rsidP="00D765C9">
      <w:pPr>
        <w:pStyle w:val="Ttulo4"/>
      </w:pPr>
      <w:r>
        <w:t>Estimativas de população efetiva</w:t>
      </w:r>
    </w:p>
    <w:p w:rsidR="00D765C9" w:rsidRPr="00D31D05" w:rsidRDefault="00D765C9" w:rsidP="00D765C9">
      <w:pPr>
        <w:pStyle w:val="Ttulo3"/>
      </w:pPr>
      <w:bookmarkStart w:id="11" w:name="_Toc426371684"/>
      <w:r>
        <w:t xml:space="preserve">O modelo dos </w:t>
      </w:r>
      <w:r w:rsidRPr="00B648B3">
        <w:rPr>
          <w:i/>
        </w:rPr>
        <w:t>Hominidae</w:t>
      </w:r>
      <w:r>
        <w:t xml:space="preserve"> na genética de população</w:t>
      </w:r>
      <w:bookmarkEnd w:id="11"/>
    </w:p>
    <w:p w:rsidR="00B648B3" w:rsidRDefault="00B648B3" w:rsidP="00B648B3">
      <w:pPr>
        <w:pStyle w:val="Ttulo2"/>
      </w:pPr>
      <w:bookmarkStart w:id="12" w:name="_Toc426371685"/>
      <w:r>
        <w:t xml:space="preserve">Marcadores </w:t>
      </w:r>
      <w:r w:rsidR="00D31D05">
        <w:t>genéticos</w:t>
      </w:r>
      <w:bookmarkEnd w:id="12"/>
    </w:p>
    <w:p w:rsidR="00EF46A3" w:rsidRPr="00A0731E" w:rsidRDefault="00D31D05" w:rsidP="00EF46A3">
      <w:r>
        <w:t xml:space="preserve">Marcadores genéticos são sequências de DNA </w:t>
      </w:r>
      <w:r w:rsidR="009B01DC">
        <w:t>que, por apresentarem variações, podem ser usadas para</w:t>
      </w:r>
      <w:r>
        <w:t xml:space="preserve"> diferenciar organismos ou </w:t>
      </w:r>
      <w:r w:rsidR="00167617">
        <w:t xml:space="preserve">espécies. </w:t>
      </w:r>
      <w:r w:rsidR="00852318">
        <w:t xml:space="preserve">O primeiro marcador genético a ser desenvolvido, 30 anos atrás, se aproveitava de variações nos sítios alvo de enzimas de restrição para criar </w:t>
      </w:r>
      <w:r w:rsidR="00852318">
        <w:rPr>
          <w:i/>
        </w:rPr>
        <w:t>fingerprints</w:t>
      </w:r>
      <w:r w:rsidR="00852318">
        <w:t xml:space="preserve"> genéticos e sã</w:t>
      </w:r>
      <w:r w:rsidR="00167617">
        <w:t>o usados até hoje na ciência forense</w:t>
      </w:r>
      <w:r w:rsidR="00852318">
        <w:t xml:space="preserve"> e </w:t>
      </w:r>
      <w:r w:rsidR="00167617">
        <w:t>em testes d</w:t>
      </w:r>
      <w:r w:rsidR="00852318">
        <w:t xml:space="preserve">e paternidade </w:t>
      </w:r>
      <w:r w:rsidR="002C1C97">
        <w:fldChar w:fldCharType="begin"/>
      </w:r>
      <w:r w:rsidR="002F01FA">
        <w:instrText xml:space="preserve"> ADDIN EN.CITE &lt;EndNote&gt;&lt;Cite&gt;&lt;Author&gt;Jeffreys&lt;/Author&gt;&lt;Year&gt;1985&lt;/Year&gt;&lt;RecNum&gt;200&lt;/RecNum&gt;&lt;DisplayText&gt;[9]&lt;/DisplayText&gt;&lt;record&gt;&lt;rec-number&gt;200&lt;/rec-number&gt;&lt;foreign-keys&gt;&lt;key app="EN" db-id="0v5ve0web5stsve0pag50fr9fesedfrdzd20"&gt;200&lt;/key&gt;&lt;/foreign-keys&gt;&lt;ref-type name="Journal Article"&gt;17&lt;/ref-type&gt;&lt;contributors&gt;&lt;authors&gt;&lt;author&gt;Jeffreys, A. J.&lt;/author&gt;&lt;author&gt;Wilson, V.&lt;/author&gt;&lt;author&gt;Thein, S. L.&lt;/author&gt;&lt;/authors&gt;&lt;/contributors&gt;&lt;titles&gt;&lt;title&gt;Hypervariable &amp;apos;minisatellite&amp;apos; regions in human DNA&lt;/title&gt;&lt;secondary-title&gt;Nature&lt;/secondary-title&gt;&lt;alt-title&gt;Nature&lt;/alt-title&gt;&lt;/titles&gt;&lt;pages&gt;67-73&lt;/pages&gt;&lt;volume&gt;314&lt;/volume&gt;&lt;number&gt;6006&lt;/number&gt;&lt;edition&gt;1985/03/07&lt;/edition&gt;&lt;keywords&gt;&lt;keyword&gt;Alleles&lt;/keyword&gt;&lt;keyword&gt;Base Sequence&lt;/keyword&gt;&lt;keyword&gt;DNA, Satellite/*genetics&lt;/keyword&gt;&lt;keyword&gt;Genetic Engineering&lt;/keyword&gt;&lt;keyword&gt;Genetic Variation&lt;/keyword&gt;&lt;keyword&gt;Heterozygote&lt;/keyword&gt;&lt;keyword&gt;Humans&lt;/keyword&gt;&lt;keyword&gt;Mutation&lt;/keyword&gt;&lt;keyword&gt;Nucleic Acid Hybridization&lt;/keyword&gt;&lt;keyword&gt;Pedigree&lt;/keyword&gt;&lt;keyword&gt;*Polymorphism, Genetic&lt;/keyword&gt;&lt;keyword&gt;Recombination, Genetic&lt;/keyword&gt;&lt;keyword&gt;*Repetitive Sequences, Nucleic Acid&lt;/keyword&gt;&lt;/keywords&gt;&lt;dates&gt;&lt;year&gt;1985&lt;/year&gt;&lt;pub-dates&gt;&lt;date&gt;Mar 7-13&lt;/date&gt;&lt;/pub-dates&gt;&lt;/dates&gt;&lt;isbn&gt;0028-0836 (Print)&amp;#xD;0028-0836 (Linking)&lt;/isbn&gt;&lt;accession-num&gt;3856104&lt;/accession-num&gt;&lt;work-type&gt;Research Support, Non-U.S. Gov&amp;apos;t&lt;/work-type&gt;&lt;urls&gt;&lt;related-urls&gt;&lt;url&gt;http://www.ncbi.nlm.nih.gov/pubmed/3856104&lt;/url&gt;&lt;/related-urls&gt;&lt;/urls&gt;&lt;language&gt;eng&lt;/language&gt;&lt;/record&gt;&lt;/Cite&gt;&lt;/EndNote&gt;</w:instrText>
      </w:r>
      <w:r w:rsidR="002C1C97">
        <w:fldChar w:fldCharType="separate"/>
      </w:r>
      <w:r w:rsidR="002F01FA">
        <w:rPr>
          <w:noProof/>
        </w:rPr>
        <w:t>[</w:t>
      </w:r>
      <w:hyperlink w:anchor="_ENREF_9" w:tooltip="Jeffreys, 1985 #200" w:history="1">
        <w:r w:rsidR="00933C36">
          <w:rPr>
            <w:noProof/>
          </w:rPr>
          <w:t>9</w:t>
        </w:r>
      </w:hyperlink>
      <w:r w:rsidR="002F01FA">
        <w:rPr>
          <w:noProof/>
        </w:rPr>
        <w:t>]</w:t>
      </w:r>
      <w:r w:rsidR="002C1C97">
        <w:fldChar w:fldCharType="end"/>
      </w:r>
      <w:r w:rsidR="00167617">
        <w:t>.</w:t>
      </w:r>
      <w:r w:rsidR="000D6A7C">
        <w:t xml:space="preserve"> </w:t>
      </w:r>
      <w:r w:rsidR="00167617">
        <w:t>Avanços nas técnicas de seque</w:t>
      </w:r>
      <w:r w:rsidR="00852318">
        <w:t>nciamento nos últimos 30 anos permitiram o desenvolvimento de div</w:t>
      </w:r>
      <w:r w:rsidR="00B2524D">
        <w:t>ersos novos marcadores genéticos</w:t>
      </w:r>
      <w:r w:rsidR="002C6629">
        <w:t>, como</w:t>
      </w:r>
      <w:r w:rsidR="00B2524D">
        <w:t xml:space="preserve"> </w:t>
      </w:r>
      <w:r w:rsidR="00B2524D">
        <w:lastRenderedPageBreak/>
        <w:t xml:space="preserve">microssatélites, polimorfismos de nucleotídeo único (SNP, </w:t>
      </w:r>
      <w:r w:rsidR="00B2524D">
        <w:rPr>
          <w:i/>
        </w:rPr>
        <w:t>single nucleotide polymorphism</w:t>
      </w:r>
      <w:r w:rsidR="00B2524D">
        <w:t xml:space="preserve">) e os locos anônimos (AL, </w:t>
      </w:r>
      <w:r w:rsidR="00B2524D" w:rsidRPr="00B2524D">
        <w:rPr>
          <w:i/>
        </w:rPr>
        <w:t>anonymous loci</w:t>
      </w:r>
      <w:r w:rsidR="00B2524D">
        <w:t xml:space="preserve">). </w:t>
      </w:r>
    </w:p>
    <w:p w:rsidR="00B648B3" w:rsidRDefault="00B648B3" w:rsidP="00B648B3">
      <w:pPr>
        <w:pStyle w:val="Ttulo3"/>
      </w:pPr>
      <w:bookmarkStart w:id="13" w:name="_Toc426371686"/>
      <w:r>
        <w:t xml:space="preserve">Utilidade dos marcadores </w:t>
      </w:r>
      <w:r w:rsidR="00B2524D">
        <w:t>genéticos</w:t>
      </w:r>
      <w:bookmarkEnd w:id="13"/>
    </w:p>
    <w:p w:rsidR="00B2524D" w:rsidRPr="00B2524D" w:rsidRDefault="00B2524D" w:rsidP="00B2524D">
      <w:r>
        <w:t>Os marcadores genéticos são ferramentas versáteis, sendo úteis em campos como a ciência forense, teste</w:t>
      </w:r>
      <w:r w:rsidR="00931C05">
        <w:t>s</w:t>
      </w:r>
      <w:r>
        <w:t xml:space="preserve"> de paternidade, </w:t>
      </w:r>
      <w:r w:rsidR="00931C05">
        <w:t xml:space="preserve">medicina personalizada e diagnóstica, </w:t>
      </w:r>
      <w:r>
        <w:t>genética de população, filogenia</w:t>
      </w:r>
      <w:r w:rsidR="00931C05">
        <w:t xml:space="preserve"> e agropecuária, entre outros.</w:t>
      </w:r>
    </w:p>
    <w:p w:rsidR="00B648B3" w:rsidRDefault="00B648B3" w:rsidP="00B648B3">
      <w:pPr>
        <w:pStyle w:val="Ttulo3"/>
      </w:pPr>
      <w:bookmarkStart w:id="14" w:name="_Toc426371687"/>
      <w:r>
        <w:t>Microssatélites</w:t>
      </w:r>
      <w:bookmarkEnd w:id="14"/>
    </w:p>
    <w:p w:rsidR="00931C05" w:rsidRPr="00931C05" w:rsidRDefault="00931C05" w:rsidP="00931C05">
      <w:r>
        <w:t xml:space="preserve">Um dos marcadores </w:t>
      </w:r>
      <w:r w:rsidRPr="00931C05">
        <w:t>gen</w:t>
      </w:r>
      <w:r>
        <w:t xml:space="preserve">éticos mais usados </w:t>
      </w:r>
      <w:r w:rsidR="00165E1D">
        <w:t>são os</w:t>
      </w:r>
      <w:r w:rsidR="00167617">
        <w:t xml:space="preserve"> </w:t>
      </w:r>
      <w:r w:rsidR="00165E1D">
        <w:t>m</w:t>
      </w:r>
      <w:r w:rsidRPr="00931C05">
        <w:t>icrossatélites</w:t>
      </w:r>
    </w:p>
    <w:p w:rsidR="00B648B3" w:rsidRDefault="00B648B3" w:rsidP="00B648B3">
      <w:pPr>
        <w:pStyle w:val="Ttulo3"/>
      </w:pPr>
      <w:bookmarkStart w:id="15" w:name="_Toc426371688"/>
      <w:r>
        <w:t>SNPs</w:t>
      </w:r>
      <w:bookmarkEnd w:id="15"/>
    </w:p>
    <w:p w:rsidR="00165E1D" w:rsidRPr="00165E1D" w:rsidRDefault="00165E1D" w:rsidP="00165E1D">
      <w:r>
        <w:t>Outra classe de marcadores genéticos, os polimorfismos de nucleotídeos únicos (SNPs) sã</w:t>
      </w:r>
      <w:r w:rsidR="00B3097E">
        <w:t xml:space="preserve">o variações de uma única base. </w:t>
      </w:r>
    </w:p>
    <w:p w:rsidR="00B648B3" w:rsidRDefault="00B648B3" w:rsidP="00B648B3">
      <w:pPr>
        <w:pStyle w:val="Ttulo3"/>
      </w:pPr>
      <w:bookmarkStart w:id="16" w:name="_Toc426371689"/>
      <w:r>
        <w:t>Locos Anônimos</w:t>
      </w:r>
      <w:bookmarkEnd w:id="16"/>
    </w:p>
    <w:p w:rsidR="00165E1D" w:rsidRDefault="00165E1D" w:rsidP="00165E1D">
      <w:r>
        <w:t xml:space="preserve">Locos anônimos (ALs), os marcadores de interesse neste trabalho, são regiões não codificantes com </w:t>
      </w:r>
      <w:r w:rsidR="00167617">
        <w:t>características</w:t>
      </w:r>
      <w:r>
        <w:t xml:space="preserve"> ideais para estudos de genética de população e filogenia. Essas </w:t>
      </w:r>
      <w:r w:rsidR="00167617">
        <w:t>características</w:t>
      </w:r>
      <w:r>
        <w:t xml:space="preserve"> são:</w:t>
      </w:r>
    </w:p>
    <w:p w:rsidR="00165E1D" w:rsidRDefault="00165E1D" w:rsidP="00165E1D">
      <w:pPr>
        <w:pStyle w:val="PargrafodaLista"/>
        <w:numPr>
          <w:ilvl w:val="0"/>
          <w:numId w:val="4"/>
        </w:numPr>
      </w:pPr>
      <w:r>
        <w:t xml:space="preserve">Cópia única no </w:t>
      </w:r>
      <w:r w:rsidR="00167617">
        <w:t>genoma</w:t>
      </w:r>
      <w:r>
        <w:t>;</w:t>
      </w:r>
    </w:p>
    <w:p w:rsidR="00165E1D" w:rsidRDefault="00165E1D" w:rsidP="00165E1D">
      <w:pPr>
        <w:pStyle w:val="PargrafodaLista"/>
        <w:numPr>
          <w:ilvl w:val="0"/>
          <w:numId w:val="4"/>
        </w:numPr>
      </w:pPr>
      <w:r>
        <w:t>Sob seleção neutra;</w:t>
      </w:r>
    </w:p>
    <w:p w:rsidR="00165E1D" w:rsidRDefault="00165E1D" w:rsidP="000477A3">
      <w:pPr>
        <w:pStyle w:val="PargrafodaLista"/>
        <w:numPr>
          <w:ilvl w:val="0"/>
          <w:numId w:val="4"/>
        </w:numPr>
      </w:pPr>
      <w:r>
        <w:t>Segregação independente.</w:t>
      </w:r>
    </w:p>
    <w:p w:rsidR="00D765C9" w:rsidRDefault="00AF4231" w:rsidP="00B3097E">
      <w:r>
        <w:t>As t</w:t>
      </w:r>
      <w:r w:rsidR="00B3097E">
        <w:t>écnicas mais comumente usadas</w:t>
      </w:r>
      <w:r>
        <w:t xml:space="preserve"> para descrição de ALs são baseadas na amplificação por PCR e sequenciamento de regiões aleat</w:t>
      </w:r>
      <w:r w:rsidR="00B3097E">
        <w:t xml:space="preserve">órias do genoma e, portanto, produzem marcadores que possivelmente estão associados </w:t>
      </w:r>
      <w:r w:rsidR="00167617">
        <w:t>a</w:t>
      </w:r>
      <w:r w:rsidR="00B3097E">
        <w:t xml:space="preserve"> genes. Considerando que aproximadamente 90%</w:t>
      </w:r>
      <w:r w:rsidR="002F01FA">
        <w:t xml:space="preserve"> - 95%</w:t>
      </w:r>
      <w:r w:rsidR="00B3097E">
        <w:t xml:space="preserve"> do genoma </w:t>
      </w:r>
      <w:r w:rsidR="002F01FA">
        <w:t xml:space="preserve">humano </w:t>
      </w:r>
      <w:r w:rsidR="00724E96">
        <w:t xml:space="preserve">é não codificante </w:t>
      </w:r>
      <w:r w:rsidR="002C1C97">
        <w:fldChar w:fldCharType="begin"/>
      </w:r>
      <w:r w:rsidR="002F01FA">
        <w:instrText xml:space="preserve"> ADDIN EN.CITE &lt;EndNote&gt;&lt;Cite&gt;&lt;Author&gt;Rands&lt;/Author&gt;&lt;Year&gt;2014&lt;/Year&gt;&lt;RecNum&gt;237&lt;/RecNum&gt;&lt;DisplayText&gt;[10]&lt;/DisplayText&gt;&lt;record&gt;&lt;rec-number&gt;237&lt;/rec-number&gt;&lt;foreign-keys&gt;&lt;key app="EN" db-id="0v5ve0web5stsve0pag50fr9fesedfrdzd20"&gt;237&lt;/key&gt;&lt;/foreign-keys&gt;&lt;ref-type name="Journal Article"&gt;17&lt;/ref-type&gt;&lt;contributors&gt;&lt;authors&gt;&lt;author&gt;Rands, C. M.&lt;/author&gt;&lt;author&gt;Meader, S.&lt;/author&gt;&lt;author&gt;Ponting, C. P.&lt;/author&gt;&lt;author&gt;Lunter, G.&lt;/author&gt;&lt;/authors&gt;&lt;/contributors&gt;&lt;auth-address&gt;MRC Functional Genomics Unit, Department of Physiology, Anatomy, and Genetics, University of Oxford, Oxford, United Kingdom.&amp;#xD;Wellcome Trust Centre for Human Genetics, University of Oxford, Oxford, United Kingdom.&lt;/auth-address&gt;&lt;titles&gt;&lt;title&gt;8.2% of the Human genome is constrained: variation in rates of turnover across functional element classes in the human lineage&lt;/title&gt;&lt;secondary-title&gt;PLoS Genet&lt;/secondary-title&gt;&lt;alt-title&gt;PLoS genetics&lt;/alt-title&gt;&lt;/titles&gt;&lt;pages&gt;e1004525&lt;/pages&gt;&lt;volume&gt;10&lt;/volume&gt;&lt;number&gt;7&lt;/number&gt;&lt;edition&gt;2014/07/25&lt;/edition&gt;&lt;keywords&gt;&lt;keyword&gt;Animals&lt;/keyword&gt;&lt;keyword&gt;Base Sequence&lt;/keyword&gt;&lt;keyword&gt;Conserved Sequence/*genetics&lt;/keyword&gt;&lt;keyword&gt;*Evolution, Molecular&lt;/keyword&gt;&lt;keyword&gt;*Genome, Human&lt;/keyword&gt;&lt;keyword&gt;Hominidae&lt;/keyword&gt;&lt;keyword&gt;Humans&lt;/keyword&gt;&lt;keyword&gt;Mice&lt;/keyword&gt;&lt;keyword&gt;Open Reading Frames&lt;/keyword&gt;&lt;keyword&gt;Sequence Alignment&lt;/keyword&gt;&lt;keyword&gt;Sequence Deletion/*genetics&lt;/keyword&gt;&lt;keyword&gt;Species Specificity&lt;/keyword&gt;&lt;/keywords&gt;&lt;dates&gt;&lt;year&gt;2014&lt;/year&gt;&lt;pub-dates&gt;&lt;date&gt;Jul&lt;/date&gt;&lt;/pub-dates&gt;&lt;/dates&gt;&lt;isbn&gt;1553-7404 (Electronic)&amp;#xD;1553-7390 (Linking)&lt;/isbn&gt;&lt;accession-num&gt;25057982&lt;/accession-num&gt;&lt;work-type&gt;Research Support, Non-U.S. Gov&amp;apos;t&lt;/work-type&gt;&lt;urls&gt;&lt;related-urls&gt;&lt;url&gt;http://www.ncbi.nlm.nih.gov/pubmed/25057982&lt;/url&gt;&lt;/related-urls&gt;&lt;/urls&gt;&lt;custom2&gt;4109858&lt;/custom2&gt;&lt;electronic-resource-num&gt;10.1371/journal.pgen.1004525&lt;/electronic-resource-num&gt;&lt;language&gt;eng&lt;/language&gt;&lt;/record&gt;&lt;/Cite&gt;&lt;/EndNote&gt;</w:instrText>
      </w:r>
      <w:r w:rsidR="002C1C97">
        <w:fldChar w:fldCharType="separate"/>
      </w:r>
      <w:r w:rsidR="002F01FA">
        <w:rPr>
          <w:noProof/>
        </w:rPr>
        <w:t>[</w:t>
      </w:r>
      <w:hyperlink w:anchor="_ENREF_10" w:tooltip="Rands, 2014 #237" w:history="1">
        <w:r w:rsidR="00933C36">
          <w:rPr>
            <w:noProof/>
          </w:rPr>
          <w:t>10</w:t>
        </w:r>
      </w:hyperlink>
      <w:r w:rsidR="002F01FA">
        <w:rPr>
          <w:noProof/>
        </w:rPr>
        <w:t>]</w:t>
      </w:r>
      <w:r w:rsidR="002C1C97">
        <w:fldChar w:fldCharType="end"/>
      </w:r>
      <w:r w:rsidR="00B3097E">
        <w:t>, é esperado que 1 em 10 locos retirados de regiões amplificadas aleatoriamente</w:t>
      </w:r>
      <w:r w:rsidR="008A2CD6">
        <w:t xml:space="preserve"> estejam em regiões gênicas. </w:t>
      </w:r>
      <w:r w:rsidR="00D765C9">
        <w:t xml:space="preserve">Uma fração ainda maior pode estar em regiões regulatórias próximas a </w:t>
      </w:r>
      <w:r w:rsidR="00167617">
        <w:t>estes genes</w:t>
      </w:r>
      <w:r w:rsidR="00D765C9">
        <w:t xml:space="preserve">, sujeita a seleção não-neutra. </w:t>
      </w:r>
      <w:r w:rsidR="008A2CD6">
        <w:t>Estes marcadores</w:t>
      </w:r>
      <w:r w:rsidR="00167617">
        <w:t xml:space="preserve"> </w:t>
      </w:r>
      <w:r w:rsidR="008A2CD6">
        <w:t>requerem curadoria man</w:t>
      </w:r>
      <w:r w:rsidR="000D6A7C">
        <w:t>ual para filtragem dos fragmentos amplificados localizados em regiões</w:t>
      </w:r>
      <w:r w:rsidR="008A2CD6">
        <w:t xml:space="preserve"> </w:t>
      </w:r>
      <w:r w:rsidR="000D6A7C">
        <w:t>codificantes</w:t>
      </w:r>
      <w:r w:rsidR="008A2CD6">
        <w:t xml:space="preserve"> após seu sequenciamento, o que traz uma dificuldade maior para o desenvolvimento de um número expressivo de marcadores</w:t>
      </w:r>
      <w:r w:rsidR="00B3097E">
        <w:t>.</w:t>
      </w:r>
      <w:r w:rsidR="008A2CD6">
        <w:t xml:space="preserve"> Por ser uma técnica </w:t>
      </w:r>
      <w:r w:rsidR="00167617">
        <w:t>árdua</w:t>
      </w:r>
      <w:r w:rsidR="008A2CD6">
        <w:t>, muitos estudos usam por volta de 10 a 50</w:t>
      </w:r>
      <w:r w:rsidR="00167617">
        <w:t xml:space="preserve"> </w:t>
      </w:r>
      <w:r w:rsidR="00D765C9">
        <w:t>locos</w:t>
      </w:r>
      <w:r w:rsidR="00167617">
        <w:t xml:space="preserve"> </w:t>
      </w:r>
      <w:r w:rsidR="002C1C97">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 </w:instrText>
      </w:r>
      <w:r w:rsidR="002C1C97">
        <w:fldChar w:fldCharType="begin">
          <w:fldData xml:space="preserve">PEVuZE5vdGU+PENpdGU+PEF1dGhvcj5KZW5uaW5nczwvQXV0aG9yPjxZZWFyPjIwMDU8L1llYXI+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==
</w:fldData>
        </w:fldChar>
      </w:r>
      <w:r w:rsidR="00342CC9">
        <w:instrText xml:space="preserve"> ADDIN EN.CITE.DATA </w:instrText>
      </w:r>
      <w:r w:rsidR="002C1C97">
        <w:fldChar w:fldCharType="end"/>
      </w:r>
      <w:r w:rsidR="002C1C97">
        <w:fldChar w:fldCharType="separate"/>
      </w:r>
      <w:r w:rsidR="00342CC9">
        <w:rPr>
          <w:noProof/>
        </w:rPr>
        <w:t>[</w:t>
      </w:r>
      <w:hyperlink w:anchor="_ENREF_11" w:tooltip="Jennings, 2005 #238" w:history="1">
        <w:r w:rsidR="00933C36">
          <w:rPr>
            <w:noProof/>
          </w:rPr>
          <w:t>11-13</w:t>
        </w:r>
      </w:hyperlink>
      <w:r w:rsidR="00342CC9">
        <w:rPr>
          <w:noProof/>
        </w:rPr>
        <w:t>]</w:t>
      </w:r>
      <w:r w:rsidR="002C1C97">
        <w:fldChar w:fldCharType="end"/>
      </w:r>
      <w:r w:rsidR="008A2CD6">
        <w:t>.</w:t>
      </w:r>
    </w:p>
    <w:p w:rsidR="00B3097E" w:rsidRDefault="00B3097E" w:rsidP="00B3097E">
      <w:r>
        <w:lastRenderedPageBreak/>
        <w:t>L</w:t>
      </w:r>
      <w:r w:rsidR="00472F62">
        <w:t>ocos anônimos apresentam diversas</w:t>
      </w:r>
      <w:r>
        <w:t xml:space="preserve"> vantagens sobre marcadores conv</w:t>
      </w:r>
      <w:r w:rsidR="00167617">
        <w:t>encionais como SNPs e microssaté</w:t>
      </w:r>
      <w:r>
        <w:t>lites.</w:t>
      </w:r>
      <w:r w:rsidR="00472F62">
        <w:t xml:space="preserve"> Primeiramente, são marcadores mais informativos, pelo simples fato de serem maiores em número de bases. Os fragmentos sequenciados costumam ter em torno de 1</w:t>
      </w:r>
      <w:r w:rsidR="00167617">
        <w:t xml:space="preserve"> </w:t>
      </w:r>
      <w:r w:rsidR="00472F62">
        <w:t>kb, muito maiores que os 100-500</w:t>
      </w:r>
      <w:r w:rsidR="00167617">
        <w:t xml:space="preserve"> </w:t>
      </w:r>
      <w:r w:rsidR="00472F62">
        <w:t>bp dos microssatélites ou 1</w:t>
      </w:r>
      <w:r w:rsidR="002860C7">
        <w:t xml:space="preserve"> </w:t>
      </w:r>
      <w:r w:rsidR="00472F62">
        <w:t xml:space="preserve">bp dos SNPs. Esta vantagem também faz com que este marcador possa ser usado numa </w:t>
      </w:r>
      <w:r w:rsidR="00167617">
        <w:t>extensão</w:t>
      </w:r>
      <w:r w:rsidR="00472F62">
        <w:t xml:space="preserve"> maior de tempo de divergência entre espécies</w:t>
      </w:r>
      <w:r w:rsidR="00E24F80">
        <w:t xml:space="preserve"> enquanto que</w:t>
      </w:r>
      <w:r w:rsidR="00472F62">
        <w:t xml:space="preserve"> técnicas baseadas em microssatélites são muito efetivas para análise populacional, mas falham em estudos que envolvem espécies diferentes</w:t>
      </w:r>
      <w:r w:rsidR="00E24F80">
        <w:t xml:space="preserve"> por variações na região de ligação do </w:t>
      </w:r>
      <w:r w:rsidR="00E24F80" w:rsidRPr="00E24F80">
        <w:rPr>
          <w:i/>
        </w:rPr>
        <w:t>primer</w:t>
      </w:r>
      <w:r w:rsidR="00167617">
        <w:rPr>
          <w:i/>
        </w:rPr>
        <w:t xml:space="preserve"> </w:t>
      </w:r>
      <w:r w:rsidR="002C1C97">
        <w:fldChar w:fldCharType="begin"/>
      </w:r>
      <w:r w:rsidR="00342CC9">
        <w:instrText xml:space="preserve"> ADDIN EN.CITE &lt;EndNote&gt;&lt;Cite&gt;&lt;Author&gt;Jarne&lt;/Author&gt;&lt;Year&gt;1996&lt;/Year&gt;&lt;RecNum&gt;225&lt;/RecNum&gt;&lt;DisplayText&gt;[14]&lt;/DisplayText&gt;&lt;record&gt;&lt;rec-number&gt;225&lt;/rec-number&gt;&lt;foreign-keys&gt;&lt;key app="EN" db-id="0v5ve0web5stsve0pag50fr9fesedfrdzd20"&gt;225&lt;/key&gt;&lt;/foreign-keys&gt;&lt;ref-type name="Journal Article"&gt;17&lt;/ref-type&gt;&lt;contributors&gt;&lt;authors&gt;&lt;author&gt;Jarne, P.&lt;/author&gt;&lt;author&gt;Lagoda, P. J.&lt;/author&gt;&lt;/authors&gt;&lt;/contributors&gt;&lt;auth-address&gt;Philippe Jarne is at Genetique et Environnernent - CC 065, ISEM, Universite Montpellier II, Place Bataillon, F-34095 Montpellier Cedex 5, France.&lt;/auth-address&gt;&lt;titles&gt;&lt;title&gt;Microsatellites, from molecules to populations and back&lt;/title&gt;&lt;secondary-title&gt;Trends Ecol Evol&lt;/secondary-title&gt;&lt;alt-title&gt;Trends in ecology &amp;amp; evolution&lt;/alt-title&gt;&lt;/titles&gt;&lt;pages&gt;424-9&lt;/pages&gt;&lt;volume&gt;11&lt;/volume&gt;&lt;number&gt;10&lt;/number&gt;&lt;edition&gt;1996/10/01&lt;/edition&gt;&lt;dates&gt;&lt;year&gt;1996&lt;/year&gt;&lt;pub-dates&gt;&lt;date&gt;Oct&lt;/date&gt;&lt;/pub-dates&gt;&lt;/dates&gt;&lt;isbn&gt;0169-5347 (Print)&amp;#xD;0169-5347 (Linking)&lt;/isbn&gt;&lt;accession-num&gt;21237902&lt;/accession-num&gt;&lt;urls&gt;&lt;related-urls&gt;&lt;url&gt;http://www.ncbi.nlm.nih.gov/pubmed/21237902&lt;/url&gt;&lt;/related-urls&gt;&lt;/urls&gt;&lt;language&gt;eng&lt;/language&gt;&lt;/record&gt;&lt;/Cite&gt;&lt;/EndNote&gt;</w:instrText>
      </w:r>
      <w:r w:rsidR="002C1C97">
        <w:fldChar w:fldCharType="separate"/>
      </w:r>
      <w:r w:rsidR="00342CC9">
        <w:rPr>
          <w:noProof/>
        </w:rPr>
        <w:t>[</w:t>
      </w:r>
      <w:hyperlink w:anchor="_ENREF_14" w:tooltip="Jarne, 1996 #225" w:history="1">
        <w:r w:rsidR="00933C36">
          <w:rPr>
            <w:noProof/>
          </w:rPr>
          <w:t>14</w:t>
        </w:r>
      </w:hyperlink>
      <w:r w:rsidR="00342CC9">
        <w:rPr>
          <w:noProof/>
        </w:rPr>
        <w:t>]</w:t>
      </w:r>
      <w:r w:rsidR="002C1C97">
        <w:fldChar w:fldCharType="end"/>
      </w:r>
      <w:r w:rsidR="00E24F80">
        <w:t>.</w:t>
      </w:r>
    </w:p>
    <w:p w:rsidR="00E24F80" w:rsidRPr="001D688B" w:rsidRDefault="00E24F80" w:rsidP="00B3097E">
      <w:r>
        <w:t xml:space="preserve">Outra vantagem </w:t>
      </w:r>
      <w:r w:rsidR="002F01FA">
        <w:t>é TERMINAR</w:t>
      </w:r>
    </w:p>
    <w:p w:rsidR="00B648B3" w:rsidRPr="00B648B3" w:rsidRDefault="00B648B3" w:rsidP="00B648B3">
      <w:pPr>
        <w:pStyle w:val="Ttulo4"/>
      </w:pPr>
      <w:r>
        <w:t>Estado da arte na descoberta e descrição de Locos Anônimos</w:t>
      </w:r>
    </w:p>
    <w:p w:rsidR="0047300C" w:rsidRDefault="000477A3" w:rsidP="0047300C">
      <w:r>
        <w:t>T</w:t>
      </w:r>
      <w:r w:rsidR="00AC5AB3">
        <w:t xml:space="preserve">écnicas </w:t>
      </w:r>
      <w:r>
        <w:rPr>
          <w:i/>
        </w:rPr>
        <w:t xml:space="preserve">in </w:t>
      </w:r>
      <w:r w:rsidRPr="00167617">
        <w:rPr>
          <w:i/>
        </w:rPr>
        <w:t>silico</w:t>
      </w:r>
      <w:r>
        <w:t xml:space="preserve"> para </w:t>
      </w:r>
      <w:r w:rsidR="00AC5AB3">
        <w:t xml:space="preserve">descoberta de </w:t>
      </w:r>
      <w:r w:rsidR="00DF1E1E">
        <w:t xml:space="preserve">locos anônimos </w:t>
      </w:r>
      <w:r w:rsidR="00AF4231">
        <w:t xml:space="preserve">em dados de NGS </w:t>
      </w:r>
      <w:r>
        <w:t xml:space="preserve">são um desenvolvimento recente </w:t>
      </w:r>
      <w:r w:rsidR="002C1C97">
        <w:fldChar w:fldCharType="begin"/>
      </w:r>
      <w:r w:rsidR="00342CC9">
        <w:instrText xml:space="preserve"> ADDIN EN.CITE &lt;EndNote&gt;&lt;Cite&gt;&lt;Author&gt;Bertozzi&lt;/Author&gt;&lt;Year&gt;2012&lt;/Year&gt;&lt;RecNum&gt;224&lt;/RecNum&gt;&lt;DisplayText&gt;[15]&lt;/DisplayText&gt;&lt;record&gt;&lt;rec-number&gt;224&lt;/rec-number&gt;&lt;foreign-keys&gt;&lt;key app="EN" db-id="0v5ve0web5stsve0pag50fr9fesedfrdzd20"&gt;224&lt;/key&gt;&lt;/foreign-keys&gt;&lt;ref-type name="Journal Article"&gt;17&lt;/ref-type&gt;&lt;contributors&gt;&lt;authors&gt;&lt;author&gt;Bertozzi, T.&lt;/author&gt;&lt;author&gt;Sanders, K. L.&lt;/author&gt;&lt;author&gt;Sistrom, M. J.&lt;/author&gt;&lt;author&gt;Gardner, M. G.&lt;/author&gt;&lt;/authors&gt;&lt;/contributors&gt;&lt;auth-address&gt;Evolutionary Biology Unit, South Australian Museum, North Terrace, Adelaide, SA 5000, Australia. terry.bertozzi@samuseum.sa.gov.au&lt;/auth-address&gt;&lt;titles&gt;&lt;title&gt;Anonymous nuclear loci in non-model organisms: making the most of high-throughput genome surveys&lt;/title&gt;&lt;secondary-title&gt;Bioinformatics&lt;/secondary-title&gt;&lt;/titles&gt;&lt;pages&gt;1807-10&lt;/pages&gt;&lt;volume&gt;28&lt;/volume&gt;&lt;number&gt;14&lt;/number&gt;&lt;edition&gt;2012/05/15&lt;/edition&gt;&lt;keywords&gt;&lt;keyword&gt;Animals&lt;/keyword&gt;&lt;keyword&gt;Cell Nucleus/genetics&lt;/keyword&gt;&lt;keyword&gt;Computational Biology/*methods&lt;/keyword&gt;&lt;keyword&gt;Gene Library&lt;/keyword&gt;&lt;keyword&gt;*Genetic Loci&lt;/keyword&gt;&lt;keyword&gt;Genomics/*methods&lt;/keyword&gt;&lt;keyword&gt;Reptiles/genetics&lt;/keyword&gt;&lt;keyword&gt;Sequence Analysis, DNA/*methods&lt;/keyword&gt;&lt;/keywords&gt;&lt;dates&gt;&lt;year&gt;2012&lt;/year&gt;&lt;pub-dates&gt;&lt;date&gt;Jul 15&lt;/date&gt;&lt;/pub-dates&gt;&lt;/dates&gt;&lt;isbn&gt;1367-4811 (Electronic)&amp;#xD;1367-4803 (Linking)&lt;/isbn&gt;&lt;accession-num&gt;22581180&lt;/accession-num&gt;&lt;work-type&gt;Research Support, Non-U.S. Gov&amp;apos;t&lt;/work-type&gt;&lt;urls&gt;&lt;related-urls&gt;&lt;url&gt;http://www.ncbi.nlm.nih.gov/pubmed/22581180&lt;/url&gt;&lt;/related-urls&gt;&lt;/urls&gt;&lt;electronic-resource-num&gt;10.1093/bioinformatics/bts284&lt;/electronic-resource-num&gt;&lt;language&gt;eng&lt;/language&gt;&lt;/record&gt;&lt;/Cite&gt;&lt;/EndNote&gt;</w:instrText>
      </w:r>
      <w:r w:rsidR="002C1C97">
        <w:fldChar w:fldCharType="separate"/>
      </w:r>
      <w:r w:rsidR="00342CC9">
        <w:rPr>
          <w:noProof/>
        </w:rPr>
        <w:t>[</w:t>
      </w:r>
      <w:hyperlink w:anchor="_ENREF_15" w:tooltip="Bertozzi, 2012 #224" w:history="1">
        <w:r w:rsidR="00933C36">
          <w:rPr>
            <w:noProof/>
          </w:rPr>
          <w:t>15</w:t>
        </w:r>
      </w:hyperlink>
      <w:r w:rsidR="00342CC9">
        <w:rPr>
          <w:noProof/>
        </w:rPr>
        <w:t>]</w:t>
      </w:r>
      <w:r w:rsidR="002C1C97">
        <w:fldChar w:fldCharType="end"/>
      </w:r>
      <w:r>
        <w:t xml:space="preserve">, porém ainda não existem técnicas que permitam garantir que estes marcadores não estejam associados a regiões sob </w:t>
      </w:r>
      <w:r w:rsidR="00724E96">
        <w:t xml:space="preserve">seleção ou de cópia única. O presente </w:t>
      </w:r>
      <w:r>
        <w:t>trabalho apresenta uma nova solução para estes problemas, se aproveitando da disponibilidade de genomas completos em bancos de dados na internet.</w:t>
      </w:r>
    </w:p>
    <w:p w:rsidR="00F24072" w:rsidRDefault="00724E96" w:rsidP="0047300C">
      <w:r>
        <w:t>TERMINAR (</w:t>
      </w:r>
      <w:r w:rsidR="00F24072">
        <w:t xml:space="preserve">Falar do </w:t>
      </w:r>
      <w:r w:rsidR="002C1C97">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 </w:instrText>
      </w:r>
      <w:r w:rsidR="002C1C97">
        <w:fldChar w:fldCharType="begin">
          <w:fldData xml:space="preserve">PEVuZE5vdGU+PENpdGU+PEF1dGhvcj5UaG9tc29uPC9BdXRob3I+PFllYXI+MjAwODwvWWVhcj48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</w:fldData>
        </w:fldChar>
      </w:r>
      <w:r w:rsidR="00342CC9">
        <w:instrText xml:space="preserve"> ADDIN EN.CITE.DATA </w:instrText>
      </w:r>
      <w:r w:rsidR="002C1C97">
        <w:fldChar w:fldCharType="end"/>
      </w:r>
      <w:r w:rsidR="002C1C97">
        <w:fldChar w:fldCharType="separate"/>
      </w:r>
      <w:r w:rsidR="00342CC9">
        <w:rPr>
          <w:noProof/>
        </w:rPr>
        <w:t>[</w:t>
      </w:r>
      <w:hyperlink w:anchor="_ENREF_16" w:tooltip="Thomson, 2008 #240" w:history="1">
        <w:r w:rsidR="00933C36">
          <w:rPr>
            <w:noProof/>
          </w:rPr>
          <w:t>16</w:t>
        </w:r>
      </w:hyperlink>
      <w:r w:rsidR="00342CC9">
        <w:rPr>
          <w:noProof/>
        </w:rPr>
        <w:t>]</w:t>
      </w:r>
      <w:r w:rsidR="002C1C97">
        <w:fldChar w:fldCharType="end"/>
      </w:r>
      <w:r w:rsidR="00F24072">
        <w:t>primer do model -&gt; non-model 2008</w:t>
      </w:r>
      <w:r>
        <w:t>)</w:t>
      </w:r>
    </w:p>
    <w:p w:rsidR="0047300C" w:rsidRDefault="0047300C" w:rsidP="0047300C"/>
    <w:p w:rsidR="00B648B3" w:rsidRPr="00B648B3" w:rsidRDefault="0047300C" w:rsidP="0047300C">
      <w:pPr>
        <w:pStyle w:val="Ttulo2"/>
      </w:pPr>
      <w:bookmarkStart w:id="17" w:name="_Toc426371690"/>
      <w:r>
        <w:t>Resumo</w:t>
      </w:r>
      <w:bookmarkEnd w:id="17"/>
    </w:p>
    <w:p w:rsidR="0047300C" w:rsidRDefault="0047300C" w:rsidP="0047300C">
      <w:r>
        <w:t xml:space="preserve">Neste trabalho é descrito um novo programa criado para predição </w:t>
      </w:r>
      <w:r>
        <w:rPr>
          <w:i/>
        </w:rPr>
        <w:t>in</w:t>
      </w:r>
      <w:r w:rsidRPr="000D6A7C">
        <w:rPr>
          <w:i/>
        </w:rPr>
        <w:t xml:space="preserve"> silico</w:t>
      </w:r>
      <w:r w:rsidR="000D6A7C" w:rsidRPr="000D6A7C">
        <w:rPr>
          <w:i/>
        </w:rPr>
        <w:t xml:space="preserve"> </w:t>
      </w:r>
      <w:r w:rsidRPr="00D31D05">
        <w:t>de</w:t>
      </w:r>
      <w:r>
        <w:t xml:space="preserve"> marcadores moleculares ideais para genética de população. Além disso, são apresentadas análises de marcadores criados a partir da aplicação deste programa no genoma dos </w:t>
      </w:r>
      <w:r>
        <w:rPr>
          <w:i/>
        </w:rPr>
        <w:t>Hominid</w:t>
      </w:r>
      <w:r w:rsidRPr="00D31D05">
        <w:rPr>
          <w:i/>
        </w:rPr>
        <w:t>a</w:t>
      </w:r>
      <w:r>
        <w:rPr>
          <w:i/>
        </w:rPr>
        <w:t>e</w:t>
      </w:r>
      <w:r>
        <w:t>. Por fim, os parâmetros estimados são comparados favoravelmente com o estado da arte.</w:t>
      </w:r>
    </w:p>
    <w:p w:rsidR="00B648B3" w:rsidRPr="00B648B3" w:rsidRDefault="00B648B3" w:rsidP="00B648B3"/>
    <w:p w:rsidR="00EF46A3" w:rsidRDefault="00B648B3" w:rsidP="00EF46A3">
      <w:pPr>
        <w:pStyle w:val="Ttulo1"/>
      </w:pPr>
      <w:bookmarkStart w:id="18" w:name="_Toc426371691"/>
      <w:bookmarkEnd w:id="1"/>
      <w:bookmarkEnd w:id="2"/>
      <w:r>
        <w:lastRenderedPageBreak/>
        <w:t>Objetivo</w:t>
      </w:r>
      <w:bookmarkEnd w:id="18"/>
    </w:p>
    <w:p w:rsidR="00B648B3" w:rsidRPr="00B648B3" w:rsidRDefault="00B648B3" w:rsidP="00B648B3">
      <w:r>
        <w:t xml:space="preserve">Desenvolver uma metodologia para descoberta de Locos Anônimos em genomas completos e aplicá-la no modelo dos </w:t>
      </w:r>
      <w:r>
        <w:rPr>
          <w:i/>
          <w:iCs/>
        </w:rPr>
        <w:t>Hominidae</w:t>
      </w:r>
      <w:r>
        <w:t>.</w:t>
      </w:r>
    </w:p>
    <w:p w:rsidR="00B648B3" w:rsidRDefault="00B648B3" w:rsidP="00B648B3">
      <w:pPr>
        <w:pStyle w:val="Ttulo1"/>
      </w:pPr>
      <w:bookmarkStart w:id="19" w:name="_Toc426371692"/>
      <w:r>
        <w:lastRenderedPageBreak/>
        <w:t>Desenvolvimento</w:t>
      </w:r>
      <w:bookmarkEnd w:id="19"/>
    </w:p>
    <w:p w:rsidR="00724E96" w:rsidRDefault="00724E96" w:rsidP="00724E96">
      <w:pPr>
        <w:pStyle w:val="Ttulo2"/>
      </w:pPr>
      <w:bookmarkStart w:id="20" w:name="_Toc426371693"/>
      <w:r>
        <w:t>Programas, bibliotecas e linguagem</w:t>
      </w:r>
      <w:bookmarkEnd w:id="20"/>
    </w:p>
    <w:p w:rsidR="000D6A7C" w:rsidRPr="000D6A7C" w:rsidRDefault="00342CC9" w:rsidP="000D6A7C">
      <w:r>
        <w:t xml:space="preserve">Este programa foi desenvolvido na linguagem Python, versão 2.7, com o auxílio da biblioteca Biopython </w:t>
      </w:r>
      <w:r w:rsidR="002C1C97">
        <w:fldChar w:fldCharType="begin"/>
      </w:r>
      <w:r>
        <w:instrText xml:space="preserve"> ADDIN EN.CITE &lt;EndNote&gt;&lt;Cite&gt;&lt;Author&gt;Cock&lt;/Author&gt;&lt;Year&gt;2009&lt;/Year&gt;&lt;RecNum&gt;243&lt;/RecNum&gt;&lt;DisplayText&gt;[17]&lt;/DisplayText&gt;&lt;record&gt;&lt;rec-number&gt;243&lt;/rec-number&gt;&lt;foreign-keys&gt;&lt;key app="EN" db-id="0v5ve0web5stsve0pag50fr9fesedfrdzd20"&gt;243&lt;/key&gt;&lt;/foreign-keys&gt;&lt;ref-type name="Journal Article"&gt;17&lt;/ref-type&gt;&lt;contributors&gt;&lt;authors&gt;&lt;author&gt;Cock, P. J.&lt;/author&gt;&lt;author&gt;Antao, T.&lt;/author&gt;&lt;author&gt;Chang, J. T.&lt;/author&gt;&lt;author&gt;Chapman, B. A.&lt;/author&gt;&lt;author&gt;Cox, C. J.&lt;/author&gt;&lt;author&gt;Dalke, A.&lt;/author&gt;&lt;author&gt;Friedberg, I.&lt;/author&gt;&lt;author&gt;Hamelryck, T.&lt;/author&gt;&lt;author&gt;Kauff, F.&lt;/author&gt;&lt;author&gt;Wilczynski, B.&lt;/author&gt;&lt;author&gt;de Hoon, M. J.&lt;/author&gt;&lt;/authors&gt;&lt;/contributors&gt;&lt;auth-address&gt;Plant Pathology, SCRI, Invergowrie, Dundee, UK. peter.cock@scri.ac.uk&lt;/auth-address&gt;&lt;titles&gt;&lt;title&gt;Biopython: freely available Python tools for computational molecular biology and bioinformatics&lt;/title&gt;&lt;secondary-title&gt;Bioinformatics&lt;/secondary-title&gt;&lt;/titles&gt;&lt;pages&gt;1422-3&lt;/pages&gt;&lt;volume&gt;25&lt;/volume&gt;&lt;number&gt;11&lt;/number&gt;&lt;edition&gt;2009/03/24&lt;/edition&gt;&lt;keywords&gt;&lt;keyword&gt;Computational Biology/*methods&lt;/keyword&gt;&lt;keyword&gt;Databases, Factual&lt;/keyword&gt;&lt;keyword&gt;Internet&lt;/keyword&gt;&lt;keyword&gt;Programming Languages&lt;/keyword&gt;&lt;keyword&gt;*Software&lt;/keyword&gt;&lt;/keywords&gt;&lt;dates&gt;&lt;year&gt;2009&lt;/year&gt;&lt;pub-dates&gt;&lt;date&gt;Jun 1&lt;/date&gt;&lt;/pub-dates&gt;&lt;/dates&gt;&lt;isbn&gt;1367-4811 (Electronic)&amp;#xD;1367-4803 (Linking)&lt;/isbn&gt;&lt;accession-num&gt;19304878&lt;/accession-num&gt;&lt;work-type&gt;Research Support, Non-U.S. Gov&amp;apos;t&lt;/work-type&gt;&lt;urls&gt;&lt;related-urls&gt;&lt;url&gt;http://www.ncbi.nlm.nih.gov/pubmed/19304878&lt;/url&gt;&lt;/related-urls&gt;&lt;/urls&gt;&lt;custom2&gt;2682512&lt;/custom2&gt;&lt;electronic-resource-num&gt;10.1093/bioinformatics/btp163&lt;/electronic-resource-num&gt;&lt;language&gt;eng&lt;/language&gt;&lt;/record&gt;&lt;/Cite&gt;&lt;/EndNote&gt;</w:instrText>
      </w:r>
      <w:r w:rsidR="002C1C97">
        <w:fldChar w:fldCharType="separate"/>
      </w:r>
      <w:r>
        <w:rPr>
          <w:noProof/>
        </w:rPr>
        <w:t>[</w:t>
      </w:r>
      <w:hyperlink w:anchor="_ENREF_17" w:tooltip="Cock, 2009 #243" w:history="1">
        <w:r w:rsidR="00933C36">
          <w:rPr>
            <w:noProof/>
          </w:rPr>
          <w:t>17</w:t>
        </w:r>
      </w:hyperlink>
      <w:r>
        <w:rPr>
          <w:noProof/>
        </w:rPr>
        <w:t>]</w:t>
      </w:r>
      <w:r w:rsidR="002C1C97">
        <w:fldChar w:fldCharType="end"/>
      </w:r>
      <w:r w:rsidR="00933C36">
        <w:t xml:space="preserve"> e de programas auxiliares: BLAST+ </w:t>
      </w:r>
      <w:r w:rsidR="002C1C97">
        <w:fldChar w:fldCharType="begin"/>
      </w:r>
      <w:r w:rsidR="00933C36">
        <w:instrText xml:space="preserve"> ADDIN EN.CITE &lt;EndNote&gt;&lt;Cite&gt;&lt;Author&gt;Camacho&lt;/Author&gt;&lt;Year&gt;2009&lt;/Year&gt;&lt;RecNum&gt;244&lt;/RecNum&gt;&lt;DisplayText&gt;[18</w:instrText>
      </w:r>
      <w:r w:rsidR="00933C36" w:rsidRPr="00933C36">
        <w:instrText>]&lt;/DisplayText&gt;&lt;record&gt;&lt;rec-number&gt;244&lt;/rec-number&gt;&lt;foreign-keys&gt;&lt;key app="EN" db-id="0v5ve0web5stsve0pag50fr9fesedfrdzd20"&gt;244&lt;/key&gt;&lt;/foreign-keys&gt;&lt;ref-type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Bioinformatics&lt;/secondary-title&gt;&lt;alt-title&gt;BMC bioinformatics&lt;/alt-title&gt;&lt;/titles&gt;&lt;pages&gt;421&lt;/pages&gt;&lt;volume&gt;10&lt;/volume&gt;&lt;edition&gt;2009/12/17&lt;/edition&gt;&lt;keywords&gt;&lt;keyword&gt;Computational Biology/*methods&lt;/keyword&gt;&lt;keyword&gt;Databases, Genetic&lt;/keyword&gt;&lt;keyword&gt;Sequence Alignment&lt;/keyword&gt;&lt;keyword&gt;*Software&lt;/keyword&gt;&lt;/keywords&gt;&lt;dates&gt;&lt;year&gt;2009&lt;/year&gt;&lt;/dates&gt;&lt;isbn&gt;1471-2105 (Electronic)&amp;#xD;1471-2105 (Linking)&lt;/isbn&gt;&lt;accession-num&gt;20003500&lt;/accession-num&gt;&lt;work-type&gt;Research Support, N.I.H., Extramural&lt;/work-type&gt;&lt;urls&gt;&lt;related-urls&gt;&lt;url&gt;http://www.ncbi.nlm.nih.gov/pubmed/20003500&lt;/url&gt;&lt;/related-urls&gt;&lt;/urls&gt;&lt;custom2&gt;2803857&lt;/custom2&gt;&lt;electronic-resource-num&gt;10.1186/1471-2105-10-421&lt;/electronic-resource-num&gt;&lt;language&gt;eng&lt;/language&gt;&lt;/record&gt;&lt;/Cite&gt;&lt;/EndNote&gt;</w:instrText>
      </w:r>
      <w:r w:rsidR="002C1C97">
        <w:fldChar w:fldCharType="separate"/>
      </w:r>
      <w:r w:rsidR="00933C36" w:rsidRPr="00933C36">
        <w:rPr>
          <w:noProof/>
        </w:rPr>
        <w:t>[</w:t>
      </w:r>
      <w:hyperlink w:anchor="_ENREF_18" w:tooltip="Camacho, 2009 #244" w:history="1">
        <w:r w:rsidR="00933C36" w:rsidRPr="00933C36">
          <w:rPr>
            <w:noProof/>
          </w:rPr>
          <w:t>18</w:t>
        </w:r>
      </w:hyperlink>
      <w:r w:rsidR="00933C36" w:rsidRPr="00933C36">
        <w:rPr>
          <w:noProof/>
        </w:rPr>
        <w:t>]</w:t>
      </w:r>
      <w:r w:rsidR="002C1C97">
        <w:fldChar w:fldCharType="end"/>
      </w:r>
      <w:r w:rsidR="00933C36" w:rsidRPr="00933C36">
        <w:t xml:space="preserve"> para busca de sequências e PhyML </w:t>
      </w:r>
      <w:r w:rsidR="002C1C97">
        <w:fldChar w:fldCharType="begin"/>
      </w:r>
      <w:r w:rsidR="00933C36">
        <w:instrText xml:space="preserve"> ADDIN EN.CITE &lt;EndNote&gt;&lt;Cite&gt;&lt;Author&gt;Guindon&lt;/Author&gt;&lt;Year&gt;2003&lt;/Year&gt;&lt;RecNum&gt;245&lt;/RecNum&gt;&lt;DisplayText&gt;[19]&lt;/DisplayText&gt;&lt;record&gt;&lt;rec-number&gt;245&lt;/rec-number&gt;&lt;foreign-keys&gt;&lt;key app="EN" db-id="0v5ve0web5stsve0pag50fr9fesedfrdzd20"&gt;245&lt;/key&gt;&lt;/foreign-keys&gt;&lt;ref-type name="Journal Article"&gt;17&lt;/ref-type&gt;&lt;contributors&gt;&lt;authors&gt;&lt;author&gt;Guindon, S.&lt;/author&gt;&lt;author&gt;Gascuel, O.&lt;/author&gt;&lt;/authors&gt;&lt;/contributors&gt;&lt;auth-address&gt;LIRMM, CNRS, 161 Rue Ada, 34392, Montpellier Cedex 5, France.&lt;/auth-address&gt;&lt;titles&gt;&lt;title&gt;A simple, fast, and accurate algorithm to estimate large phylogenies by maximum likelihood&lt;/title&gt;&lt;secondary-title&gt;Syst Biol&lt;/secondary-title&gt;&lt;alt-title&gt;Systematic biology&lt;/alt-title&gt;&lt;/titles&gt;&lt;pages&gt;696-704&lt;/pages&gt;&lt;volume&gt;52&lt;/volume&gt;&lt;number&gt;5&lt;/number&gt;&lt;edition&gt;2003/10/08&lt;/edition&gt;&lt;keywords&gt;&lt;keyword&gt;*Algorithms&lt;/keyword&gt;&lt;keyword&gt;Computer Simulation&lt;/keyword&gt;&lt;keyword&gt;*Evolution, Molecular&lt;/keyword&gt;&lt;keyword&gt;*Likelihood Functions&lt;/keyword&gt;&lt;keyword&gt;*Models, Genetic&lt;/keyword&gt;&lt;keyword&gt;*Phylogeny&lt;/keyword&gt;&lt;/keywords&gt;&lt;dates&gt;&lt;year&gt;2003&lt;/year&gt;&lt;pub-dates&gt;&lt;date&gt;Oct&lt;/date&gt;&lt;/pub-dates&gt;&lt;/dates&gt;&lt;isbn&gt;1063-5157 (Print)&amp;#xD;1063-5157 (Linking)&lt;/isbn&gt;&lt;accession-num&gt;14530136&lt;/accession-num&gt;&lt;work-type&gt;Comparative Study&amp;#xD;Research Support, Non-U.S. Gov&amp;apos;t&lt;/work-type&gt;&lt;urls&gt;&lt;related-urls&gt;&lt;url&gt;http://www.ncbi.nlm.nih.gov/pubmed/14530136&lt;/url&gt;&lt;/related-urls&gt;&lt;/urls&gt;&lt;language&gt;eng&lt;/language&gt;&lt;/record&gt;&lt;/Cite&gt;&lt;/EndNote&gt;</w:instrText>
      </w:r>
      <w:r w:rsidR="002C1C97">
        <w:fldChar w:fldCharType="separate"/>
      </w:r>
      <w:r w:rsidR="00933C36">
        <w:rPr>
          <w:noProof/>
        </w:rPr>
        <w:t>[</w:t>
      </w:r>
      <w:hyperlink w:anchor="_ENREF_19" w:tooltip="Guindon, 2003 #245" w:history="1">
        <w:r w:rsidR="00933C36">
          <w:rPr>
            <w:noProof/>
          </w:rPr>
          <w:t>19</w:t>
        </w:r>
      </w:hyperlink>
      <w:r w:rsidR="00933C36">
        <w:rPr>
          <w:noProof/>
        </w:rPr>
        <w:t>]</w:t>
      </w:r>
      <w:r w:rsidR="002C1C97">
        <w:fldChar w:fldCharType="end"/>
      </w:r>
      <w:r w:rsidR="000D6A7C">
        <w:t xml:space="preserve"> </w:t>
      </w:r>
      <w:r w:rsidR="00933C36" w:rsidRPr="00933C36">
        <w:t>para reconstrução de árvores filogenéticas.</w:t>
      </w:r>
      <w:r w:rsidR="000D6A7C">
        <w:t xml:space="preserve"> O programa foi chamado de </w:t>
      </w:r>
      <w:r w:rsidR="000D6A7C" w:rsidRPr="008E1C65">
        <w:rPr>
          <w:i/>
        </w:rPr>
        <w:t>alfie</w:t>
      </w:r>
      <w:r w:rsidR="000D6A7C">
        <w:t xml:space="preserve"> (</w:t>
      </w:r>
      <w:r w:rsidR="000D6A7C">
        <w:rPr>
          <w:i/>
        </w:rPr>
        <w:t>anonymous loci finder</w:t>
      </w:r>
      <w:r w:rsidR="000D6A7C">
        <w:t xml:space="preserve">) e disponibilizado com licença de código aberto GPL. O </w:t>
      </w:r>
      <w:r w:rsidR="000D6A7C" w:rsidRPr="008E1C65">
        <w:rPr>
          <w:i/>
        </w:rPr>
        <w:t>alfie</w:t>
      </w:r>
      <w:r w:rsidR="000D6A7C">
        <w:t xml:space="preserve"> pode ser obtido a partir do repositório git hospedado no </w:t>
      </w:r>
      <w:r w:rsidR="000D6A7C" w:rsidRPr="000D6A7C">
        <w:rPr>
          <w:i/>
        </w:rPr>
        <w:t>github</w:t>
      </w:r>
      <w:r w:rsidR="000D6A7C">
        <w:t xml:space="preserve">: </w:t>
      </w:r>
      <w:hyperlink r:id="rId12" w:history="1">
        <w:r w:rsidR="000D6A7C" w:rsidRPr="006B3937">
          <w:rPr>
            <w:rStyle w:val="Hyperlink"/>
            <w:noProof w:val="0"/>
          </w:rPr>
          <w:t>https://github.com/igorrcosta/alfie</w:t>
        </w:r>
      </w:hyperlink>
      <w:r w:rsidR="000D6A7C">
        <w:t>. Neste site também está um manual completo de uso do programa (em inglês).</w:t>
      </w:r>
    </w:p>
    <w:p w:rsidR="000D6A7C" w:rsidRDefault="000D6A7C" w:rsidP="000D6A7C">
      <w:pPr>
        <w:pStyle w:val="Ttulo2"/>
      </w:pPr>
      <w:r>
        <w:t>Interface de usuário</w:t>
      </w:r>
    </w:p>
    <w:p w:rsidR="000D6A7C" w:rsidRPr="008E1C65" w:rsidRDefault="008E1C65" w:rsidP="000D6A7C">
      <w:r>
        <w:t>O</w:t>
      </w:r>
      <w:r w:rsidR="000D6A7C">
        <w:t xml:space="preserve"> </w:t>
      </w:r>
      <w:r w:rsidR="000D6A7C" w:rsidRPr="008E1C65">
        <w:rPr>
          <w:i/>
        </w:rPr>
        <w:t>alfie</w:t>
      </w:r>
      <w:r w:rsidR="000D6A7C">
        <w:t xml:space="preserve"> é composto por um conjunto de </w:t>
      </w:r>
      <w:r w:rsidR="000D6A7C" w:rsidRPr="008E1C65">
        <w:rPr>
          <w:i/>
        </w:rPr>
        <w:t>scripts</w:t>
      </w:r>
      <w:r>
        <w:t xml:space="preserve"> que efetuam os diversos passos e filtros para busca e obtenção exaustiva de locos anônimos em genomas completos. </w:t>
      </w:r>
    </w:p>
    <w:p w:rsidR="00933C36" w:rsidRDefault="00933C36" w:rsidP="00933C36">
      <w:pPr>
        <w:pStyle w:val="Ttulo2"/>
      </w:pPr>
      <w:bookmarkStart w:id="21" w:name="_Toc426371694"/>
      <w:r>
        <w:t>Busca de regiões anônimas</w:t>
      </w:r>
      <w:bookmarkEnd w:id="21"/>
    </w:p>
    <w:p w:rsidR="002860C7" w:rsidRDefault="00933C36" w:rsidP="00933C36">
      <w:r>
        <w:t>O primeiro passo do programa é, a partir de um genoma referência e um arquivo contendo a anotação das regiões funcionais (GFF), selecionar todas as regiões que estão a uma distancia su</w:t>
      </w:r>
      <w:r w:rsidR="002860C7">
        <w:t>perior a 200 kb</w:t>
      </w:r>
      <w:r w:rsidR="006A01AF">
        <w:t xml:space="preserve"> de qualquer gene (conservadoramente, podem ser excluídas as regiões próximas a pseudogenes)</w:t>
      </w:r>
      <w:r>
        <w:t>. Regiões próximas (10</w:t>
      </w:r>
      <w:r w:rsidR="002860C7">
        <w:t xml:space="preserve"> kb</w:t>
      </w:r>
      <w:r>
        <w:t>) dos telômeros</w:t>
      </w:r>
      <w:r w:rsidR="002860C7">
        <w:t xml:space="preserve"> também são excluídas.</w:t>
      </w:r>
    </w:p>
    <w:p w:rsidR="002860C7" w:rsidRDefault="002860C7" w:rsidP="002860C7">
      <w:pPr>
        <w:pStyle w:val="Ttulo3"/>
      </w:pPr>
      <w:r>
        <w:t>Locos Putativos</w:t>
      </w:r>
    </w:p>
    <w:p w:rsidR="00933C36" w:rsidRDefault="006A01AF" w:rsidP="00933C36">
      <w:r>
        <w:t>As regiões anônimas do genoma de referência são recortadas em fragmentos de 1</w:t>
      </w:r>
      <w:r w:rsidR="002860C7">
        <w:t xml:space="preserve"> </w:t>
      </w:r>
      <w:r>
        <w:t>k</w:t>
      </w:r>
      <w:r w:rsidR="002860C7">
        <w:t>b</w:t>
      </w:r>
      <w:r>
        <w:t>, de modo diminuir a chance de que eventos de recombinação tenham ocorrido dentro do próprio loco. Estes fragmentos são recortados apenas de regiões anônimas sem bases não identificadas (“N”s). Ao fim, esses fragmentos, chamados de locos anônimos putativos, são salvos em um arquivo fasta.</w:t>
      </w:r>
    </w:p>
    <w:p w:rsidR="006A01AF" w:rsidRDefault="00224BF9" w:rsidP="006A01AF">
      <w:pPr>
        <w:pStyle w:val="Ttulo2"/>
      </w:pPr>
      <w:bookmarkStart w:id="22" w:name="_Toc426371695"/>
      <w:r>
        <w:lastRenderedPageBreak/>
        <w:t>Busca por</w:t>
      </w:r>
      <w:r w:rsidR="000D6A7C">
        <w:t xml:space="preserve"> homólogos</w:t>
      </w:r>
      <w:bookmarkEnd w:id="22"/>
    </w:p>
    <w:p w:rsidR="006A01AF" w:rsidRPr="00224BF9" w:rsidRDefault="000D6A7C" w:rsidP="006A01AF">
      <w:pPr>
        <w:rPr>
          <w:i/>
        </w:rPr>
      </w:pPr>
      <w:r>
        <w:t>Para gerar um banco de dados útil para análise filogenética o programa busca locos homólogos aos locos putativos do genoma de referência. Essa b</w:t>
      </w:r>
      <w:r w:rsidR="00224BF9">
        <w:t xml:space="preserve">usca ocorre em todos os genomas. </w:t>
      </w:r>
      <w:r w:rsidR="00D90047">
        <w:t xml:space="preserve">Os locos anônimos putativos </w:t>
      </w:r>
      <w:r w:rsidR="00574333">
        <w:t xml:space="preserve">são </w:t>
      </w:r>
      <w:r w:rsidR="00224BF9">
        <w:t xml:space="preserve">usados como </w:t>
      </w:r>
      <w:r w:rsidR="00224BF9">
        <w:rPr>
          <w:i/>
        </w:rPr>
        <w:t>query</w:t>
      </w:r>
    </w:p>
    <w:p w:rsidR="00EF46A3" w:rsidRPr="00933C36" w:rsidRDefault="00B648B3" w:rsidP="00EF46A3">
      <w:pPr>
        <w:pStyle w:val="Ttulo1"/>
      </w:pPr>
      <w:bookmarkStart w:id="23" w:name="_Toc426371696"/>
      <w:bookmarkStart w:id="24" w:name="_Toc338855644"/>
      <w:r w:rsidRPr="00933C36">
        <w:lastRenderedPageBreak/>
        <w:t>Resultados</w:t>
      </w:r>
      <w:bookmarkEnd w:id="23"/>
    </w:p>
    <w:p w:rsidR="00014E11" w:rsidRPr="00933C36" w:rsidRDefault="000B5ED8" w:rsidP="00014E11">
      <w:r w:rsidRPr="00933C36">
        <w:t xml:space="preserve">Após o </w:t>
      </w:r>
      <w:r w:rsidR="00167617">
        <w:t>desenvolvimento do programa alf</w:t>
      </w:r>
      <w:r w:rsidRPr="00933C36">
        <w:t xml:space="preserve">ie foi realizada a busca de Locos Anônimos nos genomas de Humano, Chimpanzé, Gorila e </w:t>
      </w:r>
      <w:r w:rsidR="00167617" w:rsidRPr="00933C36">
        <w:t>Orangotango</w:t>
      </w:r>
      <w:r w:rsidRPr="00933C36">
        <w:t xml:space="preserve">. Os </w:t>
      </w:r>
      <w:r w:rsidR="00726A2C" w:rsidRPr="00933C36">
        <w:t>ALs</w:t>
      </w:r>
      <w:r w:rsidRPr="00933C36">
        <w:t xml:space="preserve"> encontrados</w:t>
      </w:r>
      <w:r w:rsidR="00F52FD9">
        <w:t xml:space="preserve"> foram analisados para obtenção de uma nova estimativa dos parâmetros</w:t>
      </w:r>
      <w:r w:rsidRPr="00933C36">
        <w:t xml:space="preserve"> populacionais destas espécies.</w:t>
      </w:r>
    </w:p>
    <w:p w:rsidR="000C70EB" w:rsidRPr="00933C36" w:rsidRDefault="00F52FD9" w:rsidP="000C70EB">
      <w:pPr>
        <w:pStyle w:val="Ttulo2"/>
      </w:pPr>
      <w:bookmarkStart w:id="25" w:name="_GoBack"/>
      <w:bookmarkStart w:id="26" w:name="_Toc426371697"/>
      <w:bookmarkEnd w:id="25"/>
      <w:r>
        <w:lastRenderedPageBreak/>
        <w:t>B</w:t>
      </w:r>
      <w:r w:rsidR="000C70EB" w:rsidRPr="00933C36">
        <w:t>usca de Locos Anônimos em genomas completos</w:t>
      </w:r>
      <w:r>
        <w:t xml:space="preserve"> de </w:t>
      </w:r>
      <w:r w:rsidRPr="00F52FD9">
        <w:rPr>
          <w:i/>
        </w:rPr>
        <w:t>Hominidae</w:t>
      </w:r>
      <w:bookmarkEnd w:id="26"/>
    </w:p>
    <w:p w:rsidR="000C70EB" w:rsidRDefault="000C70EB" w:rsidP="000C70EB">
      <w:pPr>
        <w:pStyle w:val="Ttulo3"/>
      </w:pPr>
      <w:bookmarkStart w:id="27" w:name="_Toc426371698"/>
      <w:r>
        <w:t>Busca por regiões anônimas</w:t>
      </w:r>
      <w:bookmarkEnd w:id="27"/>
    </w:p>
    <w:p w:rsidR="000C70EB" w:rsidRDefault="000C70EB" w:rsidP="000C70EB">
      <w:pPr>
        <w:pStyle w:val="Ttulo3"/>
      </w:pPr>
      <w:bookmarkStart w:id="28" w:name="_Toc426371699"/>
      <w:r>
        <w:t>Filtragem por conservação e unicidade</w:t>
      </w:r>
      <w:bookmarkEnd w:id="28"/>
    </w:p>
    <w:p w:rsidR="000C70EB" w:rsidRDefault="000C70EB" w:rsidP="000C70EB">
      <w:pPr>
        <w:pStyle w:val="Ttulo3"/>
      </w:pPr>
      <w:bookmarkStart w:id="29" w:name="_Toc426371700"/>
      <w:r>
        <w:t>Alinhamento dos Locos Anônimos</w:t>
      </w:r>
      <w:bookmarkEnd w:id="29"/>
    </w:p>
    <w:p w:rsidR="00014E11" w:rsidRDefault="00014E11" w:rsidP="00014E11">
      <w:pPr>
        <w:pStyle w:val="Ttulo2"/>
      </w:pPr>
      <w:bookmarkStart w:id="30" w:name="_Toc326158586"/>
      <w:bookmarkStart w:id="31" w:name="_Toc326158587"/>
      <w:bookmarkStart w:id="32" w:name="_Toc326158492"/>
      <w:bookmarkStart w:id="33" w:name="_Toc326158588"/>
      <w:bookmarkStart w:id="34" w:name="_Toc326158493"/>
      <w:bookmarkStart w:id="35" w:name="_Toc326158589"/>
      <w:bookmarkStart w:id="36" w:name="_Toc326158494"/>
      <w:bookmarkStart w:id="37" w:name="_Toc326158590"/>
      <w:bookmarkStart w:id="38" w:name="_Toc326158591"/>
      <w:bookmarkStart w:id="39" w:name="_Toc326158592"/>
      <w:bookmarkStart w:id="40" w:name="_Toc326158593"/>
      <w:bookmarkStart w:id="41" w:name="_Toc326158496"/>
      <w:bookmarkStart w:id="42" w:name="_Toc326158594"/>
      <w:bookmarkStart w:id="43" w:name="_Toc326158497"/>
      <w:bookmarkStart w:id="44" w:name="_Toc326158595"/>
      <w:bookmarkStart w:id="45" w:name="_Toc326158498"/>
      <w:bookmarkStart w:id="46" w:name="_Toc326158596"/>
      <w:bookmarkStart w:id="47" w:name="_Toc326158499"/>
      <w:bookmarkStart w:id="48" w:name="_Toc326158597"/>
      <w:bookmarkStart w:id="49" w:name="_Toc326158598"/>
      <w:bookmarkStart w:id="50" w:name="_Toc326158599"/>
      <w:bookmarkStart w:id="51" w:name="_Toc326158600"/>
      <w:bookmarkStart w:id="52" w:name="_Toc326158601"/>
      <w:bookmarkStart w:id="53" w:name="_Toc326158501"/>
      <w:bookmarkStart w:id="54" w:name="_Toc326158602"/>
      <w:bookmarkStart w:id="55" w:name="_Toc326158502"/>
      <w:bookmarkStart w:id="56" w:name="_Toc326158603"/>
      <w:bookmarkStart w:id="57" w:name="_Toc326158503"/>
      <w:bookmarkStart w:id="58" w:name="_Toc326158604"/>
      <w:bookmarkStart w:id="59" w:name="_Toc326158504"/>
      <w:bookmarkStart w:id="60" w:name="_Toc326158605"/>
      <w:bookmarkStart w:id="61" w:name="_Toc326158506"/>
      <w:bookmarkStart w:id="62" w:name="_Toc326158607"/>
      <w:bookmarkStart w:id="63" w:name="_Toc326158608"/>
      <w:bookmarkStart w:id="64" w:name="_Toc326158611"/>
      <w:bookmarkStart w:id="65" w:name="_Toc326158612"/>
      <w:bookmarkStart w:id="66" w:name="_Toc326158613"/>
      <w:bookmarkStart w:id="67" w:name="_Toc326158614"/>
      <w:bookmarkStart w:id="68" w:name="_Toc326158615"/>
      <w:bookmarkStart w:id="69" w:name="_Toc326158616"/>
      <w:bookmarkStart w:id="70" w:name="_Toc326158617"/>
      <w:bookmarkStart w:id="71" w:name="_Toc326158618"/>
      <w:bookmarkStart w:id="72" w:name="_Toc326158619"/>
      <w:bookmarkStart w:id="73" w:name="_Toc326158620"/>
      <w:bookmarkStart w:id="74" w:name="_Toc326158509"/>
      <w:bookmarkStart w:id="75" w:name="_Toc326158624"/>
      <w:bookmarkStart w:id="76" w:name="_Toc326158625"/>
      <w:bookmarkStart w:id="77" w:name="_Toc326158626"/>
      <w:bookmarkStart w:id="78" w:name="_Toc326158627"/>
      <w:bookmarkStart w:id="79" w:name="_Toc326158628"/>
      <w:bookmarkStart w:id="80" w:name="_Toc326158629"/>
      <w:bookmarkStart w:id="81" w:name="_Toc326158630"/>
      <w:bookmarkStart w:id="82" w:name="_Toc326158631"/>
      <w:bookmarkStart w:id="83" w:name="_Toc326158632"/>
      <w:bookmarkStart w:id="84" w:name="_Toc326158633"/>
      <w:bookmarkStart w:id="85" w:name="_Toc326158634"/>
      <w:bookmarkStart w:id="86" w:name="id.570cb5b24e09"/>
      <w:bookmarkStart w:id="87" w:name="_Toc326158635"/>
      <w:bookmarkStart w:id="88" w:name="_Toc426371701"/>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r>
        <w:t xml:space="preserve">Análise dos Locos Anônimos de </w:t>
      </w:r>
      <w:r w:rsidRPr="00014E11">
        <w:rPr>
          <w:i/>
        </w:rPr>
        <w:t>Hominidae</w:t>
      </w:r>
      <w:bookmarkEnd w:id="88"/>
    </w:p>
    <w:p w:rsidR="00014E11" w:rsidRDefault="00014E11" w:rsidP="00014E11">
      <w:pPr>
        <w:pStyle w:val="Ttulo3"/>
      </w:pPr>
      <w:bookmarkStart w:id="89" w:name="_Toc426371702"/>
      <w:r>
        <w:t>Mapeamento dos Locos Anônimos por cromossomo</w:t>
      </w:r>
      <w:bookmarkEnd w:id="89"/>
    </w:p>
    <w:p w:rsidR="00014E11" w:rsidRDefault="00014E11" w:rsidP="00014E11">
      <w:pPr>
        <w:pStyle w:val="Ttulo3"/>
      </w:pPr>
      <w:bookmarkStart w:id="90" w:name="_Toc426371703"/>
      <w:r>
        <w:t>Modelos de substituição</w:t>
      </w:r>
      <w:bookmarkEnd w:id="90"/>
    </w:p>
    <w:p w:rsidR="00014E11" w:rsidRDefault="00014E11" w:rsidP="00014E11">
      <w:pPr>
        <w:pStyle w:val="Ttulo3"/>
      </w:pPr>
      <w:bookmarkStart w:id="91" w:name="_Toc426371704"/>
      <w:r>
        <w:t>Filogenia</w:t>
      </w:r>
      <w:bookmarkEnd w:id="91"/>
    </w:p>
    <w:p w:rsidR="00403D0B" w:rsidRDefault="00403D0B" w:rsidP="00D04D8D">
      <w:pPr>
        <w:ind w:firstLine="0"/>
      </w:pPr>
      <w:r>
        <w:rPr>
          <w:noProof/>
          <w:lang w:eastAsia="pt-BR"/>
        </w:rPr>
        <w:drawing>
          <wp:inline distT="0" distB="0" distL="0" distR="0">
            <wp:extent cx="5732145" cy="5049520"/>
            <wp:effectExtent l="19050" t="0" r="190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732145" cy="5049520"/>
                    </a:xfrm>
                    <a:prstGeom prst="rect">
                      <a:avLst/>
                    </a:prstGeom>
                    <a:noFill/>
                    <a:ln w="9525">
                      <a:noFill/>
                      <a:miter lim="800000"/>
                      <a:headEnd/>
                      <a:tailEnd/>
                    </a:ln>
                  </pic:spPr>
                </pic:pic>
              </a:graphicData>
            </a:graphic>
          </wp:inline>
        </w:drawing>
      </w:r>
    </w:p>
    <w:p w:rsidR="00D04D8D" w:rsidRDefault="00D04D8D" w:rsidP="00D04D8D">
      <w:pPr>
        <w:pStyle w:val="Legenda"/>
        <w:rPr>
          <w:noProof/>
        </w:rPr>
      </w:pPr>
      <w:bookmarkStart w:id="92" w:name="_Toc426371352"/>
      <w:r>
        <w:lastRenderedPageBreak/>
        <w:t xml:space="preserve">Figura </w:t>
      </w:r>
      <w:r w:rsidR="002C1C97">
        <w:fldChar w:fldCharType="begin"/>
      </w:r>
      <w:r w:rsidR="00B3097E">
        <w:instrText xml:space="preserve"> SEQ Figura \* ARABIC </w:instrText>
      </w:r>
      <w:r w:rsidR="002C1C97">
        <w:fldChar w:fldCharType="separate"/>
      </w:r>
      <w:r>
        <w:rPr>
          <w:noProof/>
        </w:rPr>
        <w:t>1</w:t>
      </w:r>
      <w:r w:rsidR="002C1C97">
        <w:rPr>
          <w:noProof/>
        </w:rPr>
        <w:fldChar w:fldCharType="end"/>
      </w:r>
      <w:r w:rsidRPr="001B04F6">
        <w:rPr>
          <w:noProof/>
        </w:rPr>
        <w:t xml:space="preserve">: </w:t>
      </w:r>
      <w:r>
        <w:rPr>
          <w:noProof/>
        </w:rPr>
        <w:t>Frequência das topologias observadas</w:t>
      </w:r>
      <w:bookmarkEnd w:id="92"/>
    </w:p>
    <w:p w:rsidR="00403D0B" w:rsidRPr="00403D0B" w:rsidRDefault="00403D0B" w:rsidP="00403D0B"/>
    <w:p w:rsidR="00014E11" w:rsidRDefault="00014E11" w:rsidP="00014E11">
      <w:pPr>
        <w:pStyle w:val="Ttulo3"/>
      </w:pPr>
      <w:bookmarkStart w:id="93" w:name="_Toc426371705"/>
      <w:r>
        <w:t>Estimativa da população efetiva e tempo de divergência</w:t>
      </w:r>
      <w:bookmarkEnd w:id="93"/>
    </w:p>
    <w:p w:rsidR="00014E11" w:rsidRDefault="00014E11" w:rsidP="00014E11">
      <w:pPr>
        <w:pStyle w:val="Ttulo3"/>
      </w:pPr>
      <w:bookmarkStart w:id="94" w:name="_Toc426371706"/>
      <w:r>
        <w:t>CpG e taxa de mutação</w:t>
      </w:r>
      <w:bookmarkEnd w:id="94"/>
    </w:p>
    <w:p w:rsidR="00D04D8D" w:rsidRDefault="00D04D8D" w:rsidP="00D04D8D">
      <w:r>
        <w:t>CpG</w:t>
      </w:r>
    </w:p>
    <w:p w:rsidR="00D04D8D" w:rsidRPr="00D04D8D" w:rsidRDefault="00D04D8D" w:rsidP="00D04D8D">
      <w:r>
        <w:t>Close: 0,490479667 +- 0,094620764</w:t>
      </w:r>
    </w:p>
    <w:p w:rsidR="00014E11" w:rsidRPr="00014E11" w:rsidRDefault="00014E11" w:rsidP="00014E11">
      <w:pPr>
        <w:pStyle w:val="Ttulo3"/>
      </w:pPr>
      <w:bookmarkStart w:id="95" w:name="_Toc426371707"/>
      <w:r>
        <w:t>Teste de neutralidade</w:t>
      </w:r>
      <w:bookmarkEnd w:id="95"/>
    </w:p>
    <w:p w:rsidR="00B648B3" w:rsidRDefault="00EF46A3" w:rsidP="00125AD1">
      <w:r>
        <w:t>Normal normal normal</w:t>
      </w:r>
    </w:p>
    <w:p w:rsidR="00F52FD9" w:rsidRDefault="00F52FD9" w:rsidP="00F52FD9">
      <w:pPr>
        <w:rPr>
          <w:lang w:val="en-US"/>
        </w:rPr>
      </w:pPr>
      <w:r>
        <w:rPr>
          <w:lang w:val="en-US"/>
        </w:rPr>
        <w:t>Nota</w:t>
      </w:r>
      <w:r>
        <w:rPr>
          <w:rStyle w:val="Refdenotaderodap"/>
        </w:rPr>
        <w:footnoteReference w:id="2"/>
      </w:r>
    </w:p>
    <w:p w:rsidR="00F52FD9" w:rsidRDefault="00F52FD9" w:rsidP="00F52FD9">
      <w:pPr>
        <w:pStyle w:val="Legenda"/>
      </w:pPr>
      <w:bookmarkStart w:id="96" w:name="_Ref326570491"/>
      <w:bookmarkStart w:id="97" w:name="_Toc326589758"/>
      <w:bookmarkStart w:id="98" w:name="_Toc338858942"/>
    </w:p>
    <w:p w:rsidR="00F52FD9" w:rsidRPr="00FE360F" w:rsidRDefault="00F52FD9" w:rsidP="00F52FD9">
      <w:pPr>
        <w:pStyle w:val="Legenda"/>
      </w:pPr>
      <w:r w:rsidRPr="00FE360F">
        <w:t xml:space="preserve">Quadro </w:t>
      </w:r>
      <w:r w:rsidR="002C1C97">
        <w:fldChar w:fldCharType="begin"/>
      </w:r>
      <w:r>
        <w:instrText xml:space="preserve"> SEQ Quadro \* ARABIC </w:instrText>
      </w:r>
      <w:r w:rsidR="002C1C97">
        <w:fldChar w:fldCharType="separate"/>
      </w:r>
      <w:r>
        <w:rPr>
          <w:noProof/>
        </w:rPr>
        <w:t>1</w:t>
      </w:r>
      <w:r w:rsidR="002C1C97">
        <w:rPr>
          <w:noProof/>
        </w:rPr>
        <w:fldChar w:fldCharType="end"/>
      </w:r>
      <w:bookmarkEnd w:id="96"/>
      <w:r w:rsidRPr="00FE360F">
        <w:t xml:space="preserve">: </w:t>
      </w:r>
      <w:r>
        <w:t>&lt;descrição da tabela</w:t>
      </w:r>
      <w:bookmarkEnd w:id="97"/>
      <w:r>
        <w:t>&gt;</w:t>
      </w:r>
      <w:bookmarkEnd w:id="98"/>
    </w:p>
    <w:tbl>
      <w:tblPr>
        <w:tblW w:w="56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tblPr>
      <w:tblGrid>
        <w:gridCol w:w="2221"/>
        <w:gridCol w:w="1808"/>
        <w:gridCol w:w="1655"/>
      </w:tblGrid>
      <w:tr w:rsidR="00F52FD9" w:rsidRPr="00C34ECA" w:rsidTr="00013D64">
        <w:trPr>
          <w:trHeight w:val="227"/>
          <w:jc w:val="center"/>
        </w:trPr>
        <w:tc>
          <w:tcPr>
            <w:tcW w:w="2221"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t>Coluna 1</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rsidRPr="00E175AA">
              <w:rPr>
                <w:rFonts w:ascii="Calibri" w:hAnsi="Calibri" w:cs="Calibri"/>
                <w:bCs/>
                <w:kern w:val="24"/>
                <w:szCs w:val="48"/>
              </w:rPr>
              <w:t>Co</w:t>
            </w:r>
            <w:r>
              <w:rPr>
                <w:rFonts w:ascii="Calibri" w:hAnsi="Calibri" w:cs="Calibri"/>
                <w:bCs/>
                <w:kern w:val="24"/>
                <w:szCs w:val="48"/>
              </w:rPr>
              <w:t>luna 2</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rsidRPr="00E175AA">
              <w:rPr>
                <w:rFonts w:ascii="Calibri" w:hAnsi="Calibri" w:cs="Calibri"/>
                <w:bCs/>
                <w:kern w:val="24"/>
                <w:szCs w:val="48"/>
              </w:rPr>
              <w:t>Co</w:t>
            </w:r>
            <w:r>
              <w:rPr>
                <w:rFonts w:ascii="Calibri" w:hAnsi="Calibri" w:cs="Calibri"/>
                <w:bCs/>
                <w:kern w:val="24"/>
                <w:szCs w:val="48"/>
              </w:rPr>
              <w:t>luna 3</w:t>
            </w:r>
          </w:p>
        </w:tc>
      </w:tr>
      <w:tr w:rsidR="00F52FD9" w:rsidRPr="00C34ECA" w:rsidTr="00013D64">
        <w:trPr>
          <w:trHeight w:val="227"/>
          <w:jc w:val="center"/>
        </w:trPr>
        <w:tc>
          <w:tcPr>
            <w:tcW w:w="2221" w:type="dxa"/>
            <w:tcBorders>
              <w:top w:val="single" w:sz="12" w:space="0" w:color="auto"/>
              <w:left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t>A</w:t>
            </w:r>
          </w:p>
        </w:tc>
        <w:tc>
          <w:tcPr>
            <w:tcW w:w="1808" w:type="dxa"/>
            <w:tcBorders>
              <w:top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B</w:t>
            </w:r>
          </w:p>
        </w:tc>
        <w:tc>
          <w:tcPr>
            <w:tcW w:w="1655" w:type="dxa"/>
            <w:tcBorders>
              <w:top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C</w:t>
            </w:r>
          </w:p>
        </w:tc>
      </w:tr>
      <w:tr w:rsidR="00F52FD9" w:rsidRPr="00C34ECA" w:rsidTr="00013D64">
        <w:trPr>
          <w:trHeight w:val="227"/>
          <w:jc w:val="center"/>
        </w:trPr>
        <w:tc>
          <w:tcPr>
            <w:tcW w:w="2221" w:type="dxa"/>
            <w:tcBorders>
              <w:left w:val="single" w:sz="12" w:space="0" w:color="auto"/>
              <w:bottom w:val="single" w:sz="12" w:space="0" w:color="auto"/>
            </w:tcBorders>
            <w:shd w:val="clear" w:color="auto" w:fill="auto"/>
            <w:tcMar>
              <w:top w:w="72" w:type="dxa"/>
              <w:left w:w="144" w:type="dxa"/>
              <w:bottom w:w="72" w:type="dxa"/>
              <w:right w:w="144" w:type="dxa"/>
            </w:tcMar>
            <w:vAlign w:val="center"/>
            <w:hideMark/>
          </w:tcPr>
          <w:p w:rsidR="00F52FD9" w:rsidRPr="00E175AA" w:rsidRDefault="00F52FD9" w:rsidP="00013D64">
            <w:pPr>
              <w:pStyle w:val="SemFormatao"/>
            </w:pPr>
            <w:r>
              <w:t>B</w:t>
            </w:r>
          </w:p>
        </w:tc>
        <w:tc>
          <w:tcPr>
            <w:tcW w:w="1808" w:type="dxa"/>
            <w:tcBorders>
              <w:bottom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C</w:t>
            </w:r>
          </w:p>
        </w:tc>
        <w:tc>
          <w:tcPr>
            <w:tcW w:w="1655" w:type="dxa"/>
            <w:tcBorders>
              <w:bottom w:val="single" w:sz="12" w:space="0" w:color="auto"/>
            </w:tcBorders>
            <w:shd w:val="clear" w:color="auto" w:fill="auto"/>
            <w:tcMar>
              <w:top w:w="72" w:type="dxa"/>
              <w:left w:w="144" w:type="dxa"/>
              <w:bottom w:w="72" w:type="dxa"/>
              <w:right w:w="144" w:type="dxa"/>
            </w:tcMar>
            <w:vAlign w:val="center"/>
            <w:hideMark/>
          </w:tcPr>
          <w:p w:rsidR="00F52FD9" w:rsidRPr="004E6666" w:rsidRDefault="00F52FD9" w:rsidP="00013D64">
            <w:pPr>
              <w:pStyle w:val="SemFormatao"/>
            </w:pPr>
            <w:r>
              <w:t>A</w:t>
            </w:r>
          </w:p>
        </w:tc>
      </w:tr>
    </w:tbl>
    <w:p w:rsidR="00125AD1" w:rsidRPr="003D0993" w:rsidRDefault="00125AD1" w:rsidP="00EF46A3"/>
    <w:p w:rsidR="00EF46A3" w:rsidRPr="00C63065" w:rsidRDefault="00DD3516" w:rsidP="00EF46A3">
      <w:pPr>
        <w:pStyle w:val="Ttulo1semnumerao"/>
      </w:pPr>
      <w:bookmarkStart w:id="99" w:name="_Toc426371708"/>
      <w:r>
        <w:lastRenderedPageBreak/>
        <w:t>5</w:t>
      </w:r>
      <w:r>
        <w:tab/>
      </w:r>
      <w:r w:rsidR="00EF46A3" w:rsidRPr="00C63065">
        <w:t>Conclusão</w:t>
      </w:r>
      <w:bookmarkEnd w:id="99"/>
    </w:p>
    <w:p w:rsidR="00EF46A3" w:rsidRDefault="00EF46A3" w:rsidP="00EF46A3">
      <w:r>
        <w:t>Normal normal normal</w:t>
      </w:r>
    </w:p>
    <w:p w:rsidR="00EF46A3" w:rsidRDefault="00EF46A3" w:rsidP="00EF46A3">
      <w:pPr>
        <w:pStyle w:val="Ttulo1semnumerao"/>
      </w:pPr>
      <w:bookmarkStart w:id="100" w:name="_Toc426371709"/>
      <w:r w:rsidRPr="001B18F8">
        <w:lastRenderedPageBreak/>
        <w:t>Referências</w:t>
      </w:r>
      <w:bookmarkEnd w:id="24"/>
      <w:bookmarkEnd w:id="100"/>
    </w:p>
    <w:p w:rsidR="00EF46A3" w:rsidRDefault="00EF46A3" w:rsidP="00EF46A3">
      <w:pPr>
        <w:pStyle w:val="Ttulo1semnumerao"/>
      </w:pPr>
      <w:bookmarkStart w:id="101" w:name="_Toc426371710"/>
      <w:r>
        <w:lastRenderedPageBreak/>
        <w:t>Glossário</w:t>
      </w:r>
      <w:bookmarkEnd w:id="101"/>
    </w:p>
    <w:p w:rsidR="00EF46A3" w:rsidRPr="00307B48" w:rsidRDefault="00EF46A3" w:rsidP="00EF46A3">
      <w:r>
        <w:t>Relação de palavras ou expressões técnicas de uso restrito ou de sentido obscuro, utilizadas no texto, acompanhadas das respectivas definições. É um elemento opcional, elaborado em ordem alfabética.</w:t>
      </w:r>
    </w:p>
    <w:p w:rsidR="00EF46A3" w:rsidRDefault="00EF46A3" w:rsidP="00EF46A3">
      <w:pPr>
        <w:pStyle w:val="Ttulo1semnumerao"/>
      </w:pPr>
      <w:bookmarkStart w:id="102" w:name="_Toc426371711"/>
      <w:r>
        <w:lastRenderedPageBreak/>
        <w:t>Anexos</w:t>
      </w:r>
      <w:bookmarkEnd w:id="102"/>
    </w:p>
    <w:p w:rsidR="00EF46A3" w:rsidRDefault="00EF46A3" w:rsidP="00014E11">
      <w:pPr>
        <w:pStyle w:val="Ttulo2semnumerao"/>
      </w:pPr>
      <w:bookmarkStart w:id="103" w:name="_Toc426371712"/>
      <w:r w:rsidRPr="003D0993">
        <w:t xml:space="preserve">ANEXO A </w:t>
      </w:r>
      <w:r w:rsidR="00D90047">
        <w:t>–Decaimento exponencial do custo de sequenciamento</w:t>
      </w:r>
      <w:bookmarkEnd w:id="103"/>
    </w:p>
    <w:p w:rsidR="00D90047" w:rsidRPr="00D90047" w:rsidRDefault="00D90047" w:rsidP="00D90047"/>
    <w:p w:rsidR="00D90047" w:rsidRDefault="00D90047" w:rsidP="00D90047">
      <w:pPr>
        <w:ind w:firstLine="0"/>
      </w:pPr>
      <w:r>
        <w:rPr>
          <w:noProof/>
          <w:lang w:eastAsia="pt-BR"/>
        </w:rPr>
        <w:drawing>
          <wp:inline distT="0" distB="0" distL="0" distR="0">
            <wp:extent cx="5760085" cy="4319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tpermegabase_apr2015.jp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D90047" w:rsidRPr="00574333" w:rsidRDefault="00D90047" w:rsidP="00574333">
      <w:pPr>
        <w:pStyle w:val="Figura"/>
        <w:rPr>
          <w:lang w:val="pt-BR"/>
        </w:rPr>
      </w:pPr>
      <w:r w:rsidRPr="00D90047">
        <w:rPr>
          <w:lang w:val="pt-BR"/>
        </w:rPr>
        <w:t>Extraído de http://</w:t>
      </w:r>
      <w:r w:rsidR="00574333">
        <w:rPr>
          <w:lang w:val="pt-BR"/>
        </w:rPr>
        <w:t>www.genome.gov/sequencingcosts/</w:t>
      </w:r>
    </w:p>
    <w:p w:rsidR="00EF46A3" w:rsidRDefault="00EF46A3" w:rsidP="00EF46A3">
      <w:pPr>
        <w:pStyle w:val="Ttulo1semnumerao"/>
      </w:pPr>
      <w:bookmarkStart w:id="104" w:name="_Toc426371713"/>
      <w:r>
        <w:lastRenderedPageBreak/>
        <w:t>Apêndices</w:t>
      </w:r>
      <w:bookmarkEnd w:id="104"/>
    </w:p>
    <w:p w:rsidR="00EF46A3" w:rsidRPr="00403D0B" w:rsidRDefault="00EF46A3" w:rsidP="00EF46A3">
      <w:r w:rsidRPr="00403D0B">
        <w:t>Elemento opcional que consiste em um texto ou documento elaborado pelo autor, a fim de complementar sua argumentação,sem prejuízo da unidade nuclear do trabalho.</w:t>
      </w:r>
    </w:p>
    <w:p w:rsidR="00EF46A3" w:rsidRDefault="00EF46A3" w:rsidP="00EF46A3">
      <w:pPr>
        <w:pStyle w:val="Ttulo2semnumerao"/>
      </w:pPr>
      <w:bookmarkStart w:id="105" w:name="_Toc426371714"/>
      <w:r>
        <w:t xml:space="preserve">APÊNDICE A – </w:t>
      </w:r>
      <w:r w:rsidR="00852318">
        <w:t>Código fonte d</w:t>
      </w:r>
      <w:r w:rsidR="00014E11">
        <w:t>os programas utilizados</w:t>
      </w:r>
      <w:bookmarkEnd w:id="105"/>
    </w:p>
    <w:p w:rsidR="00EF46A3" w:rsidRDefault="00EF46A3" w:rsidP="00EF46A3">
      <w:r>
        <w:t>Normal normal normal</w:t>
      </w:r>
    </w:p>
    <w:p w:rsidR="00EF46A3" w:rsidRDefault="00EF46A3" w:rsidP="00EF46A3">
      <w:pPr>
        <w:pStyle w:val="Ttulo1semnumerao"/>
      </w:pPr>
      <w:bookmarkStart w:id="106" w:name="_Toc426371715"/>
      <w:r>
        <w:lastRenderedPageBreak/>
        <w:t>Índice</w:t>
      </w:r>
      <w:bookmarkEnd w:id="106"/>
    </w:p>
    <w:p w:rsidR="00EF46A3" w:rsidRPr="002F01FA" w:rsidRDefault="00EF46A3" w:rsidP="00EF46A3">
      <w:pPr>
        <w:rPr>
          <w:lang w:val="en-US"/>
        </w:rPr>
      </w:pPr>
      <w:r>
        <w:t xml:space="preserve">É a lista de palavras ou frases, ordenadas segundo um determinado critério, que localiza e remete para as informações contidas no texto. </w:t>
      </w:r>
      <w:r w:rsidRPr="002F01FA">
        <w:rPr>
          <w:lang w:val="en-US"/>
        </w:rPr>
        <w:t>O índice aparece no final da publicação.</w:t>
      </w:r>
    </w:p>
    <w:p w:rsidR="009B01DC" w:rsidRPr="002F01FA" w:rsidRDefault="009B01DC">
      <w:pPr>
        <w:rPr>
          <w:lang w:val="en-US"/>
        </w:rPr>
      </w:pPr>
    </w:p>
    <w:p w:rsidR="009B01DC" w:rsidRPr="002F01FA" w:rsidRDefault="009B01DC">
      <w:pPr>
        <w:rPr>
          <w:lang w:val="en-US"/>
        </w:rPr>
      </w:pPr>
    </w:p>
    <w:p w:rsidR="00933C36" w:rsidRPr="00933C36" w:rsidRDefault="002C1C97" w:rsidP="00933C36">
      <w:pPr>
        <w:spacing w:line="240" w:lineRule="auto"/>
        <w:ind w:left="720" w:hanging="720"/>
        <w:rPr>
          <w:rFonts w:ascii="Calibri" w:hAnsi="Calibri"/>
          <w:noProof/>
          <w:lang w:val="en-US"/>
        </w:rPr>
      </w:pPr>
      <w:r>
        <w:fldChar w:fldCharType="begin"/>
      </w:r>
      <w:r w:rsidR="009B01DC" w:rsidRPr="002F01FA">
        <w:rPr>
          <w:lang w:val="en-US"/>
        </w:rPr>
        <w:instrText xml:space="preserve"> ADDIN EN.REFLIST </w:instrText>
      </w:r>
      <w:r>
        <w:fldChar w:fldCharType="separate"/>
      </w:r>
      <w:bookmarkStart w:id="107" w:name="_ENREF_1"/>
      <w:r w:rsidR="00933C36" w:rsidRPr="00933C36">
        <w:rPr>
          <w:rFonts w:ascii="Calibri" w:hAnsi="Calibri"/>
          <w:noProof/>
          <w:lang w:val="en-US"/>
        </w:rPr>
        <w:t>1.</w:t>
      </w:r>
      <w:r w:rsidR="00933C36" w:rsidRPr="00933C36">
        <w:rPr>
          <w:rFonts w:ascii="Calibri" w:hAnsi="Calibri"/>
          <w:noProof/>
          <w:lang w:val="en-US"/>
        </w:rPr>
        <w:tab/>
        <w:t xml:space="preserve">Kuska, B. Beer, bethesda, and biology: How "genomics" came into being. </w:t>
      </w:r>
      <w:r w:rsidR="00933C36" w:rsidRPr="00933C36">
        <w:rPr>
          <w:rFonts w:ascii="Calibri" w:hAnsi="Calibri"/>
          <w:i/>
          <w:noProof/>
          <w:lang w:val="en-US"/>
        </w:rPr>
        <w:t xml:space="preserve">J Natl Cancer Inst </w:t>
      </w:r>
      <w:r w:rsidR="00933C36" w:rsidRPr="00933C36">
        <w:rPr>
          <w:rFonts w:ascii="Calibri" w:hAnsi="Calibri"/>
          <w:b/>
          <w:noProof/>
          <w:lang w:val="en-US"/>
        </w:rPr>
        <w:t>1998</w:t>
      </w:r>
      <w:r w:rsidR="00933C36" w:rsidRPr="00933C36">
        <w:rPr>
          <w:rFonts w:ascii="Calibri" w:hAnsi="Calibri"/>
          <w:noProof/>
          <w:lang w:val="en-US"/>
        </w:rPr>
        <w:t xml:space="preserve">, </w:t>
      </w:r>
      <w:r w:rsidR="00933C36" w:rsidRPr="00933C36">
        <w:rPr>
          <w:rFonts w:ascii="Calibri" w:hAnsi="Calibri"/>
          <w:i/>
          <w:noProof/>
          <w:lang w:val="en-US"/>
        </w:rPr>
        <w:t>90</w:t>
      </w:r>
      <w:r w:rsidR="00933C36" w:rsidRPr="00933C36">
        <w:rPr>
          <w:rFonts w:ascii="Calibri" w:hAnsi="Calibri"/>
          <w:noProof/>
          <w:lang w:val="en-US"/>
        </w:rPr>
        <w:t>, 93.</w:t>
      </w:r>
      <w:bookmarkEnd w:id="107"/>
    </w:p>
    <w:p w:rsidR="00933C36" w:rsidRPr="00933C36" w:rsidRDefault="00933C36" w:rsidP="00933C36">
      <w:pPr>
        <w:spacing w:line="240" w:lineRule="auto"/>
        <w:ind w:left="720" w:hanging="720"/>
        <w:rPr>
          <w:rFonts w:ascii="Calibri" w:hAnsi="Calibri"/>
          <w:noProof/>
          <w:lang w:val="en-US"/>
        </w:rPr>
      </w:pPr>
      <w:bookmarkStart w:id="108" w:name="_ENREF_2"/>
      <w:r w:rsidRPr="00933C36">
        <w:rPr>
          <w:rFonts w:ascii="Calibri" w:hAnsi="Calibri"/>
          <w:noProof/>
          <w:lang w:val="en-US"/>
        </w:rPr>
        <w:t>2.</w:t>
      </w:r>
      <w:r w:rsidRPr="00933C36">
        <w:rPr>
          <w:rFonts w:ascii="Calibri" w:hAnsi="Calibri"/>
          <w:noProof/>
          <w:lang w:val="en-US"/>
        </w:rPr>
        <w:tab/>
        <w:t xml:space="preserve">Schuster, S.C. Next-generation sequencing transforms today's biology. </w:t>
      </w:r>
      <w:r w:rsidRPr="00933C36">
        <w:rPr>
          <w:rFonts w:ascii="Calibri" w:hAnsi="Calibri"/>
          <w:i/>
          <w:noProof/>
          <w:lang w:val="en-US"/>
        </w:rPr>
        <w:t xml:space="preserve">Nat Methods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5</w:t>
      </w:r>
      <w:r w:rsidRPr="00933C36">
        <w:rPr>
          <w:rFonts w:ascii="Calibri" w:hAnsi="Calibri"/>
          <w:noProof/>
          <w:lang w:val="en-US"/>
        </w:rPr>
        <w:t>, 16-18.</w:t>
      </w:r>
      <w:bookmarkEnd w:id="108"/>
    </w:p>
    <w:p w:rsidR="00933C36" w:rsidRPr="00933C36" w:rsidRDefault="00933C36" w:rsidP="00933C36">
      <w:pPr>
        <w:spacing w:line="240" w:lineRule="auto"/>
        <w:ind w:left="720" w:hanging="720"/>
        <w:rPr>
          <w:rFonts w:ascii="Calibri" w:hAnsi="Calibri"/>
          <w:noProof/>
          <w:lang w:val="en-US"/>
        </w:rPr>
      </w:pPr>
      <w:bookmarkStart w:id="109" w:name="_ENREF_3"/>
      <w:r w:rsidRPr="00933C36">
        <w:rPr>
          <w:rFonts w:ascii="Calibri" w:hAnsi="Calibri"/>
          <w:noProof/>
          <w:lang w:val="en-US"/>
        </w:rPr>
        <w:t>3.</w:t>
      </w:r>
      <w:r w:rsidRPr="00933C36">
        <w:rPr>
          <w:rFonts w:ascii="Calibri" w:hAnsi="Calibri"/>
          <w:noProof/>
          <w:lang w:val="en-US"/>
        </w:rPr>
        <w:tab/>
        <w:t xml:space="preserve">Mardis, E.R. A decade's perspective on DNA sequencing technology. </w:t>
      </w:r>
      <w:r w:rsidRPr="00933C36">
        <w:rPr>
          <w:rFonts w:ascii="Calibri" w:hAnsi="Calibri"/>
          <w:i/>
          <w:noProof/>
          <w:lang w:val="en-US"/>
        </w:rPr>
        <w:t xml:space="preserve">Nature </w:t>
      </w:r>
      <w:r w:rsidRPr="00933C36">
        <w:rPr>
          <w:rFonts w:ascii="Calibri" w:hAnsi="Calibri"/>
          <w:b/>
          <w:noProof/>
          <w:lang w:val="en-US"/>
        </w:rPr>
        <w:t>2011</w:t>
      </w:r>
      <w:r w:rsidRPr="00933C36">
        <w:rPr>
          <w:rFonts w:ascii="Calibri" w:hAnsi="Calibri"/>
          <w:noProof/>
          <w:lang w:val="en-US"/>
        </w:rPr>
        <w:t xml:space="preserve">, </w:t>
      </w:r>
      <w:r w:rsidRPr="00933C36">
        <w:rPr>
          <w:rFonts w:ascii="Calibri" w:hAnsi="Calibri"/>
          <w:i/>
          <w:noProof/>
          <w:lang w:val="en-US"/>
        </w:rPr>
        <w:t>470</w:t>
      </w:r>
      <w:r w:rsidRPr="00933C36">
        <w:rPr>
          <w:rFonts w:ascii="Calibri" w:hAnsi="Calibri"/>
          <w:noProof/>
          <w:lang w:val="en-US"/>
        </w:rPr>
        <w:t>, 198-203.</w:t>
      </w:r>
      <w:bookmarkEnd w:id="109"/>
    </w:p>
    <w:p w:rsidR="00933C36" w:rsidRPr="00933C36" w:rsidRDefault="00933C36" w:rsidP="00933C36">
      <w:pPr>
        <w:spacing w:line="240" w:lineRule="auto"/>
        <w:ind w:left="720" w:hanging="720"/>
        <w:rPr>
          <w:rFonts w:ascii="Calibri" w:hAnsi="Calibri"/>
          <w:noProof/>
          <w:lang w:val="en-US"/>
        </w:rPr>
      </w:pPr>
      <w:bookmarkStart w:id="110" w:name="_ENREF_4"/>
      <w:r w:rsidRPr="00933C36">
        <w:rPr>
          <w:rFonts w:ascii="Calibri" w:hAnsi="Calibri"/>
          <w:noProof/>
          <w:lang w:val="en-US"/>
        </w:rPr>
        <w:t>4.</w:t>
      </w:r>
      <w:r w:rsidRPr="00933C36">
        <w:rPr>
          <w:rFonts w:ascii="Calibri" w:hAnsi="Calibri"/>
          <w:noProof/>
          <w:lang w:val="en-US"/>
        </w:rPr>
        <w:tab/>
        <w:t xml:space="preserve">Koboldt, D.C.; Ding, L.; Mardis, E.R.; Wilson, R.K. Challenges of sequencing human genomes. </w:t>
      </w:r>
      <w:r w:rsidRPr="00933C36">
        <w:rPr>
          <w:rFonts w:ascii="Calibri" w:hAnsi="Calibri"/>
          <w:i/>
          <w:noProof/>
          <w:lang w:val="en-US"/>
        </w:rPr>
        <w:t xml:space="preserve">Brief Bioinform </w:t>
      </w:r>
      <w:r w:rsidRPr="00933C36">
        <w:rPr>
          <w:rFonts w:ascii="Calibri" w:hAnsi="Calibri"/>
          <w:b/>
          <w:noProof/>
          <w:lang w:val="en-US"/>
        </w:rPr>
        <w:t>2010</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484-498.</w:t>
      </w:r>
      <w:bookmarkEnd w:id="110"/>
    </w:p>
    <w:p w:rsidR="00933C36" w:rsidRPr="00933C36" w:rsidRDefault="00933C36" w:rsidP="00933C36">
      <w:pPr>
        <w:spacing w:line="240" w:lineRule="auto"/>
        <w:ind w:left="720" w:hanging="720"/>
        <w:rPr>
          <w:rFonts w:ascii="Calibri" w:hAnsi="Calibri"/>
          <w:noProof/>
          <w:lang w:val="en-US"/>
        </w:rPr>
      </w:pPr>
      <w:bookmarkStart w:id="111" w:name="_ENREF_5"/>
      <w:r w:rsidRPr="00933C36">
        <w:rPr>
          <w:rFonts w:ascii="Calibri" w:hAnsi="Calibri"/>
          <w:noProof/>
          <w:lang w:val="en-US"/>
        </w:rPr>
        <w:t>5.</w:t>
      </w:r>
      <w:r w:rsidRPr="00933C36">
        <w:rPr>
          <w:rFonts w:ascii="Calibri" w:hAnsi="Calibri"/>
          <w:noProof/>
          <w:lang w:val="en-US"/>
        </w:rPr>
        <w:tab/>
        <w:t>Brown, G.R.; Hem, V.; Katz, K.S.; Ovetsky, M.; Wallin, C.; Ermolaeva, O.; Tolstoy, I.; Tatusova, T.; Pruitt, K.D.; Maglott, D.R.</w:t>
      </w:r>
      <w:r w:rsidRPr="00933C36">
        <w:rPr>
          <w:rFonts w:ascii="Calibri" w:hAnsi="Calibri"/>
          <w:i/>
          <w:noProof/>
          <w:lang w:val="en-US"/>
        </w:rPr>
        <w:t>, et al.</w:t>
      </w:r>
      <w:r w:rsidRPr="00933C36">
        <w:rPr>
          <w:rFonts w:ascii="Calibri" w:hAnsi="Calibri"/>
          <w:noProof/>
          <w:lang w:val="en-US"/>
        </w:rPr>
        <w:t xml:space="preserve"> Gene: A gene-centered information resource at ncbi. </w:t>
      </w:r>
      <w:r w:rsidRPr="00933C36">
        <w:rPr>
          <w:rFonts w:ascii="Calibri" w:hAnsi="Calibri"/>
          <w:i/>
          <w:noProof/>
          <w:lang w:val="en-US"/>
        </w:rPr>
        <w:t xml:space="preserve">Nucleic Acids Res </w:t>
      </w:r>
      <w:r w:rsidRPr="00933C36">
        <w:rPr>
          <w:rFonts w:ascii="Calibri" w:hAnsi="Calibri"/>
          <w:b/>
          <w:noProof/>
          <w:lang w:val="en-US"/>
        </w:rPr>
        <w:t>2015</w:t>
      </w:r>
      <w:r w:rsidRPr="00933C36">
        <w:rPr>
          <w:rFonts w:ascii="Calibri" w:hAnsi="Calibri"/>
          <w:noProof/>
          <w:lang w:val="en-US"/>
        </w:rPr>
        <w:t xml:space="preserve">, </w:t>
      </w:r>
      <w:r w:rsidRPr="00933C36">
        <w:rPr>
          <w:rFonts w:ascii="Calibri" w:hAnsi="Calibri"/>
          <w:i/>
          <w:noProof/>
          <w:lang w:val="en-US"/>
        </w:rPr>
        <w:t>43</w:t>
      </w:r>
      <w:r w:rsidRPr="00933C36">
        <w:rPr>
          <w:rFonts w:ascii="Calibri" w:hAnsi="Calibri"/>
          <w:noProof/>
          <w:lang w:val="en-US"/>
        </w:rPr>
        <w:t>, D36-42.</w:t>
      </w:r>
      <w:bookmarkEnd w:id="111"/>
    </w:p>
    <w:p w:rsidR="00933C36" w:rsidRPr="00933C36" w:rsidRDefault="00933C36" w:rsidP="00933C36">
      <w:pPr>
        <w:spacing w:line="240" w:lineRule="auto"/>
        <w:ind w:left="720" w:hanging="720"/>
        <w:rPr>
          <w:rFonts w:ascii="Calibri" w:hAnsi="Calibri"/>
          <w:noProof/>
          <w:lang w:val="en-US"/>
        </w:rPr>
      </w:pPr>
      <w:bookmarkStart w:id="112" w:name="_ENREF_6"/>
      <w:r w:rsidRPr="00933C36">
        <w:rPr>
          <w:rFonts w:ascii="Calibri" w:hAnsi="Calibri"/>
          <w:noProof/>
          <w:lang w:val="en-US"/>
        </w:rPr>
        <w:t>6.</w:t>
      </w:r>
      <w:r w:rsidRPr="00933C36">
        <w:rPr>
          <w:rFonts w:ascii="Calibri" w:hAnsi="Calibri"/>
          <w:noProof/>
          <w:lang w:val="en-US"/>
        </w:rPr>
        <w:tab/>
        <w:t xml:space="preserve">Federhen, S. The ncbi taxonomy database.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D136-143.</w:t>
      </w:r>
      <w:bookmarkEnd w:id="112"/>
    </w:p>
    <w:p w:rsidR="00933C36" w:rsidRPr="00933C36" w:rsidRDefault="00933C36" w:rsidP="00933C36">
      <w:pPr>
        <w:spacing w:line="240" w:lineRule="auto"/>
        <w:ind w:left="720" w:hanging="720"/>
        <w:rPr>
          <w:rFonts w:ascii="Calibri" w:hAnsi="Calibri"/>
          <w:noProof/>
          <w:lang w:val="en-US"/>
        </w:rPr>
      </w:pPr>
      <w:bookmarkStart w:id="113" w:name="_ENREF_7"/>
      <w:r w:rsidRPr="00933C36">
        <w:rPr>
          <w:rFonts w:ascii="Calibri" w:hAnsi="Calibri"/>
          <w:noProof/>
          <w:lang w:val="en-US"/>
        </w:rPr>
        <w:t>7.</w:t>
      </w:r>
      <w:r w:rsidRPr="00933C36">
        <w:rPr>
          <w:rFonts w:ascii="Calibri" w:hAnsi="Calibri"/>
          <w:noProof/>
          <w:lang w:val="en-US"/>
        </w:rPr>
        <w:tab/>
        <w:t xml:space="preserve">Pruitt, K.D.; Tatusova, T.; Brown, G.R.; Maglott, D.R. Ncbi reference sequences (refseq): Current status, new features and genome annotation policy. </w:t>
      </w:r>
      <w:r w:rsidRPr="00933C36">
        <w:rPr>
          <w:rFonts w:ascii="Calibri" w:hAnsi="Calibri"/>
          <w:i/>
          <w:noProof/>
          <w:lang w:val="en-US"/>
        </w:rPr>
        <w:t xml:space="preserve">Nucleic Acids Res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40</w:t>
      </w:r>
      <w:r w:rsidRPr="00933C36">
        <w:rPr>
          <w:rFonts w:ascii="Calibri" w:hAnsi="Calibri"/>
          <w:noProof/>
          <w:lang w:val="en-US"/>
        </w:rPr>
        <w:t>, D130-135.</w:t>
      </w:r>
      <w:bookmarkEnd w:id="113"/>
    </w:p>
    <w:p w:rsidR="00933C36" w:rsidRPr="00933C36" w:rsidRDefault="00933C36" w:rsidP="00933C36">
      <w:pPr>
        <w:spacing w:line="240" w:lineRule="auto"/>
        <w:ind w:left="720" w:hanging="720"/>
        <w:rPr>
          <w:rFonts w:ascii="Calibri" w:hAnsi="Calibri"/>
          <w:noProof/>
          <w:lang w:val="en-US"/>
        </w:rPr>
      </w:pPr>
      <w:bookmarkStart w:id="114" w:name="_ENREF_8"/>
      <w:r w:rsidRPr="00933C36">
        <w:rPr>
          <w:rFonts w:ascii="Calibri" w:hAnsi="Calibri"/>
          <w:noProof/>
          <w:lang w:val="en-US"/>
        </w:rPr>
        <w:t>8.</w:t>
      </w:r>
      <w:r w:rsidRPr="00933C36">
        <w:rPr>
          <w:rFonts w:ascii="Calibri" w:hAnsi="Calibri"/>
          <w:noProof/>
          <w:lang w:val="en-US"/>
        </w:rPr>
        <w:tab/>
        <w:t>Flicek, P.; Amode, M.R.; Barrell, D.; Beal, K.; Billis, K.; Brent, S.; Carvalho-Silva, D.; Clapham, P.; Coates, G.; Fitzgerald, S.</w:t>
      </w:r>
      <w:r w:rsidRPr="00933C36">
        <w:rPr>
          <w:rFonts w:ascii="Calibri" w:hAnsi="Calibri"/>
          <w:i/>
          <w:noProof/>
          <w:lang w:val="en-US"/>
        </w:rPr>
        <w:t>, et al.</w:t>
      </w:r>
      <w:r w:rsidRPr="00933C36">
        <w:rPr>
          <w:rFonts w:ascii="Calibri" w:hAnsi="Calibri"/>
          <w:noProof/>
          <w:lang w:val="en-US"/>
        </w:rPr>
        <w:t xml:space="preserve"> Ensembl 2014. </w:t>
      </w:r>
      <w:r w:rsidRPr="00933C36">
        <w:rPr>
          <w:rFonts w:ascii="Calibri" w:hAnsi="Calibri"/>
          <w:i/>
          <w:noProof/>
          <w:lang w:val="en-US"/>
        </w:rPr>
        <w:t xml:space="preserve">Nucleic Acids Res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42</w:t>
      </w:r>
      <w:r w:rsidRPr="00933C36">
        <w:rPr>
          <w:rFonts w:ascii="Calibri" w:hAnsi="Calibri"/>
          <w:noProof/>
          <w:lang w:val="en-US"/>
        </w:rPr>
        <w:t>, D749-755.</w:t>
      </w:r>
      <w:bookmarkEnd w:id="114"/>
    </w:p>
    <w:p w:rsidR="00933C36" w:rsidRPr="00933C36" w:rsidRDefault="00933C36" w:rsidP="00933C36">
      <w:pPr>
        <w:spacing w:line="240" w:lineRule="auto"/>
        <w:ind w:left="720" w:hanging="720"/>
        <w:rPr>
          <w:rFonts w:ascii="Calibri" w:hAnsi="Calibri"/>
          <w:noProof/>
          <w:lang w:val="en-US"/>
        </w:rPr>
      </w:pPr>
      <w:bookmarkStart w:id="115" w:name="_ENREF_9"/>
      <w:r w:rsidRPr="00933C36">
        <w:rPr>
          <w:rFonts w:ascii="Calibri" w:hAnsi="Calibri"/>
          <w:noProof/>
          <w:lang w:val="en-US"/>
        </w:rPr>
        <w:t>9.</w:t>
      </w:r>
      <w:r w:rsidRPr="00933C36">
        <w:rPr>
          <w:rFonts w:ascii="Calibri" w:hAnsi="Calibri"/>
          <w:noProof/>
          <w:lang w:val="en-US"/>
        </w:rPr>
        <w:tab/>
        <w:t xml:space="preserve">Jeffreys, A.J.; Wilson, V.; Thein, S.L. Hypervariable 'minisatellite' regions in human DNA. </w:t>
      </w:r>
      <w:r w:rsidRPr="00933C36">
        <w:rPr>
          <w:rFonts w:ascii="Calibri" w:hAnsi="Calibri"/>
          <w:i/>
          <w:noProof/>
          <w:lang w:val="en-US"/>
        </w:rPr>
        <w:t xml:space="preserve">Nature </w:t>
      </w:r>
      <w:r w:rsidRPr="00933C36">
        <w:rPr>
          <w:rFonts w:ascii="Calibri" w:hAnsi="Calibri"/>
          <w:b/>
          <w:noProof/>
          <w:lang w:val="en-US"/>
        </w:rPr>
        <w:t>1985</w:t>
      </w:r>
      <w:r w:rsidRPr="00933C36">
        <w:rPr>
          <w:rFonts w:ascii="Calibri" w:hAnsi="Calibri"/>
          <w:noProof/>
          <w:lang w:val="en-US"/>
        </w:rPr>
        <w:t xml:space="preserve">, </w:t>
      </w:r>
      <w:r w:rsidRPr="00933C36">
        <w:rPr>
          <w:rFonts w:ascii="Calibri" w:hAnsi="Calibri"/>
          <w:i/>
          <w:noProof/>
          <w:lang w:val="en-US"/>
        </w:rPr>
        <w:t>314</w:t>
      </w:r>
      <w:r w:rsidRPr="00933C36">
        <w:rPr>
          <w:rFonts w:ascii="Calibri" w:hAnsi="Calibri"/>
          <w:noProof/>
          <w:lang w:val="en-US"/>
        </w:rPr>
        <w:t>, 67-73.</w:t>
      </w:r>
      <w:bookmarkEnd w:id="115"/>
    </w:p>
    <w:p w:rsidR="00933C36" w:rsidRPr="00933C36" w:rsidRDefault="00933C36" w:rsidP="00933C36">
      <w:pPr>
        <w:spacing w:line="240" w:lineRule="auto"/>
        <w:ind w:left="720" w:hanging="720"/>
        <w:rPr>
          <w:rFonts w:ascii="Calibri" w:hAnsi="Calibri"/>
          <w:noProof/>
          <w:lang w:val="en-US"/>
        </w:rPr>
      </w:pPr>
      <w:bookmarkStart w:id="116" w:name="_ENREF_10"/>
      <w:r w:rsidRPr="00933C36">
        <w:rPr>
          <w:rFonts w:ascii="Calibri" w:hAnsi="Calibri"/>
          <w:noProof/>
          <w:lang w:val="en-US"/>
        </w:rPr>
        <w:t>10.</w:t>
      </w:r>
      <w:r w:rsidRPr="00933C36">
        <w:rPr>
          <w:rFonts w:ascii="Calibri" w:hAnsi="Calibri"/>
          <w:noProof/>
          <w:lang w:val="en-US"/>
        </w:rPr>
        <w:tab/>
        <w:t xml:space="preserve">Rands, C.M.; Meader, S.; Ponting, C.P.; Lunter, G. 8.2% of the human genome is constrained: Variation in rates of turnover across functional element classes in the human lineage. </w:t>
      </w:r>
      <w:r w:rsidRPr="00933C36">
        <w:rPr>
          <w:rFonts w:ascii="Calibri" w:hAnsi="Calibri"/>
          <w:i/>
          <w:noProof/>
          <w:lang w:val="en-US"/>
        </w:rPr>
        <w:t xml:space="preserve">PLoS Genet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e1004525.</w:t>
      </w:r>
      <w:bookmarkEnd w:id="116"/>
    </w:p>
    <w:p w:rsidR="00933C36" w:rsidRPr="00933C36" w:rsidRDefault="00933C36" w:rsidP="00933C36">
      <w:pPr>
        <w:spacing w:line="240" w:lineRule="auto"/>
        <w:ind w:left="720" w:hanging="720"/>
        <w:rPr>
          <w:rFonts w:ascii="Calibri" w:hAnsi="Calibri"/>
          <w:noProof/>
          <w:lang w:val="en-US"/>
        </w:rPr>
      </w:pPr>
      <w:bookmarkStart w:id="117" w:name="_ENREF_11"/>
      <w:r w:rsidRPr="00933C36">
        <w:rPr>
          <w:rFonts w:ascii="Calibri" w:hAnsi="Calibri"/>
          <w:noProof/>
          <w:lang w:val="en-US"/>
        </w:rPr>
        <w:t>11.</w:t>
      </w:r>
      <w:r w:rsidRPr="00933C36">
        <w:rPr>
          <w:rFonts w:ascii="Calibri" w:hAnsi="Calibri"/>
          <w:noProof/>
          <w:lang w:val="en-US"/>
        </w:rPr>
        <w:tab/>
        <w:t xml:space="preserve">Jennings, W.B.; Edwards, S.V. Speciational history of australian grass finches (poephila) inferred from thirty gene trees. </w:t>
      </w:r>
      <w:r w:rsidRPr="00933C36">
        <w:rPr>
          <w:rFonts w:ascii="Calibri" w:hAnsi="Calibri"/>
          <w:i/>
          <w:noProof/>
          <w:lang w:val="en-US"/>
        </w:rPr>
        <w:t xml:space="preserve">Evolution </w:t>
      </w:r>
      <w:r w:rsidRPr="00933C36">
        <w:rPr>
          <w:rFonts w:ascii="Calibri" w:hAnsi="Calibri"/>
          <w:b/>
          <w:noProof/>
          <w:lang w:val="en-US"/>
        </w:rPr>
        <w:t>2005</w:t>
      </w:r>
      <w:r w:rsidRPr="00933C36">
        <w:rPr>
          <w:rFonts w:ascii="Calibri" w:hAnsi="Calibri"/>
          <w:noProof/>
          <w:lang w:val="en-US"/>
        </w:rPr>
        <w:t xml:space="preserve">, </w:t>
      </w:r>
      <w:r w:rsidRPr="00933C36">
        <w:rPr>
          <w:rFonts w:ascii="Calibri" w:hAnsi="Calibri"/>
          <w:i/>
          <w:noProof/>
          <w:lang w:val="en-US"/>
        </w:rPr>
        <w:t>59</w:t>
      </w:r>
      <w:r w:rsidRPr="00933C36">
        <w:rPr>
          <w:rFonts w:ascii="Calibri" w:hAnsi="Calibri"/>
          <w:noProof/>
          <w:lang w:val="en-US"/>
        </w:rPr>
        <w:t>, 2033-2047.</w:t>
      </w:r>
      <w:bookmarkEnd w:id="117"/>
    </w:p>
    <w:p w:rsidR="00933C36" w:rsidRPr="00933C36" w:rsidRDefault="00933C36" w:rsidP="00933C36">
      <w:pPr>
        <w:spacing w:line="240" w:lineRule="auto"/>
        <w:ind w:left="720" w:hanging="720"/>
        <w:rPr>
          <w:rFonts w:ascii="Calibri" w:hAnsi="Calibri"/>
          <w:noProof/>
          <w:lang w:val="en-US"/>
        </w:rPr>
      </w:pPr>
      <w:bookmarkStart w:id="118" w:name="_ENREF_12"/>
      <w:r w:rsidRPr="00933C36">
        <w:rPr>
          <w:rFonts w:ascii="Calibri" w:hAnsi="Calibri"/>
          <w:noProof/>
          <w:lang w:val="en-US"/>
        </w:rPr>
        <w:t>12.</w:t>
      </w:r>
      <w:r w:rsidRPr="00933C36">
        <w:rPr>
          <w:rFonts w:ascii="Calibri" w:hAnsi="Calibri"/>
          <w:noProof/>
          <w:lang w:val="en-US"/>
        </w:rPr>
        <w:tab/>
        <w:t xml:space="preserve">Lee, J.Y.; Edwards, S.V. Divergence across australia's carpentarian barrier: Statistical phylogeography of the red-backed fairy wren (malurus melanocephalus). </w:t>
      </w:r>
      <w:r w:rsidRPr="00933C36">
        <w:rPr>
          <w:rFonts w:ascii="Calibri" w:hAnsi="Calibri"/>
          <w:i/>
          <w:noProof/>
          <w:lang w:val="en-US"/>
        </w:rPr>
        <w:t xml:space="preserve">Evolution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62</w:t>
      </w:r>
      <w:r w:rsidRPr="00933C36">
        <w:rPr>
          <w:rFonts w:ascii="Calibri" w:hAnsi="Calibri"/>
          <w:noProof/>
          <w:lang w:val="en-US"/>
        </w:rPr>
        <w:t>, 3117-3134.</w:t>
      </w:r>
      <w:bookmarkEnd w:id="118"/>
    </w:p>
    <w:p w:rsidR="00933C36" w:rsidRPr="00933C36" w:rsidRDefault="00933C36" w:rsidP="00933C36">
      <w:pPr>
        <w:spacing w:line="240" w:lineRule="auto"/>
        <w:ind w:left="720" w:hanging="720"/>
        <w:rPr>
          <w:rFonts w:ascii="Calibri" w:hAnsi="Calibri"/>
          <w:noProof/>
          <w:lang w:val="en-US"/>
        </w:rPr>
      </w:pPr>
      <w:bookmarkStart w:id="119" w:name="_ENREF_13"/>
      <w:r w:rsidRPr="00933C36">
        <w:rPr>
          <w:rFonts w:ascii="Calibri" w:hAnsi="Calibri"/>
          <w:noProof/>
          <w:lang w:val="en-US"/>
        </w:rPr>
        <w:t>13.</w:t>
      </w:r>
      <w:r w:rsidRPr="00933C36">
        <w:rPr>
          <w:rFonts w:ascii="Calibri" w:hAnsi="Calibri"/>
          <w:noProof/>
          <w:lang w:val="en-US"/>
        </w:rPr>
        <w:tab/>
        <w:t xml:space="preserve">Gottscho, A.D.; Marks, S.B.; Jennings, W.B. Speciation, population structure, and demographic history of the mojave fringe-toed lizard (uma scoparia), a species of conservation concern. </w:t>
      </w:r>
      <w:r w:rsidRPr="00933C36">
        <w:rPr>
          <w:rFonts w:ascii="Calibri" w:hAnsi="Calibri"/>
          <w:i/>
          <w:noProof/>
          <w:lang w:val="en-US"/>
        </w:rPr>
        <w:t xml:space="preserve">Ecol Evol </w:t>
      </w:r>
      <w:r w:rsidRPr="00933C36">
        <w:rPr>
          <w:rFonts w:ascii="Calibri" w:hAnsi="Calibri"/>
          <w:b/>
          <w:noProof/>
          <w:lang w:val="en-US"/>
        </w:rPr>
        <w:t>2014</w:t>
      </w:r>
      <w:r w:rsidRPr="00933C36">
        <w:rPr>
          <w:rFonts w:ascii="Calibri" w:hAnsi="Calibri"/>
          <w:noProof/>
          <w:lang w:val="en-US"/>
        </w:rPr>
        <w:t xml:space="preserve">, </w:t>
      </w:r>
      <w:r w:rsidRPr="00933C36">
        <w:rPr>
          <w:rFonts w:ascii="Calibri" w:hAnsi="Calibri"/>
          <w:i/>
          <w:noProof/>
          <w:lang w:val="en-US"/>
        </w:rPr>
        <w:t>4</w:t>
      </w:r>
      <w:r w:rsidRPr="00933C36">
        <w:rPr>
          <w:rFonts w:ascii="Calibri" w:hAnsi="Calibri"/>
          <w:noProof/>
          <w:lang w:val="en-US"/>
        </w:rPr>
        <w:t>, 2546-2562.</w:t>
      </w:r>
      <w:bookmarkEnd w:id="119"/>
    </w:p>
    <w:p w:rsidR="00933C36" w:rsidRPr="00933C36" w:rsidRDefault="00933C36" w:rsidP="00933C36">
      <w:pPr>
        <w:spacing w:line="240" w:lineRule="auto"/>
        <w:ind w:left="720" w:hanging="720"/>
        <w:rPr>
          <w:rFonts w:ascii="Calibri" w:hAnsi="Calibri"/>
          <w:noProof/>
          <w:lang w:val="en-US"/>
        </w:rPr>
      </w:pPr>
      <w:bookmarkStart w:id="120" w:name="_ENREF_14"/>
      <w:r w:rsidRPr="00933C36">
        <w:rPr>
          <w:rFonts w:ascii="Calibri" w:hAnsi="Calibri"/>
          <w:noProof/>
          <w:lang w:val="en-US"/>
        </w:rPr>
        <w:t>14.</w:t>
      </w:r>
      <w:r w:rsidRPr="00933C36">
        <w:rPr>
          <w:rFonts w:ascii="Calibri" w:hAnsi="Calibri"/>
          <w:noProof/>
          <w:lang w:val="en-US"/>
        </w:rPr>
        <w:tab/>
        <w:t xml:space="preserve">Jarne, P.; Lagoda, P.J. Microsatellites, from molecules to populations and back. </w:t>
      </w:r>
      <w:r w:rsidRPr="00933C36">
        <w:rPr>
          <w:rFonts w:ascii="Calibri" w:hAnsi="Calibri"/>
          <w:i/>
          <w:noProof/>
          <w:lang w:val="en-US"/>
        </w:rPr>
        <w:t xml:space="preserve">Trends Ecol Evol </w:t>
      </w:r>
      <w:r w:rsidRPr="00933C36">
        <w:rPr>
          <w:rFonts w:ascii="Calibri" w:hAnsi="Calibri"/>
          <w:b/>
          <w:noProof/>
          <w:lang w:val="en-US"/>
        </w:rPr>
        <w:t>1996</w:t>
      </w:r>
      <w:r w:rsidRPr="00933C36">
        <w:rPr>
          <w:rFonts w:ascii="Calibri" w:hAnsi="Calibri"/>
          <w:noProof/>
          <w:lang w:val="en-US"/>
        </w:rPr>
        <w:t xml:space="preserve">, </w:t>
      </w:r>
      <w:r w:rsidRPr="00933C36">
        <w:rPr>
          <w:rFonts w:ascii="Calibri" w:hAnsi="Calibri"/>
          <w:i/>
          <w:noProof/>
          <w:lang w:val="en-US"/>
        </w:rPr>
        <w:t>11</w:t>
      </w:r>
      <w:r w:rsidRPr="00933C36">
        <w:rPr>
          <w:rFonts w:ascii="Calibri" w:hAnsi="Calibri"/>
          <w:noProof/>
          <w:lang w:val="en-US"/>
        </w:rPr>
        <w:t>, 424-429.</w:t>
      </w:r>
      <w:bookmarkEnd w:id="120"/>
    </w:p>
    <w:p w:rsidR="00933C36" w:rsidRPr="00933C36" w:rsidRDefault="00933C36" w:rsidP="00933C36">
      <w:pPr>
        <w:spacing w:line="240" w:lineRule="auto"/>
        <w:ind w:left="720" w:hanging="720"/>
        <w:rPr>
          <w:rFonts w:ascii="Calibri" w:hAnsi="Calibri"/>
          <w:noProof/>
          <w:lang w:val="en-US"/>
        </w:rPr>
      </w:pPr>
      <w:bookmarkStart w:id="121" w:name="_ENREF_15"/>
      <w:r w:rsidRPr="00933C36">
        <w:rPr>
          <w:rFonts w:ascii="Calibri" w:hAnsi="Calibri"/>
          <w:noProof/>
          <w:lang w:val="en-US"/>
        </w:rPr>
        <w:lastRenderedPageBreak/>
        <w:t>15.</w:t>
      </w:r>
      <w:r w:rsidRPr="00933C36">
        <w:rPr>
          <w:rFonts w:ascii="Calibri" w:hAnsi="Calibri"/>
          <w:noProof/>
          <w:lang w:val="en-US"/>
        </w:rPr>
        <w:tab/>
        <w:t xml:space="preserve">Bertozzi, T.; Sanders, K.L.; Sistrom, M.J.; Gardner, M.G. Anonymous nuclear loci in non-model organisms: Making the most of high-throughput genome surveys. </w:t>
      </w:r>
      <w:r w:rsidRPr="00933C36">
        <w:rPr>
          <w:rFonts w:ascii="Calibri" w:hAnsi="Calibri"/>
          <w:i/>
          <w:noProof/>
          <w:lang w:val="en-US"/>
        </w:rPr>
        <w:t xml:space="preserve">Bioinformatics </w:t>
      </w:r>
      <w:r w:rsidRPr="00933C36">
        <w:rPr>
          <w:rFonts w:ascii="Calibri" w:hAnsi="Calibri"/>
          <w:b/>
          <w:noProof/>
          <w:lang w:val="en-US"/>
        </w:rPr>
        <w:t>2012</w:t>
      </w:r>
      <w:r w:rsidRPr="00933C36">
        <w:rPr>
          <w:rFonts w:ascii="Calibri" w:hAnsi="Calibri"/>
          <w:noProof/>
          <w:lang w:val="en-US"/>
        </w:rPr>
        <w:t xml:space="preserve">, </w:t>
      </w:r>
      <w:r w:rsidRPr="00933C36">
        <w:rPr>
          <w:rFonts w:ascii="Calibri" w:hAnsi="Calibri"/>
          <w:i/>
          <w:noProof/>
          <w:lang w:val="en-US"/>
        </w:rPr>
        <w:t>28</w:t>
      </w:r>
      <w:r w:rsidRPr="00933C36">
        <w:rPr>
          <w:rFonts w:ascii="Calibri" w:hAnsi="Calibri"/>
          <w:noProof/>
          <w:lang w:val="en-US"/>
        </w:rPr>
        <w:t>, 1807-1810.</w:t>
      </w:r>
      <w:bookmarkEnd w:id="121"/>
    </w:p>
    <w:p w:rsidR="00933C36" w:rsidRPr="00933C36" w:rsidRDefault="00933C36" w:rsidP="00933C36">
      <w:pPr>
        <w:spacing w:line="240" w:lineRule="auto"/>
        <w:ind w:left="720" w:hanging="720"/>
        <w:rPr>
          <w:rFonts w:ascii="Calibri" w:hAnsi="Calibri"/>
          <w:noProof/>
          <w:lang w:val="en-US"/>
        </w:rPr>
      </w:pPr>
      <w:bookmarkStart w:id="122" w:name="_ENREF_16"/>
      <w:r w:rsidRPr="00933C36">
        <w:rPr>
          <w:rFonts w:ascii="Calibri" w:hAnsi="Calibri"/>
          <w:noProof/>
          <w:lang w:val="en-US"/>
        </w:rPr>
        <w:t>16.</w:t>
      </w:r>
      <w:r w:rsidRPr="00933C36">
        <w:rPr>
          <w:rFonts w:ascii="Calibri" w:hAnsi="Calibri"/>
          <w:noProof/>
          <w:lang w:val="en-US"/>
        </w:rPr>
        <w:tab/>
        <w:t xml:space="preserve">Thomson, R.C.; Shedlock, A.M.; Edwards, S.V.; Shaffer, H.B. Developing markers for multilocus phylogenetics in non-model organisms: A test case with turtles. </w:t>
      </w:r>
      <w:r w:rsidRPr="00933C36">
        <w:rPr>
          <w:rFonts w:ascii="Calibri" w:hAnsi="Calibri"/>
          <w:i/>
          <w:noProof/>
          <w:lang w:val="en-US"/>
        </w:rPr>
        <w:t xml:space="preserve">Mol Phylogenet Evol </w:t>
      </w:r>
      <w:r w:rsidRPr="00933C36">
        <w:rPr>
          <w:rFonts w:ascii="Calibri" w:hAnsi="Calibri"/>
          <w:b/>
          <w:noProof/>
          <w:lang w:val="en-US"/>
        </w:rPr>
        <w:t>2008</w:t>
      </w:r>
      <w:r w:rsidRPr="00933C36">
        <w:rPr>
          <w:rFonts w:ascii="Calibri" w:hAnsi="Calibri"/>
          <w:noProof/>
          <w:lang w:val="en-US"/>
        </w:rPr>
        <w:t xml:space="preserve">, </w:t>
      </w:r>
      <w:r w:rsidRPr="00933C36">
        <w:rPr>
          <w:rFonts w:ascii="Calibri" w:hAnsi="Calibri"/>
          <w:i/>
          <w:noProof/>
          <w:lang w:val="en-US"/>
        </w:rPr>
        <w:t>49</w:t>
      </w:r>
      <w:r w:rsidRPr="00933C36">
        <w:rPr>
          <w:rFonts w:ascii="Calibri" w:hAnsi="Calibri"/>
          <w:noProof/>
          <w:lang w:val="en-US"/>
        </w:rPr>
        <w:t>, 514-525.</w:t>
      </w:r>
      <w:bookmarkEnd w:id="122"/>
    </w:p>
    <w:p w:rsidR="00933C36" w:rsidRPr="00933C36" w:rsidRDefault="00933C36" w:rsidP="00933C36">
      <w:pPr>
        <w:spacing w:line="240" w:lineRule="auto"/>
        <w:ind w:left="720" w:hanging="720"/>
        <w:rPr>
          <w:rFonts w:ascii="Calibri" w:hAnsi="Calibri"/>
          <w:noProof/>
          <w:lang w:val="en-US"/>
        </w:rPr>
      </w:pPr>
      <w:bookmarkStart w:id="123" w:name="_ENREF_17"/>
      <w:r w:rsidRPr="00933C36">
        <w:rPr>
          <w:rFonts w:ascii="Calibri" w:hAnsi="Calibri"/>
          <w:noProof/>
          <w:lang w:val="en-US"/>
        </w:rPr>
        <w:t>17.</w:t>
      </w:r>
      <w:r w:rsidRPr="00933C36">
        <w:rPr>
          <w:rFonts w:ascii="Calibri" w:hAnsi="Calibri"/>
          <w:noProof/>
          <w:lang w:val="en-US"/>
        </w:rPr>
        <w:tab/>
        <w:t>Cock, P.J.; Antao, T.; Chang, J.T.; Chapman, B.A.; Cox, C.J.; Dalke, A.; Friedberg, I.; Hamelryck, T.; Kauff, F.; Wilczynski, B.</w:t>
      </w:r>
      <w:r w:rsidRPr="00933C36">
        <w:rPr>
          <w:rFonts w:ascii="Calibri" w:hAnsi="Calibri"/>
          <w:i/>
          <w:noProof/>
          <w:lang w:val="en-US"/>
        </w:rPr>
        <w:t>, et al.</w:t>
      </w:r>
      <w:r w:rsidRPr="00933C36">
        <w:rPr>
          <w:rFonts w:ascii="Calibri" w:hAnsi="Calibri"/>
          <w:noProof/>
          <w:lang w:val="en-US"/>
        </w:rPr>
        <w:t xml:space="preserve"> Biopython: Freely available python tools for computational molecular biology and bioinformatics. </w:t>
      </w:r>
      <w:r w:rsidRPr="00933C36">
        <w:rPr>
          <w:rFonts w:ascii="Calibri" w:hAnsi="Calibri"/>
          <w:i/>
          <w:noProof/>
          <w:lang w:val="en-US"/>
        </w:rPr>
        <w:t xml:space="preserve">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25</w:t>
      </w:r>
      <w:r w:rsidRPr="00933C36">
        <w:rPr>
          <w:rFonts w:ascii="Calibri" w:hAnsi="Calibri"/>
          <w:noProof/>
          <w:lang w:val="en-US"/>
        </w:rPr>
        <w:t>, 1422-1423.</w:t>
      </w:r>
      <w:bookmarkEnd w:id="123"/>
    </w:p>
    <w:p w:rsidR="00933C36" w:rsidRPr="00933C36" w:rsidRDefault="00933C36" w:rsidP="00933C36">
      <w:pPr>
        <w:spacing w:line="240" w:lineRule="auto"/>
        <w:ind w:left="720" w:hanging="720"/>
        <w:rPr>
          <w:rFonts w:ascii="Calibri" w:hAnsi="Calibri"/>
          <w:noProof/>
          <w:lang w:val="en-US"/>
        </w:rPr>
      </w:pPr>
      <w:bookmarkStart w:id="124" w:name="_ENREF_18"/>
      <w:r w:rsidRPr="00933C36">
        <w:rPr>
          <w:rFonts w:ascii="Calibri" w:hAnsi="Calibri"/>
          <w:noProof/>
          <w:lang w:val="en-US"/>
        </w:rPr>
        <w:t>18.</w:t>
      </w:r>
      <w:r w:rsidRPr="00933C36">
        <w:rPr>
          <w:rFonts w:ascii="Calibri" w:hAnsi="Calibri"/>
          <w:noProof/>
          <w:lang w:val="en-US"/>
        </w:rPr>
        <w:tab/>
        <w:t xml:space="preserve">Camacho, C.; Coulouris, G.; Avagyan, V.; Ma, N.; Papadopoulos, J.; Bealer, K.; Madden, T.L. Blast+: Architecture and applications. </w:t>
      </w:r>
      <w:r w:rsidRPr="00933C36">
        <w:rPr>
          <w:rFonts w:ascii="Calibri" w:hAnsi="Calibri"/>
          <w:i/>
          <w:noProof/>
          <w:lang w:val="en-US"/>
        </w:rPr>
        <w:t xml:space="preserve">BMC Bioinformatics </w:t>
      </w:r>
      <w:r w:rsidRPr="00933C36">
        <w:rPr>
          <w:rFonts w:ascii="Calibri" w:hAnsi="Calibri"/>
          <w:b/>
          <w:noProof/>
          <w:lang w:val="en-US"/>
        </w:rPr>
        <w:t>2009</w:t>
      </w:r>
      <w:r w:rsidRPr="00933C36">
        <w:rPr>
          <w:rFonts w:ascii="Calibri" w:hAnsi="Calibri"/>
          <w:noProof/>
          <w:lang w:val="en-US"/>
        </w:rPr>
        <w:t xml:space="preserve">, </w:t>
      </w:r>
      <w:r w:rsidRPr="00933C36">
        <w:rPr>
          <w:rFonts w:ascii="Calibri" w:hAnsi="Calibri"/>
          <w:i/>
          <w:noProof/>
          <w:lang w:val="en-US"/>
        </w:rPr>
        <w:t>10</w:t>
      </w:r>
      <w:r w:rsidRPr="00933C36">
        <w:rPr>
          <w:rFonts w:ascii="Calibri" w:hAnsi="Calibri"/>
          <w:noProof/>
          <w:lang w:val="en-US"/>
        </w:rPr>
        <w:t>, 421.</w:t>
      </w:r>
      <w:bookmarkEnd w:id="124"/>
    </w:p>
    <w:p w:rsidR="00933C36" w:rsidRPr="00933C36" w:rsidRDefault="00933C36" w:rsidP="00933C36">
      <w:pPr>
        <w:spacing w:line="240" w:lineRule="auto"/>
        <w:ind w:left="720" w:hanging="720"/>
        <w:rPr>
          <w:rFonts w:ascii="Calibri" w:hAnsi="Calibri"/>
          <w:noProof/>
          <w:lang w:val="en-US"/>
        </w:rPr>
      </w:pPr>
      <w:bookmarkStart w:id="125" w:name="_ENREF_19"/>
      <w:r w:rsidRPr="00933C36">
        <w:rPr>
          <w:rFonts w:ascii="Calibri" w:hAnsi="Calibri"/>
          <w:noProof/>
          <w:lang w:val="en-US"/>
        </w:rPr>
        <w:t>19.</w:t>
      </w:r>
      <w:r w:rsidRPr="00933C36">
        <w:rPr>
          <w:rFonts w:ascii="Calibri" w:hAnsi="Calibri"/>
          <w:noProof/>
          <w:lang w:val="en-US"/>
        </w:rPr>
        <w:tab/>
        <w:t xml:space="preserve">Guindon, S.; Gascuel, O. A simple, fast, and accurate algorithm to estimate large phylogenies by maximum likelihood. </w:t>
      </w:r>
      <w:r w:rsidRPr="00933C36">
        <w:rPr>
          <w:rFonts w:ascii="Calibri" w:hAnsi="Calibri"/>
          <w:i/>
          <w:noProof/>
          <w:lang w:val="en-US"/>
        </w:rPr>
        <w:t xml:space="preserve">Syst Biol </w:t>
      </w:r>
      <w:r w:rsidRPr="00933C36">
        <w:rPr>
          <w:rFonts w:ascii="Calibri" w:hAnsi="Calibri"/>
          <w:b/>
          <w:noProof/>
          <w:lang w:val="en-US"/>
        </w:rPr>
        <w:t>2003</w:t>
      </w:r>
      <w:r w:rsidRPr="00933C36">
        <w:rPr>
          <w:rFonts w:ascii="Calibri" w:hAnsi="Calibri"/>
          <w:noProof/>
          <w:lang w:val="en-US"/>
        </w:rPr>
        <w:t xml:space="preserve">, </w:t>
      </w:r>
      <w:r w:rsidRPr="00933C36">
        <w:rPr>
          <w:rFonts w:ascii="Calibri" w:hAnsi="Calibri"/>
          <w:i/>
          <w:noProof/>
          <w:lang w:val="en-US"/>
        </w:rPr>
        <w:t>52</w:t>
      </w:r>
      <w:r w:rsidRPr="00933C36">
        <w:rPr>
          <w:rFonts w:ascii="Calibri" w:hAnsi="Calibri"/>
          <w:noProof/>
          <w:lang w:val="en-US"/>
        </w:rPr>
        <w:t>, 696-704.</w:t>
      </w:r>
      <w:bookmarkEnd w:id="125"/>
    </w:p>
    <w:p w:rsidR="00933C36" w:rsidRDefault="00933C36" w:rsidP="00933C36">
      <w:pPr>
        <w:spacing w:line="240" w:lineRule="auto"/>
        <w:rPr>
          <w:rFonts w:ascii="Calibri" w:hAnsi="Calibri"/>
          <w:noProof/>
          <w:lang w:val="en-US"/>
        </w:rPr>
      </w:pPr>
    </w:p>
    <w:p w:rsidR="009B01DC" w:rsidRDefault="002C1C97">
      <w:r>
        <w:fldChar w:fldCharType="end"/>
      </w:r>
      <w:r>
        <w:fldChar w:fldCharType="begin"/>
      </w:r>
      <w:r w:rsidR="00013D64">
        <w:instrText xml:space="preserve"> ADDIN </w:instrText>
      </w:r>
      <w:r>
        <w:fldChar w:fldCharType="end"/>
      </w:r>
    </w:p>
    <w:sectPr w:rsidR="009B01DC" w:rsidSect="009B01DC">
      <w:headerReference w:type="default" r:id="rId15"/>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4936" w:rsidRDefault="003B4936" w:rsidP="00EF46A3">
      <w:pPr>
        <w:spacing w:line="240" w:lineRule="auto"/>
      </w:pPr>
      <w:r>
        <w:separator/>
      </w:r>
    </w:p>
  </w:endnote>
  <w:endnote w:type="continuationSeparator" w:id="1">
    <w:p w:rsidR="003B4936" w:rsidRDefault="003B4936" w:rsidP="00EF46A3">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Times New Roman"/>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4936144"/>
      <w:docPartObj>
        <w:docPartGallery w:val="Page Numbers (Bottom of Page)"/>
        <w:docPartUnique/>
      </w:docPartObj>
    </w:sdtPr>
    <w:sdtContent>
      <w:p w:rsidR="000D6A7C" w:rsidRDefault="002C1C97">
        <w:pPr>
          <w:pStyle w:val="Rodap"/>
          <w:jc w:val="right"/>
        </w:pPr>
      </w:p>
    </w:sdtContent>
  </w:sdt>
  <w:p w:rsidR="000D6A7C" w:rsidRDefault="000D6A7C">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A7C" w:rsidRDefault="000D6A7C">
    <w:pPr>
      <w:pStyle w:val="Rodap"/>
      <w:jc w:val="right"/>
    </w:pPr>
  </w:p>
  <w:p w:rsidR="000D6A7C" w:rsidRDefault="000D6A7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4936" w:rsidRDefault="003B4936" w:rsidP="00EF46A3">
      <w:pPr>
        <w:spacing w:line="240" w:lineRule="auto"/>
      </w:pPr>
      <w:r>
        <w:separator/>
      </w:r>
    </w:p>
  </w:footnote>
  <w:footnote w:type="continuationSeparator" w:id="1">
    <w:p w:rsidR="003B4936" w:rsidRDefault="003B4936" w:rsidP="00EF46A3">
      <w:pPr>
        <w:spacing w:line="240" w:lineRule="auto"/>
      </w:pPr>
      <w:r>
        <w:continuationSeparator/>
      </w:r>
    </w:p>
  </w:footnote>
  <w:footnote w:id="2">
    <w:p w:rsidR="000D6A7C" w:rsidRPr="00773294" w:rsidRDefault="000D6A7C" w:rsidP="00F52FD9">
      <w:pPr>
        <w:pStyle w:val="Textodenotaderodap"/>
        <w:rPr>
          <w:rStyle w:val="Refdenotaderodap"/>
        </w:rPr>
      </w:pPr>
      <w:r w:rsidRPr="00773294">
        <w:rPr>
          <w:rStyle w:val="Refdenotaderodap"/>
        </w:rPr>
        <w:footnoteRef/>
      </w:r>
      <w:r>
        <w:t>Descrição da nota de rodapé</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A7C" w:rsidRDefault="000D6A7C" w:rsidP="009B01DC">
    <w:pPr>
      <w:pStyle w:val="Rodap"/>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A7C" w:rsidRDefault="000D6A7C" w:rsidP="009B01DC">
    <w:pPr>
      <w:pStyle w:val="Rodap"/>
      <w:jc w:val="right"/>
    </w:pPr>
  </w:p>
  <w:p w:rsidR="000D6A7C" w:rsidRDefault="000D6A7C" w:rsidP="009B01DC">
    <w:pPr>
      <w:pStyle w:val="Cabealho"/>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A7C" w:rsidRDefault="000D6A7C" w:rsidP="009B01DC">
    <w:pPr>
      <w:pStyle w:val="Cabealho"/>
      <w:jc w:val="right"/>
    </w:pPr>
  </w:p>
  <w:p w:rsidR="000D6A7C" w:rsidRDefault="000D6A7C" w:rsidP="009B01DC">
    <w:pPr>
      <w:pStyle w:val="Cabealh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6A7C" w:rsidRDefault="002C1C97">
    <w:pPr>
      <w:pStyle w:val="Cabealho"/>
      <w:jc w:val="right"/>
    </w:pPr>
    <w:fldSimple w:instr=" PAGE   \* MERGEFORMAT ">
      <w:r w:rsidR="00224BF9">
        <w:rPr>
          <w:noProof/>
        </w:rPr>
        <w:t>21</w:t>
      </w:r>
    </w:fldSimple>
  </w:p>
  <w:p w:rsidR="000D6A7C" w:rsidRDefault="000D6A7C" w:rsidP="009B01D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C46C48"/>
    <w:multiLevelType w:val="hybridMultilevel"/>
    <w:tmpl w:val="A92C9A96"/>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303B0B9C"/>
    <w:multiLevelType w:val="multilevel"/>
    <w:tmpl w:val="279C1332"/>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3EC97496"/>
    <w:multiLevelType w:val="hybridMultilevel"/>
    <w:tmpl w:val="C0E0E5BE"/>
    <w:lvl w:ilvl="0" w:tplc="7706B9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10C34C0"/>
    <w:multiLevelType w:val="hybridMultilevel"/>
    <w:tmpl w:val="F508E306"/>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hdrShapeDefaults>
    <o:shapedefaults v:ext="edit" spidmax="8194"/>
  </w:hdrShapeDefaults>
  <w:footnotePr>
    <w:footnote w:id="0"/>
    <w:footnote w:id="1"/>
  </w:footnotePr>
  <w:endnotePr>
    <w:endnote w:id="0"/>
    <w:endnote w:id="1"/>
  </w:endnotePr>
  <w:compat/>
  <w:docVars>
    <w:docVar w:name="EN.InstantFormat" w:val="&lt;ENInstantFormat&gt;&lt;Enabled&gt;1&lt;/Enabled&gt;&lt;ScanUnformatted&gt;1&lt;/ScanUnformatted&gt;&lt;ScanChanges&gt;1&lt;/ScanChanges&gt;&lt;Suspended&gt;0&lt;/Suspended&gt;&lt;/ENInstantFormat&gt;"/>
    <w:docVar w:name="EN.Layout" w:val="&lt;ENLayout&gt;&lt;Style&gt;MDPI&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v5ve0web5stsve0pag50fr9fesedfrdzd20&quot;&gt;mestrado&lt;record-ids&gt;&lt;item&gt;200&lt;/item&gt;&lt;item&gt;224&lt;/item&gt;&lt;item&gt;225&lt;/item&gt;&lt;item&gt;227&lt;/item&gt;&lt;item&gt;230&lt;/item&gt;&lt;item&gt;231&lt;/item&gt;&lt;item&gt;232&lt;/item&gt;&lt;item&gt;233&lt;/item&gt;&lt;item&gt;234&lt;/item&gt;&lt;item&gt;235&lt;/item&gt;&lt;item&gt;236&lt;/item&gt;&lt;item&gt;237&lt;/item&gt;&lt;item&gt;238&lt;/item&gt;&lt;item&gt;239&lt;/item&gt;&lt;item&gt;240&lt;/item&gt;&lt;item&gt;242&lt;/item&gt;&lt;item&gt;243&lt;/item&gt;&lt;item&gt;244&lt;/item&gt;&lt;item&gt;245&lt;/item&gt;&lt;/record-ids&gt;&lt;/item&gt;&lt;/Libraries&gt;"/>
  </w:docVars>
  <w:rsids>
    <w:rsidRoot w:val="000D69CF"/>
    <w:rsid w:val="00013D64"/>
    <w:rsid w:val="00014E11"/>
    <w:rsid w:val="00017DB1"/>
    <w:rsid w:val="000456BA"/>
    <w:rsid w:val="000477A3"/>
    <w:rsid w:val="000755F2"/>
    <w:rsid w:val="00093D44"/>
    <w:rsid w:val="000B5ED8"/>
    <w:rsid w:val="000C70EB"/>
    <w:rsid w:val="000D69CF"/>
    <w:rsid w:val="000D6A7C"/>
    <w:rsid w:val="00125AD1"/>
    <w:rsid w:val="001416EA"/>
    <w:rsid w:val="00144317"/>
    <w:rsid w:val="00165E1D"/>
    <w:rsid w:val="00167617"/>
    <w:rsid w:val="001D688B"/>
    <w:rsid w:val="001F447E"/>
    <w:rsid w:val="00224BF9"/>
    <w:rsid w:val="00225BA8"/>
    <w:rsid w:val="002860C7"/>
    <w:rsid w:val="002C1C97"/>
    <w:rsid w:val="002C6629"/>
    <w:rsid w:val="002D5DFC"/>
    <w:rsid w:val="002F01FA"/>
    <w:rsid w:val="002F0282"/>
    <w:rsid w:val="00305605"/>
    <w:rsid w:val="00342CC9"/>
    <w:rsid w:val="003919AD"/>
    <w:rsid w:val="003B4936"/>
    <w:rsid w:val="003E64D4"/>
    <w:rsid w:val="00403D0B"/>
    <w:rsid w:val="00410397"/>
    <w:rsid w:val="0045731D"/>
    <w:rsid w:val="00472F62"/>
    <w:rsid w:val="0047300C"/>
    <w:rsid w:val="005036E1"/>
    <w:rsid w:val="00511D84"/>
    <w:rsid w:val="00574333"/>
    <w:rsid w:val="00583A7C"/>
    <w:rsid w:val="005F2D3E"/>
    <w:rsid w:val="00653B80"/>
    <w:rsid w:val="006A01AF"/>
    <w:rsid w:val="006D636D"/>
    <w:rsid w:val="00724E96"/>
    <w:rsid w:val="00726A2C"/>
    <w:rsid w:val="007D642C"/>
    <w:rsid w:val="007E306F"/>
    <w:rsid w:val="00852318"/>
    <w:rsid w:val="008959C7"/>
    <w:rsid w:val="008A2CD6"/>
    <w:rsid w:val="008E1C65"/>
    <w:rsid w:val="00931C05"/>
    <w:rsid w:val="00933C36"/>
    <w:rsid w:val="00965B4E"/>
    <w:rsid w:val="009B01DC"/>
    <w:rsid w:val="009B5AC7"/>
    <w:rsid w:val="009C1D8E"/>
    <w:rsid w:val="009C3F61"/>
    <w:rsid w:val="00A8044A"/>
    <w:rsid w:val="00A93B3B"/>
    <w:rsid w:val="00AC5AB3"/>
    <w:rsid w:val="00AF4231"/>
    <w:rsid w:val="00B03693"/>
    <w:rsid w:val="00B2524D"/>
    <w:rsid w:val="00B3097E"/>
    <w:rsid w:val="00B648B3"/>
    <w:rsid w:val="00B95B97"/>
    <w:rsid w:val="00C10622"/>
    <w:rsid w:val="00C2433E"/>
    <w:rsid w:val="00C343D9"/>
    <w:rsid w:val="00C70093"/>
    <w:rsid w:val="00CA1127"/>
    <w:rsid w:val="00CC6928"/>
    <w:rsid w:val="00CD6837"/>
    <w:rsid w:val="00CF3818"/>
    <w:rsid w:val="00D001A0"/>
    <w:rsid w:val="00D04D8D"/>
    <w:rsid w:val="00D31D05"/>
    <w:rsid w:val="00D765C9"/>
    <w:rsid w:val="00D87472"/>
    <w:rsid w:val="00D90047"/>
    <w:rsid w:val="00DD3516"/>
    <w:rsid w:val="00DF1E1E"/>
    <w:rsid w:val="00E24F80"/>
    <w:rsid w:val="00E5226B"/>
    <w:rsid w:val="00EA4B90"/>
    <w:rsid w:val="00EF46A3"/>
    <w:rsid w:val="00F24072"/>
    <w:rsid w:val="00F26BBD"/>
    <w:rsid w:val="00F52FD9"/>
    <w:rsid w:val="00FA6106"/>
    <w:rsid w:val="00FB4482"/>
    <w:rsid w:val="00FC288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schemas-houaiss/mini" w:name="verbetes"/>
  <w:smartTagType w:namespaceuri="schemas-houaiss/acao" w:name="dm"/>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6A3"/>
    <w:pPr>
      <w:spacing w:after="0" w:line="360" w:lineRule="auto"/>
      <w:ind w:firstLine="720"/>
      <w:jc w:val="both"/>
    </w:pPr>
    <w:rPr>
      <w:sz w:val="24"/>
      <w:szCs w:val="24"/>
    </w:rPr>
  </w:style>
  <w:style w:type="paragraph" w:styleId="Ttulo1">
    <w:name w:val="heading 1"/>
    <w:basedOn w:val="Normal"/>
    <w:next w:val="Normal"/>
    <w:link w:val="Ttulo1Char"/>
    <w:uiPriority w:val="9"/>
    <w:qFormat/>
    <w:rsid w:val="00EF46A3"/>
    <w:pPr>
      <w:keepNext/>
      <w:keepLines/>
      <w:pageBreakBefore/>
      <w:numPr>
        <w:numId w:val="3"/>
      </w:numPr>
      <w:pBdr>
        <w:bottom w:val="single" w:sz="8" w:space="1" w:color="auto"/>
      </w:pBdr>
      <w:spacing w:before="480" w:after="240"/>
      <w:outlineLvl w:val="0"/>
    </w:pPr>
    <w:rPr>
      <w:rFonts w:eastAsiaTheme="majorEastAsia" w:cstheme="minorHAnsi"/>
      <w:b/>
      <w:bCs/>
      <w:sz w:val="36"/>
      <w:szCs w:val="28"/>
    </w:rPr>
  </w:style>
  <w:style w:type="paragraph" w:styleId="Ttulo2">
    <w:name w:val="heading 2"/>
    <w:basedOn w:val="Normal"/>
    <w:next w:val="Normal"/>
    <w:link w:val="Ttulo2Char"/>
    <w:unhideWhenUsed/>
    <w:qFormat/>
    <w:rsid w:val="00EF46A3"/>
    <w:pPr>
      <w:keepNext/>
      <w:keepLines/>
      <w:numPr>
        <w:ilvl w:val="1"/>
        <w:numId w:val="3"/>
      </w:numPr>
      <w:spacing w:before="240"/>
      <w:outlineLvl w:val="1"/>
    </w:pPr>
    <w:rPr>
      <w:rFonts w:eastAsiaTheme="majorEastAsia" w:cstheme="minorHAnsi"/>
      <w:b/>
      <w:bCs/>
      <w:sz w:val="28"/>
      <w:szCs w:val="26"/>
    </w:rPr>
  </w:style>
  <w:style w:type="paragraph" w:styleId="Ttulo3">
    <w:name w:val="heading 3"/>
    <w:basedOn w:val="Normal"/>
    <w:next w:val="Normal"/>
    <w:link w:val="Ttulo3Char"/>
    <w:uiPriority w:val="9"/>
    <w:unhideWhenUsed/>
    <w:qFormat/>
    <w:rsid w:val="00EF46A3"/>
    <w:pPr>
      <w:keepNext/>
      <w:keepLines/>
      <w:numPr>
        <w:ilvl w:val="2"/>
        <w:numId w:val="3"/>
      </w:numPr>
      <w:spacing w:before="240"/>
      <w:outlineLvl w:val="2"/>
    </w:pPr>
    <w:rPr>
      <w:rFonts w:eastAsiaTheme="majorEastAsia" w:cstheme="minorHAnsi"/>
      <w:b/>
      <w:bCs/>
      <w:sz w:val="26"/>
    </w:rPr>
  </w:style>
  <w:style w:type="paragraph" w:styleId="Ttulo4">
    <w:name w:val="heading 4"/>
    <w:basedOn w:val="Normal"/>
    <w:next w:val="Normal"/>
    <w:link w:val="Ttulo4Char"/>
    <w:uiPriority w:val="9"/>
    <w:unhideWhenUsed/>
    <w:qFormat/>
    <w:rsid w:val="00EF46A3"/>
    <w:pPr>
      <w:keepNext/>
      <w:keepLines/>
      <w:numPr>
        <w:ilvl w:val="3"/>
        <w:numId w:val="3"/>
      </w:numPr>
      <w:spacing w:before="200"/>
      <w:outlineLvl w:val="3"/>
    </w:pPr>
    <w:rPr>
      <w:rFonts w:asciiTheme="majorHAnsi" w:eastAsiaTheme="majorEastAsia" w:hAnsiTheme="majorHAnsi" w:cstheme="majorBidi"/>
      <w:b/>
      <w:bCs/>
      <w:i/>
      <w:iCs/>
    </w:rPr>
  </w:style>
  <w:style w:type="paragraph" w:styleId="Ttulo5">
    <w:name w:val="heading 5"/>
    <w:basedOn w:val="Normal"/>
    <w:next w:val="Normal"/>
    <w:link w:val="Ttulo5Char"/>
    <w:uiPriority w:val="9"/>
    <w:semiHidden/>
    <w:unhideWhenUsed/>
    <w:qFormat/>
    <w:rsid w:val="00EF46A3"/>
    <w:pPr>
      <w:keepNext/>
      <w:keepLines/>
      <w:numPr>
        <w:ilvl w:val="4"/>
        <w:numId w:val="3"/>
      </w:numPr>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har"/>
    <w:uiPriority w:val="9"/>
    <w:semiHidden/>
    <w:unhideWhenUsed/>
    <w:qFormat/>
    <w:rsid w:val="00EF46A3"/>
    <w:pPr>
      <w:keepNext/>
      <w:keepLines/>
      <w:numPr>
        <w:ilvl w:val="5"/>
        <w:numId w:val="3"/>
      </w:numPr>
      <w:spacing w:before="20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har"/>
    <w:uiPriority w:val="9"/>
    <w:semiHidden/>
    <w:unhideWhenUsed/>
    <w:qFormat/>
    <w:rsid w:val="00EF46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F46A3"/>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F46A3"/>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F46A3"/>
    <w:rPr>
      <w:rFonts w:eastAsiaTheme="majorEastAsia" w:cstheme="minorHAnsi"/>
      <w:b/>
      <w:bCs/>
      <w:sz w:val="36"/>
      <w:szCs w:val="28"/>
    </w:rPr>
  </w:style>
  <w:style w:type="character" w:customStyle="1" w:styleId="Ttulo2Char">
    <w:name w:val="Título 2 Char"/>
    <w:basedOn w:val="Fontepargpadro"/>
    <w:link w:val="Ttulo2"/>
    <w:rsid w:val="00EF46A3"/>
    <w:rPr>
      <w:rFonts w:eastAsiaTheme="majorEastAsia" w:cstheme="minorHAnsi"/>
      <w:b/>
      <w:bCs/>
      <w:sz w:val="28"/>
      <w:szCs w:val="26"/>
    </w:rPr>
  </w:style>
  <w:style w:type="character" w:customStyle="1" w:styleId="Ttulo3Char">
    <w:name w:val="Título 3 Char"/>
    <w:basedOn w:val="Fontepargpadro"/>
    <w:link w:val="Ttulo3"/>
    <w:uiPriority w:val="9"/>
    <w:rsid w:val="00EF46A3"/>
    <w:rPr>
      <w:rFonts w:eastAsiaTheme="majorEastAsia" w:cstheme="minorHAnsi"/>
      <w:b/>
      <w:bCs/>
      <w:sz w:val="26"/>
      <w:szCs w:val="24"/>
    </w:rPr>
  </w:style>
  <w:style w:type="character" w:customStyle="1" w:styleId="Ttulo4Char">
    <w:name w:val="Título 4 Char"/>
    <w:basedOn w:val="Fontepargpadro"/>
    <w:link w:val="Ttulo4"/>
    <w:uiPriority w:val="9"/>
    <w:rsid w:val="00EF46A3"/>
    <w:rPr>
      <w:rFonts w:asciiTheme="majorHAnsi" w:eastAsiaTheme="majorEastAsia" w:hAnsiTheme="majorHAnsi" w:cstheme="majorBidi"/>
      <w:b/>
      <w:bCs/>
      <w:i/>
      <w:iCs/>
      <w:sz w:val="24"/>
      <w:szCs w:val="24"/>
    </w:rPr>
  </w:style>
  <w:style w:type="character" w:customStyle="1" w:styleId="Ttulo5Char">
    <w:name w:val="Título 5 Char"/>
    <w:basedOn w:val="Fontepargpadro"/>
    <w:link w:val="Ttulo5"/>
    <w:uiPriority w:val="9"/>
    <w:semiHidden/>
    <w:rsid w:val="00EF46A3"/>
    <w:rPr>
      <w:rFonts w:asciiTheme="majorHAnsi" w:eastAsiaTheme="majorEastAsia" w:hAnsiTheme="majorHAnsi" w:cstheme="majorBidi"/>
      <w:color w:val="1F4D78" w:themeColor="accent1" w:themeShade="7F"/>
      <w:sz w:val="24"/>
      <w:szCs w:val="24"/>
    </w:rPr>
  </w:style>
  <w:style w:type="character" w:customStyle="1" w:styleId="Ttulo6Char">
    <w:name w:val="Título 6 Char"/>
    <w:basedOn w:val="Fontepargpadro"/>
    <w:link w:val="Ttulo6"/>
    <w:uiPriority w:val="9"/>
    <w:semiHidden/>
    <w:rsid w:val="00EF46A3"/>
    <w:rPr>
      <w:rFonts w:asciiTheme="majorHAnsi" w:eastAsiaTheme="majorEastAsia" w:hAnsiTheme="majorHAnsi" w:cstheme="majorBidi"/>
      <w:i/>
      <w:iCs/>
      <w:color w:val="1F4D78" w:themeColor="accent1" w:themeShade="7F"/>
      <w:sz w:val="24"/>
      <w:szCs w:val="24"/>
    </w:rPr>
  </w:style>
  <w:style w:type="character" w:customStyle="1" w:styleId="Ttulo7Char">
    <w:name w:val="Título 7 Char"/>
    <w:basedOn w:val="Fontepargpadro"/>
    <w:link w:val="Ttulo7"/>
    <w:uiPriority w:val="9"/>
    <w:semiHidden/>
    <w:rsid w:val="00EF46A3"/>
    <w:rPr>
      <w:rFonts w:asciiTheme="majorHAnsi" w:eastAsiaTheme="majorEastAsia" w:hAnsiTheme="majorHAnsi" w:cstheme="majorBidi"/>
      <w:i/>
      <w:iCs/>
      <w:color w:val="404040" w:themeColor="text1" w:themeTint="BF"/>
      <w:sz w:val="24"/>
      <w:szCs w:val="24"/>
    </w:rPr>
  </w:style>
  <w:style w:type="character" w:customStyle="1" w:styleId="Ttulo8Char">
    <w:name w:val="Título 8 Char"/>
    <w:basedOn w:val="Fontepargpadro"/>
    <w:link w:val="Ttulo8"/>
    <w:uiPriority w:val="9"/>
    <w:semiHidden/>
    <w:rsid w:val="00EF46A3"/>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EF46A3"/>
    <w:rPr>
      <w:rFonts w:asciiTheme="majorHAnsi" w:eastAsiaTheme="majorEastAsia" w:hAnsiTheme="majorHAnsi" w:cstheme="majorBidi"/>
      <w:i/>
      <w:iCs/>
      <w:color w:val="404040" w:themeColor="text1" w:themeTint="BF"/>
      <w:sz w:val="20"/>
      <w:szCs w:val="20"/>
    </w:rPr>
  </w:style>
  <w:style w:type="paragraph" w:styleId="PargrafodaLista">
    <w:name w:val="List Paragraph"/>
    <w:basedOn w:val="Normal"/>
    <w:uiPriority w:val="34"/>
    <w:qFormat/>
    <w:rsid w:val="00EF46A3"/>
    <w:pPr>
      <w:contextualSpacing/>
    </w:pPr>
  </w:style>
  <w:style w:type="table" w:styleId="Tabelacomgrade">
    <w:name w:val="Table Grid"/>
    <w:basedOn w:val="Tabelanormal"/>
    <w:uiPriority w:val="59"/>
    <w:rsid w:val="00EF46A3"/>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bealho">
    <w:name w:val="header"/>
    <w:basedOn w:val="Normal"/>
    <w:link w:val="CabealhoChar"/>
    <w:uiPriority w:val="99"/>
    <w:unhideWhenUsed/>
    <w:rsid w:val="00EF46A3"/>
    <w:pPr>
      <w:tabs>
        <w:tab w:val="center" w:pos="4252"/>
        <w:tab w:val="right" w:pos="8504"/>
      </w:tabs>
      <w:spacing w:line="240" w:lineRule="auto"/>
    </w:pPr>
  </w:style>
  <w:style w:type="character" w:customStyle="1" w:styleId="CabealhoChar">
    <w:name w:val="Cabeçalho Char"/>
    <w:basedOn w:val="Fontepargpadro"/>
    <w:link w:val="Cabealho"/>
    <w:uiPriority w:val="99"/>
    <w:rsid w:val="00EF46A3"/>
    <w:rPr>
      <w:sz w:val="24"/>
      <w:szCs w:val="24"/>
    </w:rPr>
  </w:style>
  <w:style w:type="paragraph" w:styleId="Rodap">
    <w:name w:val="footer"/>
    <w:basedOn w:val="Normal"/>
    <w:link w:val="RodapChar"/>
    <w:uiPriority w:val="99"/>
    <w:unhideWhenUsed/>
    <w:rsid w:val="00EF46A3"/>
    <w:pPr>
      <w:tabs>
        <w:tab w:val="center" w:pos="4252"/>
        <w:tab w:val="right" w:pos="8504"/>
      </w:tabs>
      <w:spacing w:line="240" w:lineRule="auto"/>
    </w:pPr>
  </w:style>
  <w:style w:type="character" w:customStyle="1" w:styleId="RodapChar">
    <w:name w:val="Rodapé Char"/>
    <w:basedOn w:val="Fontepargpadro"/>
    <w:link w:val="Rodap"/>
    <w:uiPriority w:val="99"/>
    <w:rsid w:val="00EF46A3"/>
    <w:rPr>
      <w:sz w:val="24"/>
      <w:szCs w:val="24"/>
    </w:rPr>
  </w:style>
  <w:style w:type="paragraph" w:styleId="Sumrio1">
    <w:name w:val="toc 1"/>
    <w:basedOn w:val="Normal"/>
    <w:next w:val="Normal"/>
    <w:link w:val="Sumrio1Char"/>
    <w:autoRedefine/>
    <w:uiPriority w:val="39"/>
    <w:unhideWhenUsed/>
    <w:rsid w:val="00EF46A3"/>
    <w:pPr>
      <w:tabs>
        <w:tab w:val="left" w:pos="284"/>
        <w:tab w:val="left" w:pos="1100"/>
        <w:tab w:val="right" w:leader="dot" w:pos="9061"/>
      </w:tabs>
      <w:spacing w:before="200" w:after="100" w:line="240" w:lineRule="auto"/>
      <w:ind w:firstLine="0"/>
    </w:pPr>
    <w:rPr>
      <w:b/>
    </w:rPr>
  </w:style>
  <w:style w:type="paragraph" w:styleId="Sumrio2">
    <w:name w:val="toc 2"/>
    <w:basedOn w:val="Normal"/>
    <w:next w:val="Normal"/>
    <w:link w:val="Sumrio2Char"/>
    <w:autoRedefine/>
    <w:uiPriority w:val="39"/>
    <w:unhideWhenUsed/>
    <w:rsid w:val="00EF46A3"/>
    <w:pPr>
      <w:tabs>
        <w:tab w:val="left" w:pos="680"/>
        <w:tab w:val="left" w:pos="1100"/>
        <w:tab w:val="right" w:leader="dot" w:pos="9061"/>
      </w:tabs>
      <w:spacing w:after="100" w:line="240" w:lineRule="auto"/>
      <w:ind w:left="238" w:firstLine="0"/>
    </w:pPr>
  </w:style>
  <w:style w:type="paragraph" w:styleId="Sumrio3">
    <w:name w:val="toc 3"/>
    <w:basedOn w:val="Normal"/>
    <w:next w:val="Normal"/>
    <w:link w:val="Sumrio3Char"/>
    <w:autoRedefine/>
    <w:uiPriority w:val="39"/>
    <w:unhideWhenUsed/>
    <w:rsid w:val="00EF46A3"/>
    <w:pPr>
      <w:tabs>
        <w:tab w:val="left" w:pos="1100"/>
        <w:tab w:val="left" w:pos="1191"/>
        <w:tab w:val="right" w:leader="dot" w:pos="9061"/>
      </w:tabs>
      <w:spacing w:after="100" w:line="240" w:lineRule="auto"/>
      <w:ind w:left="482" w:firstLine="0"/>
    </w:pPr>
  </w:style>
  <w:style w:type="character" w:styleId="Hyperlink">
    <w:name w:val="Hyperlink"/>
    <w:basedOn w:val="Fontepargpadro"/>
    <w:uiPriority w:val="99"/>
    <w:unhideWhenUsed/>
    <w:rsid w:val="00EF46A3"/>
    <w:rPr>
      <w:noProof/>
      <w:color w:val="0563C1" w:themeColor="hyperlink"/>
      <w:u w:val="single"/>
    </w:rPr>
  </w:style>
  <w:style w:type="paragraph" w:customStyle="1" w:styleId="Figura">
    <w:name w:val="Figura"/>
    <w:basedOn w:val="Normal"/>
    <w:link w:val="FiguraChar"/>
    <w:qFormat/>
    <w:rsid w:val="00EF46A3"/>
    <w:pPr>
      <w:spacing w:before="240" w:line="240" w:lineRule="auto"/>
      <w:ind w:firstLine="0"/>
      <w:jc w:val="center"/>
    </w:pPr>
    <w:rPr>
      <w:noProof/>
      <w:lang w:val="en-GB" w:eastAsia="en-GB"/>
    </w:rPr>
  </w:style>
  <w:style w:type="character" w:customStyle="1" w:styleId="FiguraChar">
    <w:name w:val="Figura Char"/>
    <w:basedOn w:val="Fontepargpadro"/>
    <w:link w:val="Figura"/>
    <w:rsid w:val="00EF46A3"/>
    <w:rPr>
      <w:noProof/>
      <w:sz w:val="24"/>
      <w:szCs w:val="24"/>
      <w:lang w:val="en-GB" w:eastAsia="en-GB"/>
    </w:rPr>
  </w:style>
  <w:style w:type="paragraph" w:customStyle="1" w:styleId="Titulopr-textual">
    <w:name w:val="Titulo pré-textual"/>
    <w:basedOn w:val="Titulosumrio-listas"/>
    <w:next w:val="Normal"/>
    <w:link w:val="Titulopr-textualChar"/>
    <w:qFormat/>
    <w:rsid w:val="00EF46A3"/>
    <w:pPr>
      <w:pBdr>
        <w:bottom w:val="single" w:sz="4" w:space="1" w:color="auto"/>
      </w:pBdr>
    </w:pPr>
  </w:style>
  <w:style w:type="character" w:customStyle="1" w:styleId="Titulopr-textualChar">
    <w:name w:val="Titulo pré-textual Char"/>
    <w:basedOn w:val="Fontepargpadro"/>
    <w:link w:val="Titulopr-textual"/>
    <w:rsid w:val="00EF46A3"/>
    <w:rPr>
      <w:b/>
      <w:sz w:val="36"/>
      <w:szCs w:val="24"/>
    </w:rPr>
  </w:style>
  <w:style w:type="character" w:customStyle="1" w:styleId="Sumrio1Char">
    <w:name w:val="Sumário 1 Char"/>
    <w:basedOn w:val="Fontepargpadro"/>
    <w:link w:val="Sumrio1"/>
    <w:uiPriority w:val="39"/>
    <w:rsid w:val="00EF46A3"/>
    <w:rPr>
      <w:b/>
      <w:sz w:val="24"/>
      <w:szCs w:val="24"/>
    </w:rPr>
  </w:style>
  <w:style w:type="paragraph" w:customStyle="1" w:styleId="CitaoDireta">
    <w:name w:val="Citação Direta"/>
    <w:basedOn w:val="Normal"/>
    <w:link w:val="CitaoDiretaChar"/>
    <w:qFormat/>
    <w:rsid w:val="00EF46A3"/>
    <w:pPr>
      <w:spacing w:line="240" w:lineRule="auto"/>
      <w:ind w:left="2268" w:firstLine="0"/>
    </w:pPr>
    <w:rPr>
      <w:sz w:val="20"/>
      <w:szCs w:val="22"/>
    </w:rPr>
  </w:style>
  <w:style w:type="character" w:customStyle="1" w:styleId="Sumrio2Char">
    <w:name w:val="Sumário 2 Char"/>
    <w:basedOn w:val="Fontepargpadro"/>
    <w:link w:val="Sumrio2"/>
    <w:uiPriority w:val="39"/>
    <w:rsid w:val="00EF46A3"/>
    <w:rPr>
      <w:sz w:val="24"/>
      <w:szCs w:val="24"/>
    </w:rPr>
  </w:style>
  <w:style w:type="character" w:customStyle="1" w:styleId="CitaoDiretaChar">
    <w:name w:val="Citação Direta Char"/>
    <w:basedOn w:val="Fontepargpadro"/>
    <w:link w:val="CitaoDireta"/>
    <w:rsid w:val="00EF46A3"/>
    <w:rPr>
      <w:sz w:val="20"/>
    </w:rPr>
  </w:style>
  <w:style w:type="character" w:customStyle="1" w:styleId="Sumrio3Char">
    <w:name w:val="Sumário 3 Char"/>
    <w:basedOn w:val="Fontepargpadro"/>
    <w:link w:val="Sumrio3"/>
    <w:uiPriority w:val="39"/>
    <w:rsid w:val="00EF46A3"/>
    <w:rPr>
      <w:sz w:val="24"/>
      <w:szCs w:val="24"/>
    </w:rPr>
  </w:style>
  <w:style w:type="paragraph" w:styleId="Textodenotaderodap">
    <w:name w:val="footnote text"/>
    <w:basedOn w:val="Normal"/>
    <w:link w:val="TextodenotaderodapChar"/>
    <w:uiPriority w:val="99"/>
    <w:semiHidden/>
    <w:unhideWhenUsed/>
    <w:rsid w:val="00EF46A3"/>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EF46A3"/>
    <w:rPr>
      <w:sz w:val="20"/>
      <w:szCs w:val="20"/>
    </w:rPr>
  </w:style>
  <w:style w:type="character" w:styleId="Refdenotaderodap">
    <w:name w:val="footnote reference"/>
    <w:basedOn w:val="Fontepargpadro"/>
    <w:uiPriority w:val="99"/>
    <w:unhideWhenUsed/>
    <w:rsid w:val="00EF46A3"/>
    <w:rPr>
      <w:rFonts w:asciiTheme="minorHAnsi" w:hAnsiTheme="minorHAnsi"/>
      <w:sz w:val="28"/>
      <w:vertAlign w:val="superscript"/>
    </w:rPr>
  </w:style>
  <w:style w:type="paragraph" w:customStyle="1" w:styleId="Ttulodissertao">
    <w:name w:val="Título dissertação"/>
    <w:basedOn w:val="Normal"/>
    <w:link w:val="TtulodissertaoChar"/>
    <w:qFormat/>
    <w:rsid w:val="00EF46A3"/>
    <w:pPr>
      <w:autoSpaceDE w:val="0"/>
      <w:autoSpaceDN w:val="0"/>
      <w:adjustRightInd w:val="0"/>
      <w:ind w:firstLine="0"/>
      <w:jc w:val="center"/>
    </w:pPr>
    <w:rPr>
      <w:rFonts w:cstheme="minorHAnsi"/>
      <w:caps/>
      <w:sz w:val="36"/>
    </w:rPr>
  </w:style>
  <w:style w:type="paragraph" w:customStyle="1" w:styleId="Tipo">
    <w:name w:val="Tipo"/>
    <w:basedOn w:val="Normal"/>
    <w:qFormat/>
    <w:rsid w:val="00EF46A3"/>
    <w:pPr>
      <w:spacing w:line="240" w:lineRule="auto"/>
      <w:ind w:firstLine="0"/>
      <w:jc w:val="center"/>
    </w:pPr>
    <w:rPr>
      <w:rFonts w:ascii="Arial Narrow" w:hAnsi="Arial Narrow" w:cs="Arial"/>
      <w:b/>
      <w:color w:val="FFFFFF" w:themeColor="background1"/>
      <w:sz w:val="44"/>
    </w:rPr>
  </w:style>
  <w:style w:type="character" w:customStyle="1" w:styleId="TtulodissertaoChar">
    <w:name w:val="Título dissertação Char"/>
    <w:basedOn w:val="Fontepargpadro"/>
    <w:link w:val="Ttulodissertao"/>
    <w:rsid w:val="00EF46A3"/>
    <w:rPr>
      <w:rFonts w:cstheme="minorHAnsi"/>
      <w:caps/>
      <w:sz w:val="36"/>
      <w:szCs w:val="24"/>
    </w:rPr>
  </w:style>
  <w:style w:type="paragraph" w:customStyle="1" w:styleId="Banca">
    <w:name w:val="Banca"/>
    <w:basedOn w:val="Normal"/>
    <w:link w:val="BancaChar"/>
    <w:qFormat/>
    <w:rsid w:val="00EF46A3"/>
    <w:pPr>
      <w:spacing w:line="240" w:lineRule="auto"/>
      <w:jc w:val="right"/>
    </w:pPr>
    <w:rPr>
      <w:rFonts w:cstheme="minorHAnsi"/>
      <w:lang w:eastAsia="pt-BR"/>
    </w:rPr>
  </w:style>
  <w:style w:type="paragraph" w:customStyle="1" w:styleId="Folhaderosto">
    <w:name w:val="Folha de rosto"/>
    <w:basedOn w:val="Normal"/>
    <w:rsid w:val="00EF46A3"/>
    <w:pPr>
      <w:suppressAutoHyphens/>
      <w:spacing w:line="240" w:lineRule="auto"/>
      <w:ind w:left="4253" w:firstLine="0"/>
    </w:pPr>
    <w:rPr>
      <w:rFonts w:eastAsia="Times New Roman" w:cs="Times New Roman"/>
      <w:szCs w:val="20"/>
      <w:lang w:eastAsia="ar-SA"/>
    </w:rPr>
  </w:style>
  <w:style w:type="paragraph" w:customStyle="1" w:styleId="SemFormatao">
    <w:name w:val="Sem Formatação"/>
    <w:basedOn w:val="Normal"/>
    <w:link w:val="SemFormataoChar"/>
    <w:qFormat/>
    <w:rsid w:val="00EF46A3"/>
    <w:pPr>
      <w:autoSpaceDE w:val="0"/>
      <w:autoSpaceDN w:val="0"/>
      <w:adjustRightInd w:val="0"/>
      <w:spacing w:line="240" w:lineRule="auto"/>
      <w:ind w:firstLine="0"/>
      <w:jc w:val="center"/>
    </w:pPr>
    <w:rPr>
      <w:rFonts w:cstheme="minorHAnsi"/>
    </w:rPr>
  </w:style>
  <w:style w:type="character" w:customStyle="1" w:styleId="BancaChar">
    <w:name w:val="Banca Char"/>
    <w:basedOn w:val="Fontepargpadro"/>
    <w:link w:val="Banca"/>
    <w:rsid w:val="00EF46A3"/>
    <w:rPr>
      <w:rFonts w:cstheme="minorHAnsi"/>
      <w:sz w:val="24"/>
      <w:szCs w:val="24"/>
      <w:lang w:eastAsia="pt-BR"/>
    </w:rPr>
  </w:style>
  <w:style w:type="character" w:customStyle="1" w:styleId="SemFormataoChar">
    <w:name w:val="Sem Formatação Char"/>
    <w:basedOn w:val="Fontepargpadro"/>
    <w:link w:val="SemFormatao"/>
    <w:rsid w:val="00EF46A3"/>
    <w:rPr>
      <w:rFonts w:cstheme="minorHAnsi"/>
      <w:sz w:val="24"/>
      <w:szCs w:val="24"/>
    </w:rPr>
  </w:style>
  <w:style w:type="paragraph" w:styleId="Legenda">
    <w:name w:val="caption"/>
    <w:basedOn w:val="Normal"/>
    <w:next w:val="Normal"/>
    <w:link w:val="LegendaChar"/>
    <w:uiPriority w:val="35"/>
    <w:unhideWhenUsed/>
    <w:qFormat/>
    <w:rsid w:val="00EF46A3"/>
    <w:pPr>
      <w:spacing w:line="240" w:lineRule="auto"/>
      <w:ind w:firstLine="0"/>
      <w:jc w:val="center"/>
    </w:pPr>
    <w:rPr>
      <w:sz w:val="22"/>
      <w:szCs w:val="22"/>
    </w:rPr>
  </w:style>
  <w:style w:type="character" w:customStyle="1" w:styleId="LegendaChar">
    <w:name w:val="Legenda Char"/>
    <w:basedOn w:val="Fontepargpadro"/>
    <w:link w:val="Legenda"/>
    <w:uiPriority w:val="35"/>
    <w:rsid w:val="00EF46A3"/>
  </w:style>
  <w:style w:type="paragraph" w:styleId="ndicedeilustraes">
    <w:name w:val="table of figures"/>
    <w:basedOn w:val="Normal"/>
    <w:next w:val="Normal"/>
    <w:uiPriority w:val="99"/>
    <w:unhideWhenUsed/>
    <w:rsid w:val="00EF46A3"/>
    <w:pPr>
      <w:ind w:left="480" w:hanging="480"/>
      <w:jc w:val="left"/>
    </w:pPr>
    <w:rPr>
      <w:rFonts w:cstheme="minorHAnsi"/>
      <w:szCs w:val="20"/>
    </w:rPr>
  </w:style>
  <w:style w:type="paragraph" w:customStyle="1" w:styleId="Referncias">
    <w:name w:val="Referências"/>
    <w:basedOn w:val="Normal"/>
    <w:link w:val="RefernciasChar"/>
    <w:qFormat/>
    <w:rsid w:val="00EF46A3"/>
    <w:pPr>
      <w:spacing w:before="100" w:beforeAutospacing="1" w:after="100" w:afterAutospacing="1" w:line="240" w:lineRule="auto"/>
      <w:ind w:firstLine="0"/>
    </w:pPr>
    <w:rPr>
      <w:rFonts w:ascii="Calibri" w:eastAsia="Times New Roman" w:hAnsi="Calibri" w:cs="Calibri"/>
      <w:lang w:val="en-GB" w:eastAsia="en-GB"/>
    </w:rPr>
  </w:style>
  <w:style w:type="character" w:customStyle="1" w:styleId="RefernciasChar">
    <w:name w:val="Referências Char"/>
    <w:basedOn w:val="Fontepargpadro"/>
    <w:link w:val="Referncias"/>
    <w:rsid w:val="00EF46A3"/>
    <w:rPr>
      <w:rFonts w:ascii="Calibri" w:eastAsia="Times New Roman" w:hAnsi="Calibri" w:cs="Calibri"/>
      <w:sz w:val="24"/>
      <w:szCs w:val="24"/>
      <w:lang w:val="en-GB" w:eastAsia="en-GB"/>
    </w:rPr>
  </w:style>
  <w:style w:type="paragraph" w:customStyle="1" w:styleId="Espao">
    <w:name w:val="Espaço"/>
    <w:basedOn w:val="Normal"/>
    <w:rsid w:val="00EF46A3"/>
    <w:pPr>
      <w:suppressAutoHyphens/>
      <w:ind w:firstLine="0"/>
    </w:pPr>
    <w:rPr>
      <w:rFonts w:eastAsia="Times New Roman" w:cs="Times New Roman"/>
      <w:sz w:val="14"/>
      <w:lang w:eastAsia="ar-SA"/>
    </w:rPr>
  </w:style>
  <w:style w:type="paragraph" w:customStyle="1" w:styleId="Autor">
    <w:name w:val="Autor"/>
    <w:basedOn w:val="SemFormatao"/>
    <w:qFormat/>
    <w:rsid w:val="00EF46A3"/>
  </w:style>
  <w:style w:type="paragraph" w:customStyle="1" w:styleId="Autorcapa">
    <w:name w:val="Autor capa"/>
    <w:basedOn w:val="SemFormatao"/>
    <w:qFormat/>
    <w:rsid w:val="00EF46A3"/>
    <w:pPr>
      <w:spacing w:before="120" w:after="120"/>
    </w:pPr>
    <w:rPr>
      <w:rFonts w:ascii="Arial" w:hAnsi="Arial"/>
      <w:sz w:val="28"/>
    </w:rPr>
  </w:style>
  <w:style w:type="paragraph" w:customStyle="1" w:styleId="Titulocapa">
    <w:name w:val="Titulo capa"/>
    <w:basedOn w:val="SemFormatao"/>
    <w:qFormat/>
    <w:rsid w:val="00EF46A3"/>
    <w:rPr>
      <w:rFonts w:ascii="Arial" w:hAnsi="Arial"/>
      <w:b/>
      <w:caps/>
      <w:sz w:val="32"/>
    </w:rPr>
  </w:style>
  <w:style w:type="paragraph" w:customStyle="1" w:styleId="Titulosumrio-listas">
    <w:name w:val="Titulo sumário-listas"/>
    <w:basedOn w:val="Normal"/>
    <w:qFormat/>
    <w:rsid w:val="00EF46A3"/>
    <w:pPr>
      <w:pageBreakBefore/>
      <w:spacing w:after="200" w:line="276" w:lineRule="auto"/>
      <w:ind w:firstLine="0"/>
      <w:jc w:val="center"/>
    </w:pPr>
    <w:rPr>
      <w:b/>
      <w:sz w:val="36"/>
    </w:rPr>
  </w:style>
  <w:style w:type="paragraph" w:customStyle="1" w:styleId="Orientador">
    <w:name w:val="Orientador"/>
    <w:basedOn w:val="SemFormatao"/>
    <w:qFormat/>
    <w:rsid w:val="00EF46A3"/>
    <w:pPr>
      <w:spacing w:line="360" w:lineRule="auto"/>
      <w:jc w:val="left"/>
    </w:pPr>
    <w:rPr>
      <w:lang w:eastAsia="pt-BR"/>
    </w:rPr>
  </w:style>
  <w:style w:type="paragraph" w:customStyle="1" w:styleId="Dedicatria">
    <w:name w:val="Dedicatória"/>
    <w:basedOn w:val="SemFormatao"/>
    <w:qFormat/>
    <w:rsid w:val="00EF46A3"/>
    <w:pPr>
      <w:jc w:val="right"/>
    </w:pPr>
    <w:rPr>
      <w:lang w:eastAsia="pt-BR"/>
    </w:rPr>
  </w:style>
  <w:style w:type="paragraph" w:customStyle="1" w:styleId="Epgrafe">
    <w:name w:val="Epígrafe"/>
    <w:basedOn w:val="Dedicatria"/>
    <w:qFormat/>
    <w:rsid w:val="00EF46A3"/>
    <w:rPr>
      <w:i/>
    </w:rPr>
  </w:style>
  <w:style w:type="paragraph" w:customStyle="1" w:styleId="Ttulo2semnumerao">
    <w:name w:val="Título 2 sem numeração"/>
    <w:basedOn w:val="Ttulo2"/>
    <w:next w:val="Normal"/>
    <w:qFormat/>
    <w:rsid w:val="00EF46A3"/>
    <w:pPr>
      <w:numPr>
        <w:ilvl w:val="0"/>
        <w:numId w:val="0"/>
      </w:numPr>
    </w:pPr>
    <w:rPr>
      <w:caps/>
    </w:rPr>
  </w:style>
  <w:style w:type="paragraph" w:customStyle="1" w:styleId="Ttulo1semnumerao">
    <w:name w:val="Título 1 sem numeração"/>
    <w:basedOn w:val="Ttulo1"/>
    <w:next w:val="Normal"/>
    <w:qFormat/>
    <w:rsid w:val="00EF46A3"/>
    <w:pPr>
      <w:numPr>
        <w:numId w:val="0"/>
      </w:numPr>
      <w:ind w:left="432" w:hanging="432"/>
    </w:pPr>
  </w:style>
  <w:style w:type="paragraph" w:styleId="Textodebalo">
    <w:name w:val="Balloon Text"/>
    <w:basedOn w:val="Normal"/>
    <w:link w:val="TextodebaloChar"/>
    <w:uiPriority w:val="99"/>
    <w:semiHidden/>
    <w:unhideWhenUsed/>
    <w:rsid w:val="00B95B97"/>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95B97"/>
    <w:rPr>
      <w:rFonts w:ascii="Tahoma" w:hAnsi="Tahoma" w:cs="Tahoma"/>
      <w:sz w:val="16"/>
      <w:szCs w:val="16"/>
    </w:rPr>
  </w:style>
  <w:style w:type="character" w:customStyle="1" w:styleId="apple-converted-space">
    <w:name w:val="apple-converted-space"/>
    <w:basedOn w:val="Fontepargpadro"/>
    <w:rsid w:val="00D765C9"/>
  </w:style>
  <w:style w:type="paragraph" w:styleId="Citao">
    <w:name w:val="Quote"/>
    <w:basedOn w:val="Normal"/>
    <w:next w:val="Normal"/>
    <w:link w:val="CitaoChar"/>
    <w:uiPriority w:val="29"/>
    <w:qFormat/>
    <w:rsid w:val="006D636D"/>
    <w:rPr>
      <w:i/>
      <w:iCs/>
      <w:color w:val="000000" w:themeColor="text1"/>
    </w:rPr>
  </w:style>
  <w:style w:type="character" w:customStyle="1" w:styleId="CitaoChar">
    <w:name w:val="Citação Char"/>
    <w:basedOn w:val="Fontepargpadro"/>
    <w:link w:val="Citao"/>
    <w:uiPriority w:val="29"/>
    <w:rsid w:val="006D636D"/>
    <w:rPr>
      <w:i/>
      <w:iCs/>
      <w:color w:val="000000" w:themeColor="tex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9554018">
      <w:bodyDiv w:val="1"/>
      <w:marLeft w:val="0"/>
      <w:marRight w:val="0"/>
      <w:marTop w:val="0"/>
      <w:marBottom w:val="0"/>
      <w:divBdr>
        <w:top w:val="none" w:sz="0" w:space="0" w:color="auto"/>
        <w:left w:val="none" w:sz="0" w:space="0" w:color="auto"/>
        <w:bottom w:val="none" w:sz="0" w:space="0" w:color="auto"/>
        <w:right w:val="none" w:sz="0" w:space="0" w:color="auto"/>
      </w:divBdr>
    </w:div>
    <w:div w:id="815416776">
      <w:bodyDiv w:val="1"/>
      <w:marLeft w:val="0"/>
      <w:marRight w:val="0"/>
      <w:marTop w:val="0"/>
      <w:marBottom w:val="0"/>
      <w:divBdr>
        <w:top w:val="none" w:sz="0" w:space="0" w:color="auto"/>
        <w:left w:val="none" w:sz="0" w:space="0" w:color="auto"/>
        <w:bottom w:val="none" w:sz="0" w:space="0" w:color="auto"/>
        <w:right w:val="none" w:sz="0" w:space="0" w:color="auto"/>
      </w:divBdr>
    </w:div>
    <w:div w:id="820466722">
      <w:bodyDiv w:val="1"/>
      <w:marLeft w:val="0"/>
      <w:marRight w:val="0"/>
      <w:marTop w:val="0"/>
      <w:marBottom w:val="0"/>
      <w:divBdr>
        <w:top w:val="none" w:sz="0" w:space="0" w:color="auto"/>
        <w:left w:val="none" w:sz="0" w:space="0" w:color="auto"/>
        <w:bottom w:val="none" w:sz="0" w:space="0" w:color="auto"/>
        <w:right w:val="none" w:sz="0" w:space="0" w:color="auto"/>
      </w:divBdr>
    </w:div>
    <w:div w:id="89582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igorrcosta/alfi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or.costa\Downloads\template_dissertaca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template_dissertacao.dotx</Template>
  <TotalTime>1470</TotalTime>
  <Pages>31</Pages>
  <Words>6705</Words>
  <Characters>36208</Characters>
  <Application>Microsoft Office Word</Application>
  <DocSecurity>0</DocSecurity>
  <Lines>301</Lines>
  <Paragraphs>85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igor.costa</dc:creator>
  <cp:lastModifiedBy>igor.costa</cp:lastModifiedBy>
  <cp:revision>30</cp:revision>
  <dcterms:created xsi:type="dcterms:W3CDTF">2014-12-01T12:17:00Z</dcterms:created>
  <dcterms:modified xsi:type="dcterms:W3CDTF">2015-08-05T14:32:00Z</dcterms:modified>
</cp:coreProperties>
</file>